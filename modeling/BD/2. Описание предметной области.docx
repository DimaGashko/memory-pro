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0D412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E197069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>: описать предметную область сервиса для тренировки</w:t>
      </w:r>
      <w:r w:rsidRPr="0080331B">
        <w:rPr>
          <w:sz w:val="32"/>
        </w:rPr>
        <w:t xml:space="preserve"> </w:t>
      </w:r>
      <w:r>
        <w:rPr>
          <w:sz w:val="32"/>
        </w:rPr>
        <w:t xml:space="preserve">и развития памяти </w:t>
      </w:r>
      <w:r w:rsidR="004212D6">
        <w:rPr>
          <w:sz w:val="32"/>
        </w:rPr>
        <w:t>«</w:t>
      </w:r>
      <w:r w:rsidRPr="004212D6">
        <w:rPr>
          <w:i/>
          <w:sz w:val="32"/>
          <w:lang w:val="en-US"/>
        </w:rPr>
        <w:t>Memory</w:t>
      </w:r>
      <w:r w:rsidRPr="004212D6">
        <w:rPr>
          <w:i/>
          <w:sz w:val="32"/>
        </w:rPr>
        <w:t>.</w:t>
      </w:r>
      <w:r w:rsidRPr="004212D6">
        <w:rPr>
          <w:i/>
          <w:sz w:val="32"/>
          <w:lang w:val="en-US"/>
        </w:rPr>
        <w:t>pro</w:t>
      </w:r>
      <w:r w:rsidR="004212D6">
        <w:rPr>
          <w:i/>
          <w:sz w:val="32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4ED55155" w14:textId="4CC936AE" w:rsidR="004C6DEE" w:rsidRDefault="004212D6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 является тренировка по различным дисциплинам. Во время тренировки пользователю показывается определенное количество данных выбранного типа</w:t>
      </w:r>
      <w:r w:rsidR="00234252">
        <w:rPr>
          <w:spacing w:val="-10"/>
          <w:sz w:val="28"/>
          <w:szCs w:val="28"/>
          <w:lang w:eastAsia="uk-UA"/>
        </w:rPr>
        <w:t xml:space="preserve"> (например, цифры, слова, картинки)</w:t>
      </w:r>
      <w:r>
        <w:rPr>
          <w:spacing w:val="-10"/>
          <w:sz w:val="28"/>
          <w:szCs w:val="28"/>
          <w:lang w:eastAsia="uk-UA"/>
        </w:rPr>
        <w:t xml:space="preserve">. После завершения запоминания пользователь воспроизводит запомненные данные.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 запоминания,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752CC19F" w:rsidR="00847039" w:rsidRPr="00847039" w:rsidRDefault="00847039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6B97F982" w14:textId="52CE23EC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Пользователи системы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13CC0032" w:rsid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параметрами</w:t>
      </w:r>
      <w:r w:rsidR="00847039">
        <w:rPr>
          <w:spacing w:val="-10"/>
          <w:sz w:val="28"/>
          <w:szCs w:val="28"/>
          <w:lang w:eastAsia="uk-UA"/>
        </w:rPr>
        <w:t xml:space="preserve"> (параметры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обязательными, остальные указываются по желанию пользователя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49CD7CDD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</w:p>
    <w:p w14:paraId="21D60857" w14:textId="40E7F89E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</w:p>
    <w:p w14:paraId="6F91C15A" w14:textId="60CF5DD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</w:p>
    <w:p w14:paraId="68721BE8" w14:textId="4F6E20D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</w:p>
    <w:p w14:paraId="656C34D2" w14:textId="32239736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</w:p>
    <w:p w14:paraId="1F1EE6A9" w14:textId="72E26464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«Обо мне»</w:t>
      </w:r>
    </w:p>
    <w:p w14:paraId="25D261D0" w14:textId="0EB9320E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 путь к изображению профиля пользователя</w:t>
      </w:r>
    </w:p>
    <w:p w14:paraId="220FCAC3" w14:textId="29D28AB6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</w:p>
    <w:p w14:paraId="0D203D9D" w14:textId="53D234AA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</w:p>
    <w:p w14:paraId="6F804B6C" w14:textId="4E9DC27F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 w14:paraId="3D17C485" w14:textId="73C4A3C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Контакты</w:t>
      </w:r>
    </w:p>
    <w:p w14:paraId="59CBB1E7" w14:textId="6F0D682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</w:p>
    <w:p w14:paraId="153B6C3D" w14:textId="620F3C3D" w:rsidR="007420FD" w:rsidRDefault="00AD4BA8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558C0FAD" w14:textId="0A628C34" w:rsidR="00336ABA" w:rsidRDefault="00336ABA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</w:p>
    <w:p w14:paraId="01A95979" w14:textId="127E9C46" w:rsidR="00336ABA" w:rsidRDefault="00336ABA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Для каждого пользователя ведется личная статистика пользователя.</w:t>
      </w:r>
    </w:p>
    <w:p w14:paraId="1E3DE97F" w14:textId="6A0EAF2C" w:rsidR="00780320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E34D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3137241B" w:rsidR="00E34DEC" w:rsidRPr="00F55D0E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типа тренировки</w:t>
      </w:r>
    </w:p>
    <w:p w14:paraId="2B70FAD9" w14:textId="4E11C1C2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тренировки: в зависимости от типа тренировки и установленных параметров данные показываются по одному, по несколько, все сразу. Запоминание может быть ограниченно по времени. Также может быть ограниченно время запоминания 1 элемента.</w:t>
      </w:r>
    </w:p>
    <w:p w14:paraId="6F9DDB3C" w14:textId="4AFE88A7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>
        <w:rPr>
          <w:spacing w:val="-10"/>
          <w:sz w:val="28"/>
          <w:szCs w:val="28"/>
          <w:lang w:eastAsia="uk-UA"/>
        </w:rPr>
        <w:t>: решение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</w:p>
    <w:p w14:paraId="6B537DDA" w14:textId="0DBA2892" w:rsidR="00F55D0E" w:rsidRPr="00F55D0E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>
        <w:rPr>
          <w:i/>
          <w:spacing w:val="-10"/>
          <w:sz w:val="28"/>
          <w:szCs w:val="28"/>
          <w:lang w:eastAsia="uk-UA"/>
        </w:rPr>
        <w:t xml:space="preserve">: </w:t>
      </w:r>
      <w:r w:rsidR="00234252">
        <w:rPr>
          <w:spacing w:val="-10"/>
          <w:sz w:val="28"/>
          <w:szCs w:val="28"/>
          <w:lang w:eastAsia="uk-UA"/>
        </w:rPr>
        <w:t>после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</w:t>
      </w:r>
      <w:r>
        <w:rPr>
          <w:spacing w:val="-10"/>
          <w:sz w:val="28"/>
          <w:szCs w:val="28"/>
          <w:lang w:eastAsia="uk-UA"/>
        </w:rPr>
        <w:lastRenderedPageBreak/>
        <w:t>могут требовать вводить данные в обратном порядке, либо по их номеру. Этап вспоминания также может быть ограничен по времени.</w:t>
      </w:r>
    </w:p>
    <w:p w14:paraId="31A4A1A4" w14:textId="6B9EE091" w:rsidR="00F55D0E" w:rsidRPr="00924615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Pr="00F55D0E">
        <w:rPr>
          <w:spacing w:val="-10"/>
          <w:sz w:val="28"/>
          <w:szCs w:val="28"/>
          <w:lang w:eastAsia="uk-UA"/>
        </w:rPr>
        <w:t>: после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491A096B" w14:textId="03B782F6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3227C05B" w14:textId="50004F0E" w:rsidR="00924615" w:rsidRPr="00924615" w:rsidRDefault="00924615" w:rsidP="00924615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4ABD4DCE" w14:textId="46A371AD" w:rsidR="006A0490" w:rsidRDefault="004726A4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</w:t>
      </w:r>
      <w:r w:rsidR="00833E18">
        <w:rPr>
          <w:spacing w:val="-10"/>
          <w:sz w:val="28"/>
          <w:szCs w:val="28"/>
          <w:lang w:eastAsia="uk-UA"/>
        </w:rPr>
        <w:t xml:space="preserve"> (для каждого типа тренировки отдельная таблица)</w:t>
      </w:r>
      <w:r>
        <w:rPr>
          <w:spacing w:val="-10"/>
          <w:sz w:val="28"/>
          <w:szCs w:val="28"/>
          <w:lang w:eastAsia="uk-UA"/>
        </w:rPr>
        <w:t>.</w:t>
      </w:r>
      <w:r w:rsidR="006A0490">
        <w:rPr>
          <w:spacing w:val="-10"/>
          <w:sz w:val="28"/>
          <w:szCs w:val="28"/>
          <w:lang w:eastAsia="uk-UA"/>
        </w:rPr>
        <w:t xml:space="preserve"> По результатам строится личная статистика пользователя и общая статистика.</w:t>
      </w:r>
      <w:r w:rsidR="00833E18">
        <w:rPr>
          <w:spacing w:val="-10"/>
          <w:sz w:val="28"/>
          <w:szCs w:val="28"/>
          <w:lang w:eastAsia="uk-UA"/>
        </w:rPr>
        <w:t xml:space="preserve"> Если пользователь сделал больше 15% ошибок – результат не засчитывается.</w:t>
      </w:r>
    </w:p>
    <w:p w14:paraId="210DB19B" w14:textId="575E620E" w:rsidR="006A0490" w:rsidRDefault="006A0490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Все результаты тренировок характеризуются следующими параметрами:</w:t>
      </w:r>
    </w:p>
    <w:p w14:paraId="5AE4A56D" w14:textId="040F127E" w:rsidR="006A0490" w:rsidRDefault="00833E18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</w:t>
      </w:r>
      <w:r w:rsidR="006A0490">
        <w:rPr>
          <w:spacing w:val="-10"/>
          <w:sz w:val="28"/>
          <w:szCs w:val="28"/>
          <w:lang w:val="en-US" w:eastAsia="uk-UA"/>
        </w:rPr>
        <w:t>d</w:t>
      </w:r>
      <w:r w:rsidR="006A0490">
        <w:rPr>
          <w:spacing w:val="-10"/>
          <w:sz w:val="28"/>
          <w:szCs w:val="28"/>
          <w:lang w:eastAsia="uk-UA"/>
        </w:rPr>
        <w:t xml:space="preserve"> пользователя, что получил данный результат</w:t>
      </w:r>
    </w:p>
    <w:p w14:paraId="09DA19FB" w14:textId="53B86DBA" w:rsidR="00833E18" w:rsidRPr="00111CAD" w:rsidRDefault="00833E18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</w:t>
      </w:r>
      <w:r w:rsidR="006A0490">
        <w:rPr>
          <w:spacing w:val="-10"/>
          <w:sz w:val="28"/>
          <w:szCs w:val="28"/>
          <w:lang w:eastAsia="uk-UA"/>
        </w:rPr>
        <w:t>ата получения результата</w:t>
      </w:r>
    </w:p>
    <w:p w14:paraId="167EEEC7" w14:textId="5A19D4DF" w:rsidR="00833E18" w:rsidRDefault="00833E18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припоминания</w:t>
      </w:r>
    </w:p>
    <w:p w14:paraId="023BE396" w14:textId="6F9FABD5" w:rsidR="00111CAD" w:rsidRP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</w:t>
      </w:r>
      <w:r w:rsidR="00906AE9">
        <w:rPr>
          <w:spacing w:val="-10"/>
          <w:sz w:val="28"/>
          <w:szCs w:val="28"/>
          <w:lang w:eastAsia="uk-UA"/>
        </w:rPr>
        <w:t>содержит запоминаемые данные, ошибки, время на элемент, шаблон показа элементов</w:t>
      </w:r>
      <w:r w:rsidR="00906AE9" w:rsidRPr="00906AE9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.</w:t>
      </w:r>
    </w:p>
    <w:p w14:paraId="2BBA7CF7" w14:textId="29B4E856" w:rsidR="00833E18" w:rsidRDefault="00833E18" w:rsidP="00833E1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Параметры результатов, </w:t>
      </w:r>
      <w:r w:rsidR="006C1403">
        <w:rPr>
          <w:spacing w:val="-10"/>
          <w:sz w:val="28"/>
          <w:szCs w:val="28"/>
          <w:lang w:eastAsia="uk-UA"/>
        </w:rPr>
        <w:t xml:space="preserve">что не хранятся в базе данных, </w:t>
      </w:r>
      <w:r w:rsidR="00D04537">
        <w:rPr>
          <w:spacing w:val="-10"/>
          <w:sz w:val="28"/>
          <w:szCs w:val="28"/>
          <w:lang w:eastAsia="uk-UA"/>
        </w:rPr>
        <w:t>a</w:t>
      </w:r>
      <w:r>
        <w:rPr>
          <w:spacing w:val="-10"/>
          <w:sz w:val="28"/>
          <w:szCs w:val="28"/>
          <w:lang w:eastAsia="uk-UA"/>
        </w:rPr>
        <w:t xml:space="preserve"> вычисляются на основании других данных результата:</w:t>
      </w:r>
    </w:p>
    <w:p w14:paraId="06091330" w14:textId="41212DF5" w:rsidR="00833E18" w:rsidRDefault="00833E18" w:rsidP="00833E1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в разделе соответствующего типа тренировки).</w:t>
      </w:r>
    </w:p>
    <w:p w14:paraId="30ECDB62" w14:textId="3AB95809" w:rsidR="00111CAD" w:rsidRDefault="00111CAD" w:rsidP="00833E1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Количество </w:t>
      </w:r>
      <w:r w:rsidR="00906AE9">
        <w:rPr>
          <w:spacing w:val="-10"/>
          <w:sz w:val="28"/>
          <w:szCs w:val="28"/>
          <w:lang w:eastAsia="uk-UA"/>
        </w:rPr>
        <w:t>запоминаемых</w:t>
      </w:r>
      <w:r>
        <w:rPr>
          <w:spacing w:val="-10"/>
          <w:sz w:val="28"/>
          <w:szCs w:val="28"/>
          <w:lang w:eastAsia="uk-UA"/>
        </w:rPr>
        <w:t xml:space="preserve"> данных</w:t>
      </w:r>
    </w:p>
    <w:p w14:paraId="15EE5735" w14:textId="1D8BFE7F" w:rsid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</w:p>
    <w:p w14:paraId="1EAF0E34" w14:textId="6D8B7E89" w:rsid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</w:p>
    <w:p w14:paraId="1B824EA6" w14:textId="05F97A51" w:rsidR="006C1403" w:rsidRPr="006C1403" w:rsidRDefault="006C1403" w:rsidP="006C1403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</w:p>
    <w:p w14:paraId="68BA691B" w14:textId="77777777" w:rsidR="00111CAD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</w:p>
    <w:p w14:paraId="471E940E" w14:textId="0942421E" w:rsidR="00833E18" w:rsidRDefault="00111CAD" w:rsidP="00111CA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111CAD">
        <w:rPr>
          <w:spacing w:val="-10"/>
          <w:sz w:val="28"/>
          <w:szCs w:val="28"/>
          <w:lang w:eastAsia="uk-UA"/>
        </w:rPr>
        <w:t>Минимальное/максимально время запоминания 1 элемента</w:t>
      </w:r>
    </w:p>
    <w:p w14:paraId="4DEF319F" w14:textId="77777777" w:rsidR="00111CAD" w:rsidRPr="00111CAD" w:rsidRDefault="00111CAD" w:rsidP="00111CAD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5228FC25" w14:textId="192D35F0" w:rsidR="00450188" w:rsidRPr="00593A3E" w:rsidRDefault="006A0490" w:rsidP="00906AE9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F6ECC90" w14:textId="7C74339F" w:rsidR="00450188" w:rsidRPr="00AD2022" w:rsidRDefault="009D1599" w:rsidP="0023425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AD2022">
        <w:rPr>
          <w:spacing w:val="-10"/>
          <w:sz w:val="32"/>
          <w:szCs w:val="28"/>
          <w:lang w:eastAsia="uk-UA"/>
        </w:rPr>
        <w:lastRenderedPageBreak/>
        <w:t>Т</w:t>
      </w:r>
      <w:r w:rsidR="00AD2022" w:rsidRPr="00AD2022">
        <w:rPr>
          <w:spacing w:val="-10"/>
          <w:sz w:val="32"/>
          <w:szCs w:val="28"/>
          <w:lang w:eastAsia="uk-UA"/>
        </w:rPr>
        <w:t>ренировки</w:t>
      </w:r>
    </w:p>
    <w:p w14:paraId="108D3059" w14:textId="58D1CC32" w:rsidR="00234252" w:rsidRDefault="009D1599" w:rsidP="0023425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разделяются на 2 группы: общие тренировки и дисциплины.</w:t>
      </w:r>
    </w:p>
    <w:p w14:paraId="5715A4AF" w14:textId="1487F64B" w:rsidR="00AD2022" w:rsidRDefault="009D1599" w:rsidP="00AD20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Общие тренировки – тренировки запоминания различных данных, в которых пользователь самостоятельно выбирает количество элементов, шаблон показа; может установить ограничение времени на элемент, на этап запоминания/вспоминания и т.д.</w:t>
      </w:r>
    </w:p>
    <w:p w14:paraId="3F005B76" w14:textId="0487E285" w:rsidR="00AD2022" w:rsidRDefault="00AD2022" w:rsidP="00AD20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Типы общих тренировок: цифры, слова, картинки, карты, имена и лица, абстрактные картинки, бинарные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>, цифры на слух.</w:t>
      </w:r>
    </w:p>
    <w:p w14:paraId="657B7723" w14:textId="1A95779F" w:rsidR="009D1599" w:rsidRDefault="009D1599" w:rsidP="0023425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Дисциплины – такие, как и общие тренировки, но с зара</w:t>
      </w:r>
      <w:r w:rsidR="00AD2022">
        <w:rPr>
          <w:spacing w:val="-10"/>
          <w:sz w:val="28"/>
          <w:szCs w:val="28"/>
          <w:lang w:eastAsia="uk-UA"/>
        </w:rPr>
        <w:t>нее установленными параметрами, что могут в точности повторять дисциплины в чемпионатах мира по запоминанию.</w:t>
      </w:r>
    </w:p>
    <w:p w14:paraId="6F11CCC5" w14:textId="4AC41B78" w:rsidR="00593A3E" w:rsidRDefault="00AD2022" w:rsidP="00593A3E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Типы дисциплин: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 xml:space="preserve"> (1 час),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 xml:space="preserve"> (5 минут), </w:t>
      </w:r>
      <w:r w:rsidR="00593A3E">
        <w:rPr>
          <w:spacing w:val="-10"/>
          <w:sz w:val="28"/>
          <w:szCs w:val="28"/>
          <w:lang w:eastAsia="uk-UA"/>
        </w:rPr>
        <w:t xml:space="preserve">60 цифр, </w:t>
      </w:r>
      <w:r>
        <w:rPr>
          <w:spacing w:val="-10"/>
          <w:sz w:val="28"/>
          <w:szCs w:val="28"/>
          <w:lang w:eastAsia="uk-UA"/>
        </w:rPr>
        <w:t>двоичные числа (30 минут), карты (1 час), карты (1 колода), слова (15 минут), имена и лица (15 минут), абстрактные картинки (15 минут</w:t>
      </w:r>
      <w:r w:rsidR="00593A3E" w:rsidRPr="00593A3E">
        <w:rPr>
          <w:spacing w:val="-10"/>
          <w:sz w:val="28"/>
          <w:szCs w:val="28"/>
          <w:lang w:eastAsia="uk-UA"/>
        </w:rPr>
        <w:t>)</w:t>
      </w:r>
      <w:r w:rsidR="00593A3E">
        <w:rPr>
          <w:spacing w:val="-10"/>
          <w:sz w:val="28"/>
          <w:szCs w:val="28"/>
          <w:lang w:eastAsia="uk-UA"/>
        </w:rPr>
        <w:t>.</w:t>
      </w:r>
    </w:p>
    <w:p w14:paraId="1AA9A53C" w14:textId="42A22C06" w:rsidR="00BC0AD9" w:rsidRPr="00BC0AD9" w:rsidRDefault="00BC0AD9" w:rsidP="00BC0AD9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Могут появляться новые дисциплины.</w:t>
      </w:r>
    </w:p>
    <w:p w14:paraId="26A0EBE7" w14:textId="6924A9F8" w:rsidR="00AD2022" w:rsidRPr="00AD2022" w:rsidRDefault="00AD2022" w:rsidP="00AD202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AD2022">
        <w:rPr>
          <w:spacing w:val="-10"/>
          <w:sz w:val="32"/>
          <w:szCs w:val="28"/>
          <w:lang w:eastAsia="uk-UA"/>
        </w:rPr>
        <w:t>Общие тренировки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4C8C7A99" w14:textId="58CC50E4" w:rsidR="00BC0AD9" w:rsidRDefault="00C07DBF" w:rsidP="00C07DB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</w:t>
      </w:r>
      <w:r w:rsidR="00BC0AD9">
        <w:rPr>
          <w:spacing w:val="-10"/>
          <w:sz w:val="28"/>
          <w:szCs w:val="28"/>
          <w:lang w:eastAsia="uk-UA"/>
        </w:rPr>
        <w:t xml:space="preserve">: </w:t>
      </w:r>
      <w:r w:rsidR="00BC0AD9">
        <w:rPr>
          <w:spacing w:val="-10"/>
          <w:sz w:val="28"/>
          <w:szCs w:val="28"/>
          <w:lang w:val="en-US" w:eastAsia="uk-UA"/>
        </w:rPr>
        <w:t>{0,1,2,3,4,5,6,7,8,9}</w:t>
      </w:r>
      <w:r w:rsidR="00C46640">
        <w:rPr>
          <w:spacing w:val="-10"/>
          <w:sz w:val="28"/>
          <w:szCs w:val="28"/>
          <w:lang w:eastAsia="uk-UA"/>
        </w:rPr>
        <w:t xml:space="preserve"> </w:t>
      </w:r>
    </w:p>
    <w:p w14:paraId="7FC3CD65" w14:textId="77777777" w:rsidR="00C07DBF" w:rsidRPr="00BC0AD9" w:rsidRDefault="00C07DBF" w:rsidP="00BC0AD9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2E24760E" w:rsidR="00190531" w:rsidRDefault="00C07DBF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</w:t>
      </w:r>
      <w:r w:rsidR="00190531">
        <w:rPr>
          <w:spacing w:val="-10"/>
          <w:sz w:val="28"/>
          <w:szCs w:val="28"/>
          <w:lang w:eastAsia="uk-UA"/>
        </w:rPr>
        <w:t>: игральные карты</w:t>
      </w:r>
    </w:p>
    <w:p w14:paraId="69324C78" w14:textId="2AB86F5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  <w:r w:rsidR="00C46640"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6B8CB9C8">
            <wp:simplePos x="0" y="0"/>
            <wp:positionH relativeFrom="column">
              <wp:posOffset>1661795</wp:posOffset>
            </wp:positionH>
            <wp:positionV relativeFrom="paragraph">
              <wp:posOffset>635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17445" w14:textId="7781B300" w:rsidR="00C46640" w:rsidRPr="00C4664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DACA10C" w14:textId="79D89CD7" w:rsidR="00C46640" w:rsidRPr="00C07DBF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340D23CF" w14:textId="485535A6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данные: случайные картинки</w:t>
      </w: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16665A51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данные: случайные слова</w:t>
      </w:r>
    </w:p>
    <w:p w14:paraId="112F0115" w14:textId="02D46206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28C138D4" w14:textId="1D523E46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данные: фотографии случайных людей и случайные имена</w:t>
      </w:r>
    </w:p>
    <w:p w14:paraId="321B5036" w14:textId="77777777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7FA40807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noProof/>
        </w:rPr>
      </w:pPr>
      <w:r w:rsidRPr="00C07DB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9EB29DF" wp14:editId="1F6A8536">
            <wp:extent cx="762000" cy="956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5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E755" w14:textId="620CC4CF" w:rsidR="00C07DBF" w:rsidRPr="00C07DBF" w:rsidRDefault="00C07DBF" w:rsidP="00C07DBF">
      <w:pPr>
        <w:spacing w:line="360" w:lineRule="auto"/>
        <w:jc w:val="left"/>
        <w:rPr>
          <w:noProof/>
          <w:sz w:val="28"/>
        </w:rPr>
      </w:pPr>
      <w:r>
        <w:rPr>
          <w:noProof/>
          <w:sz w:val="28"/>
        </w:rPr>
        <w:t xml:space="preserve">Описание: 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</w:t>
      </w:r>
      <w:r w:rsidR="00044489">
        <w:rPr>
          <w:noProof/>
          <w:sz w:val="28"/>
        </w:rPr>
        <w:t>к</w:t>
      </w:r>
      <w:r>
        <w:rPr>
          <w:noProof/>
          <w:sz w:val="28"/>
        </w:rPr>
        <w:t xml:space="preserve"> каждой фотографией ввести имена соответствующих людей.</w:t>
      </w:r>
    </w:p>
    <w:p w14:paraId="500E124E" w14:textId="60834633" w:rsidR="00AD2022" w:rsidRDefault="00AD2022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Бинарные цифры</w:t>
      </w:r>
    </w:p>
    <w:p w14:paraId="27290339" w14:textId="2D25AE76" w:rsidR="00BD2490" w:rsidRPr="00044489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D2490">
        <w:rPr>
          <w:spacing w:val="-10"/>
          <w:sz w:val="28"/>
          <w:szCs w:val="28"/>
          <w:lang w:eastAsia="uk-UA"/>
        </w:rPr>
        <w:t xml:space="preserve">Запоминаемые данные: </w:t>
      </w:r>
      <w:r w:rsidR="00044489">
        <w:rPr>
          <w:spacing w:val="-10"/>
          <w:sz w:val="28"/>
          <w:szCs w:val="28"/>
          <w:lang w:eastAsia="uk-UA"/>
        </w:rPr>
        <w:t>последовательность нулей и единиц</w:t>
      </w: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22047DE1" w14:textId="02801F1D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D2490">
        <w:rPr>
          <w:spacing w:val="-10"/>
          <w:sz w:val="28"/>
          <w:szCs w:val="28"/>
          <w:lang w:eastAsia="uk-UA"/>
        </w:rPr>
        <w:t>Запоминаемые данные: {0,1,2,3,4,5,6,7,8,9}</w:t>
      </w:r>
    </w:p>
    <w:p w14:paraId="08363FF4" w14:textId="13ED6DE0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D2490">
        <w:rPr>
          <w:spacing w:val="-10"/>
          <w:sz w:val="28"/>
          <w:szCs w:val="28"/>
          <w:lang w:eastAsia="uk-UA"/>
        </w:rPr>
        <w:t>Описание:</w:t>
      </w:r>
      <w:r>
        <w:rPr>
          <w:spacing w:val="-10"/>
          <w:sz w:val="28"/>
          <w:szCs w:val="28"/>
          <w:lang w:eastAsia="uk-UA"/>
        </w:rPr>
        <w:t xml:space="preserve"> пользователю необходимо запомнить последовательность произносимых цифр. Интервал между цифрами: 1 секунда.</w:t>
      </w:r>
    </w:p>
    <w:p w14:paraId="10E05C5A" w14:textId="131D2BFC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Абстрактные картинки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3E6B16E" w14:textId="5EE15543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FC68" w14:textId="77777777" w:rsidR="00234252" w:rsidRPr="00450188" w:rsidRDefault="00234252" w:rsidP="006A0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bookmarkStart w:id="0" w:name="_GoBack"/>
      <w:bookmarkEnd w:id="0"/>
    </w:p>
    <w:sectPr w:rsidR="00234252" w:rsidRPr="00450188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9188F" w14:textId="77777777" w:rsidR="004E76D0" w:rsidRDefault="004E76D0">
      <w:r>
        <w:separator/>
      </w:r>
    </w:p>
  </w:endnote>
  <w:endnote w:type="continuationSeparator" w:id="0">
    <w:p w14:paraId="6E918950" w14:textId="77777777" w:rsidR="004E76D0" w:rsidRDefault="004E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8659F" w:rsidRPr="0080331B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8659F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80331B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80331B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3C7899C" w:rsidR="0038659F" w:rsidRPr="0080331B" w:rsidRDefault="0080331B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8659F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38659F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80331B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8659F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80331B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8659F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80331B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8659F" w:rsidRPr="0080331B" w:rsidRDefault="003865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10D2C0B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044489">
            <w:rPr>
              <w:noProof/>
              <w:sz w:val="28"/>
              <w:szCs w:val="28"/>
              <w:lang w:val="uk-UA"/>
            </w:rPr>
            <w:t>6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F2E3B" w14:textId="77777777" w:rsidR="004E76D0" w:rsidRDefault="004E76D0">
      <w:r>
        <w:separator/>
      </w:r>
    </w:p>
  </w:footnote>
  <w:footnote w:type="continuationSeparator" w:id="0">
    <w:p w14:paraId="29A4CBCE" w14:textId="77777777" w:rsidR="004E76D0" w:rsidRDefault="004E7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7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3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21"/>
  </w:num>
  <w:num w:numId="4">
    <w:abstractNumId w:val="28"/>
  </w:num>
  <w:num w:numId="5">
    <w:abstractNumId w:val="25"/>
  </w:num>
  <w:num w:numId="6">
    <w:abstractNumId w:val="32"/>
  </w:num>
  <w:num w:numId="7">
    <w:abstractNumId w:val="2"/>
  </w:num>
  <w:num w:numId="8">
    <w:abstractNumId w:val="6"/>
  </w:num>
  <w:num w:numId="9">
    <w:abstractNumId w:val="1"/>
  </w:num>
  <w:num w:numId="10">
    <w:abstractNumId w:val="13"/>
  </w:num>
  <w:num w:numId="11">
    <w:abstractNumId w:val="7"/>
  </w:num>
  <w:num w:numId="12">
    <w:abstractNumId w:val="18"/>
  </w:num>
  <w:num w:numId="13">
    <w:abstractNumId w:val="19"/>
  </w:num>
  <w:num w:numId="14">
    <w:abstractNumId w:val="22"/>
  </w:num>
  <w:num w:numId="15">
    <w:abstractNumId w:val="34"/>
  </w:num>
  <w:num w:numId="16">
    <w:abstractNumId w:val="29"/>
  </w:num>
  <w:num w:numId="17">
    <w:abstractNumId w:val="3"/>
  </w:num>
  <w:num w:numId="18">
    <w:abstractNumId w:val="11"/>
  </w:num>
  <w:num w:numId="19">
    <w:abstractNumId w:val="20"/>
  </w:num>
  <w:num w:numId="20">
    <w:abstractNumId w:val="14"/>
  </w:num>
  <w:num w:numId="21">
    <w:abstractNumId w:val="31"/>
  </w:num>
  <w:num w:numId="22">
    <w:abstractNumId w:val="24"/>
  </w:num>
  <w:num w:numId="23">
    <w:abstractNumId w:val="26"/>
  </w:num>
  <w:num w:numId="24">
    <w:abstractNumId w:val="30"/>
  </w:num>
  <w:num w:numId="25">
    <w:abstractNumId w:val="10"/>
  </w:num>
  <w:num w:numId="26">
    <w:abstractNumId w:val="8"/>
  </w:num>
  <w:num w:numId="27">
    <w:abstractNumId w:val="33"/>
  </w:num>
  <w:num w:numId="28">
    <w:abstractNumId w:val="23"/>
  </w:num>
  <w:num w:numId="29">
    <w:abstractNumId w:val="16"/>
  </w:num>
  <w:num w:numId="30">
    <w:abstractNumId w:val="0"/>
  </w:num>
  <w:num w:numId="31">
    <w:abstractNumId w:val="35"/>
  </w:num>
  <w:num w:numId="32">
    <w:abstractNumId w:val="15"/>
  </w:num>
  <w:num w:numId="33">
    <w:abstractNumId w:val="17"/>
  </w:num>
  <w:num w:numId="34">
    <w:abstractNumId w:val="4"/>
  </w:num>
  <w:num w:numId="35">
    <w:abstractNumId w:val="36"/>
  </w:num>
  <w:num w:numId="36">
    <w:abstractNumId w:val="5"/>
  </w:num>
  <w:num w:numId="37">
    <w:abstractNumId w:val="27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448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1CA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531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1BF6"/>
    <w:rsid w:val="00242472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08BA"/>
    <w:rsid w:val="002F2C3B"/>
    <w:rsid w:val="002F3166"/>
    <w:rsid w:val="002F64B4"/>
    <w:rsid w:val="00303741"/>
    <w:rsid w:val="00305903"/>
    <w:rsid w:val="0031326C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12D6"/>
    <w:rsid w:val="0042603C"/>
    <w:rsid w:val="004313D4"/>
    <w:rsid w:val="004325BF"/>
    <w:rsid w:val="00432953"/>
    <w:rsid w:val="00435B6A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E76D0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490"/>
    <w:rsid w:val="006A06EB"/>
    <w:rsid w:val="006B17C0"/>
    <w:rsid w:val="006B3737"/>
    <w:rsid w:val="006B56F4"/>
    <w:rsid w:val="006C1403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0331B"/>
    <w:rsid w:val="00815F49"/>
    <w:rsid w:val="00823267"/>
    <w:rsid w:val="00833E18"/>
    <w:rsid w:val="00837CBB"/>
    <w:rsid w:val="00846732"/>
    <w:rsid w:val="00847039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D2490"/>
    <w:rsid w:val="00BD6C19"/>
    <w:rsid w:val="00BD7674"/>
    <w:rsid w:val="00BE0189"/>
    <w:rsid w:val="00BF0448"/>
    <w:rsid w:val="00BF291D"/>
    <w:rsid w:val="00BF7874"/>
    <w:rsid w:val="00C07DBF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7F6C"/>
    <w:rsid w:val="00C72032"/>
    <w:rsid w:val="00C72659"/>
    <w:rsid w:val="00C763DC"/>
    <w:rsid w:val="00C822D7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DEC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5D0E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52AB9-1113-49CE-827A-17E6BE724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3257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67</cp:revision>
  <cp:lastPrinted>2015-09-20T08:44:00Z</cp:lastPrinted>
  <dcterms:created xsi:type="dcterms:W3CDTF">2016-09-25T11:38:00Z</dcterms:created>
  <dcterms:modified xsi:type="dcterms:W3CDTF">2019-03-03T11:16:00Z</dcterms:modified>
</cp:coreProperties>
</file>
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2C8D01D9" w:rsidR="00A042CC" w:rsidRPr="00510514" w:rsidRDefault="0060250D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  <w:r w:rsidRPr="00510514">
        <w:rPr>
          <w:rFonts w:ascii="Courier New" w:hAnsi="Courier New" w:cs="Courier New"/>
          <w:sz w:val="20"/>
        </w:rPr>
        <w:tab/>
      </w:r>
    </w:p>
    <w:p w14:paraId="616011A8" w14:textId="77777777" w:rsidR="00A042CC" w:rsidRPr="00510514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510514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510514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510514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510514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510514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510514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510514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510514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510514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510514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510514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510514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510514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510514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510514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510514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510514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510514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510514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510514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510514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510514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510514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510514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510514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510514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510514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510514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510514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510514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510514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510514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510514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510514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510514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510514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21090AE" w14:textId="77777777" w:rsidR="00A042CC" w:rsidRPr="00510514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510514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510514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510514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3F7BEF18" w14:textId="77777777" w:rsidR="00A042CC" w:rsidRPr="00510514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070ED00D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46C32E1F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0321DC21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29DBDED4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67119445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3ACC8BEA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7913CC50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0A9B1A8F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41EFBEF4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5770BA71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09A11631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5089082C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34A9AC7F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1EB7FBA8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4EF13F61" w14:textId="07E70824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21394E0E" w14:textId="2E7434D8" w:rsidR="00510514" w:rsidRDefault="00510514" w:rsidP="00510514">
      <w:pPr>
        <w:spacing w:line="360" w:lineRule="auto"/>
        <w:ind w:firstLine="0"/>
        <w:jc w:val="center"/>
        <w:rPr>
          <w:sz w:val="32"/>
          <w:szCs w:val="28"/>
        </w:rPr>
      </w:pPr>
      <w:r w:rsidRPr="00510514">
        <w:rPr>
          <w:b/>
          <w:sz w:val="28"/>
          <w:szCs w:val="28"/>
        </w:rPr>
        <w:lastRenderedPageBreak/>
        <w:t>Лабораторна</w:t>
      </w:r>
      <w:r>
        <w:rPr>
          <w:b/>
          <w:sz w:val="28"/>
          <w:szCs w:val="28"/>
        </w:rPr>
        <w:t>я</w:t>
      </w:r>
      <w:r w:rsidRPr="00510514">
        <w:rPr>
          <w:b/>
          <w:sz w:val="28"/>
          <w:szCs w:val="28"/>
        </w:rPr>
        <w:t xml:space="preserve"> </w:t>
      </w:r>
      <w:r w:rsidRPr="00510514">
        <w:rPr>
          <w:rStyle w:val="fontstyle01"/>
          <w:rFonts w:ascii="Times New Roman" w:hAnsi="Times New Roman"/>
        </w:rPr>
        <w:t>робота №2</w:t>
      </w:r>
      <w:r w:rsidRPr="00510514">
        <w:rPr>
          <w:b/>
          <w:bCs/>
          <w:color w:val="000000"/>
          <w:sz w:val="30"/>
          <w:szCs w:val="28"/>
        </w:rPr>
        <w:br/>
      </w:r>
      <w:r>
        <w:rPr>
          <w:sz w:val="32"/>
          <w:szCs w:val="28"/>
        </w:rPr>
        <w:t>Моделирование предметной области с помощью</w:t>
      </w:r>
    </w:p>
    <w:p w14:paraId="4114ED42" w14:textId="5ADED9E3" w:rsidR="00510514" w:rsidRPr="00510514" w:rsidRDefault="00510514" w:rsidP="00510514">
      <w:pPr>
        <w:spacing w:line="360" w:lineRule="auto"/>
        <w:ind w:firstLine="0"/>
        <w:jc w:val="center"/>
        <w:rPr>
          <w:rStyle w:val="fontstyle01"/>
          <w:rFonts w:ascii="Times New Roman" w:hAnsi="Times New Roman"/>
          <w:b w:val="0"/>
          <w:bCs w:val="0"/>
          <w:color w:val="auto"/>
          <w:sz w:val="32"/>
        </w:rPr>
      </w:pPr>
      <w:r>
        <w:rPr>
          <w:sz w:val="32"/>
          <w:szCs w:val="28"/>
        </w:rPr>
        <w:t>диаграмм потоков данных</w:t>
      </w:r>
      <w:r w:rsidRPr="00510514">
        <w:rPr>
          <w:sz w:val="32"/>
          <w:szCs w:val="28"/>
        </w:rPr>
        <w:t xml:space="preserve"> (DFD)</w:t>
      </w:r>
    </w:p>
    <w:p w14:paraId="6ACC9150" w14:textId="0A8171A4" w:rsidR="00510514" w:rsidRDefault="00510514" w:rsidP="00377422">
      <w:pPr>
        <w:spacing w:line="360" w:lineRule="auto"/>
        <w:rPr>
          <w:color w:val="000000"/>
          <w:sz w:val="28"/>
          <w:szCs w:val="28"/>
        </w:rPr>
      </w:pPr>
      <w:r>
        <w:rPr>
          <w:rStyle w:val="fontstyle01"/>
          <w:rFonts w:ascii="Times New Roman" w:hAnsi="Times New Roman"/>
        </w:rPr>
        <w:t>Цель</w:t>
      </w:r>
      <w:r w:rsidRPr="00510514">
        <w:rPr>
          <w:rStyle w:val="fontstyle01"/>
          <w:rFonts w:ascii="Times New Roman" w:hAnsi="Times New Roman"/>
        </w:rPr>
        <w:t>:</w:t>
      </w:r>
      <w:r w:rsidR="00C135F0">
        <w:rPr>
          <w:rStyle w:val="fontstyle01"/>
          <w:rFonts w:ascii="Times New Roman" w:hAnsi="Times New Roman"/>
        </w:rPr>
        <w:t xml:space="preserve"> </w:t>
      </w:r>
      <w:r w:rsidR="00C135F0" w:rsidRPr="00C135F0">
        <w:rPr>
          <w:rStyle w:val="fontstyle01"/>
          <w:rFonts w:ascii="Times New Roman" w:hAnsi="Times New Roman"/>
          <w:b w:val="0"/>
        </w:rPr>
        <w:t>с</w:t>
      </w:r>
      <w:r w:rsidR="00377422">
        <w:rPr>
          <w:rStyle w:val="fontstyle01"/>
          <w:rFonts w:ascii="Times New Roman" w:hAnsi="Times New Roman"/>
          <w:b w:val="0"/>
        </w:rPr>
        <w:t xml:space="preserve"> помощью диаграмм потоков данных м</w:t>
      </w:r>
      <w:r>
        <w:rPr>
          <w:rStyle w:val="fontstyle01"/>
          <w:rFonts w:ascii="Times New Roman" w:hAnsi="Times New Roman"/>
          <w:b w:val="0"/>
        </w:rPr>
        <w:t>оделировать предметную область сер</w:t>
      </w:r>
      <w:r w:rsidR="00C135F0">
        <w:rPr>
          <w:rStyle w:val="fontstyle01"/>
          <w:rFonts w:ascii="Times New Roman" w:hAnsi="Times New Roman"/>
          <w:b w:val="0"/>
        </w:rPr>
        <w:t>в</w:t>
      </w:r>
      <w:r>
        <w:rPr>
          <w:rStyle w:val="fontstyle01"/>
          <w:rFonts w:ascii="Times New Roman" w:hAnsi="Times New Roman"/>
          <w:b w:val="0"/>
        </w:rPr>
        <w:t>иса для тренировки памяти</w:t>
      </w:r>
      <w:r w:rsidRPr="00510514">
        <w:rPr>
          <w:color w:val="000000"/>
          <w:sz w:val="28"/>
          <w:szCs w:val="28"/>
        </w:rPr>
        <w:t xml:space="preserve"> «Memoty.pro»,</w:t>
      </w:r>
      <w:r w:rsidR="00377422">
        <w:rPr>
          <w:color w:val="000000"/>
          <w:sz w:val="28"/>
          <w:szCs w:val="28"/>
        </w:rPr>
        <w:t xml:space="preserve"> разработать словарь данных контекстной диаграммы, разработать миниспецификации, разработать таблицу соответствий потоков.</w:t>
      </w:r>
    </w:p>
    <w:p w14:paraId="22F1454C" w14:textId="1CFC283D" w:rsidR="00C135F0" w:rsidRDefault="00C135F0" w:rsidP="00377422">
      <w:pPr>
        <w:spacing w:line="360" w:lineRule="auto"/>
        <w:rPr>
          <w:color w:val="000000"/>
          <w:sz w:val="28"/>
          <w:szCs w:val="28"/>
        </w:rPr>
      </w:pPr>
    </w:p>
    <w:p w14:paraId="10A06569" w14:textId="1A59509D" w:rsidR="00C135F0" w:rsidRPr="00C135F0" w:rsidRDefault="00C135F0" w:rsidP="00C135F0">
      <w:pPr>
        <w:spacing w:line="360" w:lineRule="auto"/>
        <w:jc w:val="center"/>
        <w:rPr>
          <w:color w:val="000000"/>
          <w:sz w:val="32"/>
          <w:szCs w:val="32"/>
        </w:rPr>
      </w:pPr>
      <w:r w:rsidRPr="00C135F0">
        <w:rPr>
          <w:color w:val="000000"/>
          <w:sz w:val="32"/>
          <w:szCs w:val="32"/>
        </w:rPr>
        <w:t xml:space="preserve">Диаграмма потоков данных </w:t>
      </w:r>
      <w:r w:rsidRPr="00C135F0">
        <w:rPr>
          <w:sz w:val="32"/>
          <w:szCs w:val="32"/>
        </w:rPr>
        <w:t>(DFD)</w:t>
      </w:r>
    </w:p>
    <w:p w14:paraId="171F15A8" w14:textId="40562300" w:rsidR="00C135F0" w:rsidRDefault="00C135F0" w:rsidP="00C135F0">
      <w:pPr>
        <w:pStyle w:val="ListParagraph"/>
        <w:numPr>
          <w:ilvl w:val="0"/>
          <w:numId w:val="31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Контекстная диаграмма</w:t>
      </w:r>
    </w:p>
    <w:p w14:paraId="43897B43" w14:textId="4229C872" w:rsidR="00C135F0" w:rsidRPr="00C135F0" w:rsidRDefault="00706462" w:rsidP="00706462">
      <w:pPr>
        <w:pStyle w:val="ListParagraph"/>
        <w:spacing w:line="360" w:lineRule="auto"/>
        <w:ind w:left="0" w:firstLine="0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FBA1BE" wp14:editId="0BAA3B8B">
            <wp:extent cx="5800725" cy="144606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4212" cy="145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8414" w14:textId="14732C33" w:rsidR="00C135F0" w:rsidRPr="00706462" w:rsidRDefault="00706462" w:rsidP="00706462">
      <w:pPr>
        <w:pStyle w:val="ListParagraph"/>
        <w:numPr>
          <w:ilvl w:val="0"/>
          <w:numId w:val="31"/>
        </w:numPr>
        <w:spacing w:line="36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DFD</w:t>
      </w:r>
      <w:r>
        <w:rPr>
          <w:color w:val="000000"/>
          <w:sz w:val="28"/>
          <w:szCs w:val="28"/>
        </w:rPr>
        <w:t xml:space="preserve"> первого уровня:</w:t>
      </w:r>
    </w:p>
    <w:p w14:paraId="21736876" w14:textId="2B2FD9D2" w:rsidR="00706462" w:rsidRPr="00706462" w:rsidRDefault="00706462" w:rsidP="00706462">
      <w:pPr>
        <w:spacing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C4143F" wp14:editId="40396971">
            <wp:extent cx="5886450" cy="409139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2604" cy="409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6C44" w14:textId="344D3370" w:rsidR="00C135F0" w:rsidRDefault="00C135F0" w:rsidP="00377422">
      <w:pPr>
        <w:spacing w:line="360" w:lineRule="auto"/>
        <w:rPr>
          <w:color w:val="000000"/>
          <w:sz w:val="28"/>
          <w:szCs w:val="28"/>
        </w:rPr>
      </w:pPr>
    </w:p>
    <w:p w14:paraId="10BB1526" w14:textId="2D8F79D9" w:rsidR="00C135F0" w:rsidRDefault="00706462" w:rsidP="00706462">
      <w:pPr>
        <w:pStyle w:val="ListParagraph"/>
        <w:numPr>
          <w:ilvl w:val="0"/>
          <w:numId w:val="31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DFD</w:t>
      </w:r>
      <w:r>
        <w:rPr>
          <w:color w:val="000000"/>
          <w:sz w:val="28"/>
          <w:szCs w:val="28"/>
        </w:rPr>
        <w:t xml:space="preserve"> второго уровня:</w:t>
      </w:r>
    </w:p>
    <w:p w14:paraId="74423B51" w14:textId="3E986613" w:rsidR="00706462" w:rsidRPr="00706462" w:rsidRDefault="00706462" w:rsidP="00706462">
      <w:pPr>
        <w:pStyle w:val="ListParagraph"/>
        <w:spacing w:line="360" w:lineRule="auto"/>
        <w:ind w:left="90" w:firstLine="0"/>
        <w:jc w:val="center"/>
        <w:rPr>
          <w:color w:val="000000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7790C755" wp14:editId="5E63333D">
            <wp:extent cx="6263640" cy="28041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5D20E23" w14:textId="77777777" w:rsidR="00706462" w:rsidRDefault="00706462" w:rsidP="00377422">
      <w:pPr>
        <w:spacing w:line="360" w:lineRule="auto"/>
        <w:rPr>
          <w:color w:val="000000"/>
          <w:sz w:val="28"/>
          <w:szCs w:val="28"/>
        </w:rPr>
      </w:pPr>
    </w:p>
    <w:p w14:paraId="76124B94" w14:textId="77777777" w:rsidR="00706462" w:rsidRDefault="00706462" w:rsidP="00377422">
      <w:pPr>
        <w:spacing w:line="360" w:lineRule="auto"/>
        <w:rPr>
          <w:color w:val="000000"/>
          <w:sz w:val="28"/>
          <w:szCs w:val="28"/>
        </w:rPr>
      </w:pPr>
    </w:p>
    <w:p w14:paraId="5797781E" w14:textId="77777777" w:rsidR="00706462" w:rsidRDefault="00706462" w:rsidP="00377422">
      <w:pPr>
        <w:spacing w:line="360" w:lineRule="auto"/>
        <w:rPr>
          <w:color w:val="000000"/>
          <w:sz w:val="28"/>
          <w:szCs w:val="28"/>
        </w:rPr>
      </w:pPr>
    </w:p>
    <w:p w14:paraId="1944C78B" w14:textId="36EA5A50" w:rsidR="00C135F0" w:rsidRDefault="00706462" w:rsidP="00377422">
      <w:pPr>
        <w:spacing w:line="360" w:lineRule="auto"/>
        <w:rPr>
          <w:rFonts w:ascii="Courier New" w:hAnsi="Courier New" w:cs="Courier New"/>
          <w:sz w:val="20"/>
        </w:rPr>
      </w:pPr>
      <w:r>
        <w:rPr>
          <w:color w:val="000000"/>
          <w:sz w:val="28"/>
          <w:szCs w:val="28"/>
        </w:rPr>
        <w:t>торо</w:t>
      </w:r>
    </w:p>
    <w:p w14:paraId="07442CE9" w14:textId="49819016" w:rsidR="00C135F0" w:rsidRPr="00510514" w:rsidRDefault="00C135F0" w:rsidP="00377422">
      <w:pPr>
        <w:spacing w:line="360" w:lineRule="auto"/>
        <w:rPr>
          <w:rFonts w:ascii="Courier New" w:hAnsi="Courier New" w:cs="Courier New"/>
          <w:sz w:val="20"/>
        </w:rPr>
      </w:pPr>
    </w:p>
    <w:p w14:paraId="612F66DA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60339090" w14:textId="353DCB44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1EABB936" w14:textId="3CED075D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6C403DD8" w14:textId="7791771C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22935FE4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12374257" w14:textId="6CF8D0DB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207145D1" w14:textId="349017E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16F1BC82" w14:textId="52D9748F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7B5967AA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1C696B28" w14:textId="13409954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3046DD0B" w14:textId="299ACB4F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32766726" w14:textId="035FE14B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1052AE79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25861024" w14:textId="2325F272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01D2D031" w14:textId="0F8993F0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2BFD1125" w14:textId="2687705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34ED806A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1ED7E141" w14:textId="5AE92B51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3E2F9ED0" w14:textId="43EC69FA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5FAA828C" w14:textId="2B5F0FD3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78EED8C2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4A80BF9F" w14:textId="48440510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74830988" w14:textId="621194A0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577F9F75" w14:textId="56152378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03FE95E1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279CC9EE" w14:textId="44FB864E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005C25D2" w14:textId="6A23A7B4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74E589FE" w14:textId="24EBC931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04921048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5AE74552" w14:textId="755B4DA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4ABEEAF7" w14:textId="1948E3C5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1C56AE79" w14:textId="44700A62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194B34CF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36B0C62A" w14:textId="77777777" w:rsidR="00510514" w:rsidRPr="00510514" w:rsidRDefault="00510514" w:rsidP="00510514">
      <w:pPr>
        <w:spacing w:line="360" w:lineRule="auto"/>
        <w:rPr>
          <w:color w:val="000000"/>
          <w:sz w:val="28"/>
          <w:szCs w:val="28"/>
        </w:rPr>
      </w:pPr>
    </w:p>
    <w:p w14:paraId="7FDF833C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5804E23B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0070A6D0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7822112C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6B500B03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1E6D15B2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08F6761A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2A0A91A5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51D33AAC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1916FE3A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3526DBDC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2987CA93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4F738633" w14:textId="1DF0226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66EBCB39" w14:textId="5B8FA5CA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515BDE78" w14:textId="4C72755D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5E0D4D78" w14:textId="3F61E8E2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2A2FFC58" w14:textId="0DF0986F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62149358" w14:textId="4A657993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31F5D7BE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47477F19" w14:textId="1CE3A9F1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64FB3D71" w14:textId="15710F6A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2D69168C" w14:textId="3392C5D0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20BB84F2" w14:textId="54E7FD39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62EA4E38" w14:textId="51C7A45E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72F984CF" w14:textId="6968F128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79F88463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4B084DD7" w14:textId="189F2001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2B9B733F" w14:textId="05A10A29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0E0F8B4F" w14:textId="056002F6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4F5E3FC1" w14:textId="6DC0A54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129190A7" w14:textId="756713E2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0E72AE4E" w14:textId="60959AB6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665D10AE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1260D4FE" w14:textId="27D7E08D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1FCE579E" w14:textId="4A040C6F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185DD578" w14:textId="62D31995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578963C9" w14:textId="4CC5FD1F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628C65B4" w14:textId="3F268342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43863EC9" w14:textId="10238D9F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3EFCD61E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6763F7AE" w14:textId="0121B026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046F49E5" w14:textId="3C72907D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121DD686" w14:textId="1DBB955E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405E03F3" w14:textId="71CA6215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7C21B38A" w14:textId="33F1B556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5AC675FD" w14:textId="0AA94B46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1BB9602C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1FD859F4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6F28D3FB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540F44D6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286CB2F2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101CB3C8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337C2902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0C71B7D7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0C90E8F0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2446CAA4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785567AA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0D6E97CF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53B90DB9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0DC9EB4B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3A07CEF3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523CF773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47F91FA0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7CDFA4BB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0FFCAB55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67430019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75227C35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7FC03C01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61AB8C47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3E41D43C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53BF5597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28F38F68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5417D293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6E3F02B2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69945820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2242DDBA" w14:textId="77777777" w:rsidR="00510514" w:rsidRPr="00510514" w:rsidRDefault="00510514" w:rsidP="00510514">
      <w:pPr>
        <w:rPr>
          <w:rFonts w:ascii="Courier New" w:hAnsi="Courier New" w:cs="Courier New"/>
          <w:sz w:val="20"/>
        </w:rPr>
      </w:pPr>
    </w:p>
    <w:p w14:paraId="269E0316" w14:textId="2FC4A773" w:rsidR="00510514" w:rsidRPr="00510514" w:rsidRDefault="00510514" w:rsidP="00510514">
      <w:pPr>
        <w:ind w:firstLine="0"/>
        <w:rPr>
          <w:rFonts w:ascii="Courier New" w:hAnsi="Courier New" w:cs="Courier New"/>
          <w:sz w:val="20"/>
        </w:rPr>
        <w:sectPr w:rsidR="00510514" w:rsidRPr="00510514">
          <w:footerReference w:type="default" r:id="rId11"/>
          <w:footerReference w:type="first" r:id="rId12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4ED55155" w14:textId="64AE329E" w:rsidR="004C6DEE" w:rsidRPr="00510514" w:rsidRDefault="004C6DEE" w:rsidP="00510514">
      <w:pPr>
        <w:ind w:firstLine="0"/>
        <w:jc w:val="left"/>
        <w:rPr>
          <w:spacing w:val="-10"/>
          <w:sz w:val="28"/>
          <w:szCs w:val="28"/>
          <w:lang w:eastAsia="uk-UA"/>
        </w:rPr>
      </w:pPr>
    </w:p>
    <w:sectPr w:rsidR="004C6DEE" w:rsidRPr="00510514">
      <w:footerReference w:type="default" r:id="rId13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B2AAB" w14:textId="77777777" w:rsidR="00B65AB5" w:rsidRDefault="00B65AB5">
      <w:r>
        <w:separator/>
      </w:r>
    </w:p>
  </w:endnote>
  <w:endnote w:type="continuationSeparator" w:id="0">
    <w:p w14:paraId="260607CC" w14:textId="77777777" w:rsidR="00B65AB5" w:rsidRDefault="00B65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27163C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6449F3AC" w:rsidR="00510514" w:rsidRPr="00510514" w:rsidRDefault="00510514" w:rsidP="00510514">
          <w:pPr>
            <w:pStyle w:val="Footer"/>
            <w:ind w:right="-1474" w:firstLine="0"/>
            <w:jc w:val="center"/>
            <w:rPr>
              <w:sz w:val="40"/>
            </w:rPr>
          </w:pPr>
          <w:r>
            <w:rPr>
              <w:sz w:val="40"/>
            </w:rPr>
            <w:t>121.2151.05.02</w:t>
          </w:r>
        </w:p>
      </w:tc>
      <w:tc>
        <w:tcPr>
          <w:tcW w:w="424" w:type="dxa"/>
          <w:vAlign w:val="center"/>
        </w:tcPr>
        <w:p w14:paraId="0C0F7383" w14:textId="77777777" w:rsidR="0027163C" w:rsidRDefault="0027163C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27163C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27163C" w:rsidRDefault="0027163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27163C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27163C" w:rsidRDefault="0027163C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27163C" w:rsidRDefault="0027163C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27163C" w:rsidRDefault="0027163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27163C" w:rsidRDefault="0027163C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27163C" w:rsidRDefault="0027163C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27163C" w:rsidRDefault="0027163C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27163C" w:rsidRDefault="0027163C">
          <w:pPr>
            <w:pStyle w:val="Footer"/>
            <w:ind w:right="-1474" w:firstLine="0"/>
            <w:jc w:val="left"/>
          </w:pPr>
        </w:p>
      </w:tc>
    </w:tr>
  </w:tbl>
  <w:p w14:paraId="735714C6" w14:textId="77777777" w:rsidR="0027163C" w:rsidRDefault="0027163C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925"/>
      <w:gridCol w:w="720"/>
      <w:gridCol w:w="630"/>
      <w:gridCol w:w="3272"/>
      <w:gridCol w:w="284"/>
      <w:gridCol w:w="284"/>
      <w:gridCol w:w="284"/>
      <w:gridCol w:w="964"/>
      <w:gridCol w:w="1021"/>
    </w:tblGrid>
    <w:tr w:rsidR="0027163C" w:rsidRPr="00510514" w14:paraId="73E12FA2" w14:textId="77777777" w:rsidTr="00510514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85C81F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92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72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3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109" w:type="dxa"/>
          <w:gridSpan w:val="6"/>
          <w:vMerge w:val="restart"/>
          <w:tcBorders>
            <w:left w:val="nil"/>
          </w:tcBorders>
          <w:vAlign w:val="center"/>
        </w:tcPr>
        <w:p w14:paraId="3A80A25A" w14:textId="7836C08D" w:rsidR="0027163C" w:rsidRPr="00510514" w:rsidRDefault="00191930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 w:rsidRPr="00510514">
            <w:rPr>
              <w:sz w:val="40"/>
            </w:rPr>
            <w:t>121.2151.05.0</w:t>
          </w:r>
          <w:r w:rsidR="00510514" w:rsidRPr="00510514">
            <w:rPr>
              <w:sz w:val="40"/>
            </w:rPr>
            <w:t>2</w:t>
          </w:r>
        </w:p>
      </w:tc>
    </w:tr>
    <w:tr w:rsidR="0027163C" w:rsidRPr="00510514" w14:paraId="1AF3DA75" w14:textId="77777777" w:rsidTr="00510514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925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720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30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109" w:type="dxa"/>
          <w:gridSpan w:val="6"/>
          <w:vMerge/>
          <w:tcBorders>
            <w:left w:val="nil"/>
          </w:tcBorders>
        </w:tcPr>
        <w:p w14:paraId="1FB5C283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27163C" w:rsidRPr="00510514" w14:paraId="1FA5151D" w14:textId="77777777" w:rsidTr="00510514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proofErr w:type="spellStart"/>
          <w:r w:rsidRPr="00510514">
            <w:rPr>
              <w:sz w:val="16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 w:rsidRPr="00510514">
            <w:rPr>
              <w:sz w:val="16"/>
            </w:rPr>
            <w:t>Лист</w:t>
          </w:r>
        </w:p>
      </w:tc>
      <w:tc>
        <w:tcPr>
          <w:tcW w:w="1925" w:type="dxa"/>
          <w:tcBorders>
            <w:top w:val="nil"/>
            <w:bottom w:val="nil"/>
          </w:tcBorders>
          <w:vAlign w:val="center"/>
        </w:tcPr>
        <w:p w14:paraId="43082DC1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510514">
            <w:rPr>
              <w:sz w:val="16"/>
            </w:rPr>
            <w:t>№ докум.</w:t>
          </w:r>
        </w:p>
      </w:tc>
      <w:tc>
        <w:tcPr>
          <w:tcW w:w="720" w:type="dxa"/>
          <w:tcBorders>
            <w:top w:val="nil"/>
            <w:bottom w:val="nil"/>
          </w:tcBorders>
          <w:vAlign w:val="center"/>
        </w:tcPr>
        <w:p w14:paraId="2BD012AA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</w:rPr>
          </w:pPr>
          <w:proofErr w:type="spellStart"/>
          <w:r w:rsidRPr="00510514">
            <w:rPr>
              <w:sz w:val="16"/>
            </w:rPr>
            <w:t>Підпис</w:t>
          </w:r>
          <w:proofErr w:type="spellEnd"/>
        </w:p>
      </w:tc>
      <w:tc>
        <w:tcPr>
          <w:tcW w:w="630" w:type="dxa"/>
          <w:tcBorders>
            <w:top w:val="nil"/>
            <w:bottom w:val="nil"/>
          </w:tcBorders>
          <w:vAlign w:val="center"/>
        </w:tcPr>
        <w:p w14:paraId="6868DD85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510514">
            <w:rPr>
              <w:sz w:val="16"/>
            </w:rPr>
            <w:t>Дата</w:t>
          </w:r>
        </w:p>
      </w:tc>
      <w:tc>
        <w:tcPr>
          <w:tcW w:w="6109" w:type="dxa"/>
          <w:gridSpan w:val="6"/>
          <w:vMerge/>
          <w:tcBorders>
            <w:bottom w:val="nil"/>
          </w:tcBorders>
        </w:tcPr>
        <w:p w14:paraId="1A072863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27163C" w:rsidRPr="00510514" w14:paraId="7EC01425" w14:textId="77777777" w:rsidTr="00510514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27163C" w:rsidRPr="00510514" w:rsidRDefault="0027163C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510514">
            <w:rPr>
              <w:sz w:val="16"/>
            </w:rPr>
            <w:t xml:space="preserve">  </w:t>
          </w:r>
        </w:p>
      </w:tc>
      <w:tc>
        <w:tcPr>
          <w:tcW w:w="1925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27163C" w:rsidRPr="00510514" w:rsidRDefault="0027163C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</w:rPr>
          </w:pPr>
        </w:p>
      </w:tc>
      <w:tc>
        <w:tcPr>
          <w:tcW w:w="720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630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272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78B8B62" w:rsidR="0027163C" w:rsidRPr="00510514" w:rsidRDefault="00510514" w:rsidP="00757A8E">
          <w:pPr>
            <w:spacing w:line="276" w:lineRule="auto"/>
            <w:ind w:left="142" w:firstLine="0"/>
            <w:jc w:val="center"/>
            <w:rPr>
              <w:sz w:val="26"/>
              <w:szCs w:val="26"/>
            </w:rPr>
          </w:pPr>
          <w:r w:rsidRPr="00510514">
            <w:rPr>
              <w:sz w:val="28"/>
              <w:szCs w:val="28"/>
            </w:rPr>
            <w:t>Моделирование предметной области с помощью диагра</w:t>
          </w:r>
          <w:r>
            <w:rPr>
              <w:sz w:val="28"/>
              <w:szCs w:val="28"/>
            </w:rPr>
            <w:t>м</w:t>
          </w:r>
          <w:r w:rsidRPr="00510514">
            <w:rPr>
              <w:sz w:val="28"/>
              <w:szCs w:val="28"/>
            </w:rPr>
            <w:t>м потоков дан</w:t>
          </w:r>
          <w:r>
            <w:rPr>
              <w:sz w:val="28"/>
              <w:szCs w:val="28"/>
            </w:rPr>
            <w:t>н</w:t>
          </w:r>
          <w:r w:rsidRPr="00510514">
            <w:rPr>
              <w:sz w:val="28"/>
              <w:szCs w:val="28"/>
            </w:rPr>
            <w:t>ых (DFD)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proofErr w:type="spellStart"/>
          <w:r w:rsidRPr="00510514">
            <w:rPr>
              <w:sz w:val="16"/>
            </w:rPr>
            <w:t>Літ</w:t>
          </w:r>
          <w:proofErr w:type="spellEnd"/>
          <w:r w:rsidRPr="00510514">
            <w:rPr>
              <w:sz w:val="16"/>
            </w:rPr>
            <w:t xml:space="preserve">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proofErr w:type="spellStart"/>
          <w:r w:rsidRPr="00510514">
            <w:rPr>
              <w:sz w:val="16"/>
            </w:rPr>
            <w:t>Аркуш</w:t>
          </w:r>
          <w:proofErr w:type="spellEnd"/>
          <w:r w:rsidRPr="00510514"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proofErr w:type="spellStart"/>
          <w:r w:rsidRPr="00510514">
            <w:rPr>
              <w:sz w:val="16"/>
            </w:rPr>
            <w:t>Аркушів</w:t>
          </w:r>
          <w:proofErr w:type="spellEnd"/>
        </w:p>
      </w:tc>
    </w:tr>
    <w:tr w:rsidR="0027163C" w:rsidRPr="00510514" w14:paraId="35AB68E7" w14:textId="77777777" w:rsidTr="00510514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27163C" w:rsidRPr="00510514" w:rsidRDefault="0027163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510514">
            <w:rPr>
              <w:sz w:val="16"/>
            </w:rPr>
            <w:t xml:space="preserve">  Студент</w:t>
          </w:r>
        </w:p>
      </w:tc>
      <w:tc>
        <w:tcPr>
          <w:tcW w:w="1925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27163C" w:rsidRPr="00510514" w:rsidRDefault="0027163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  <w:r w:rsidRPr="00510514">
            <w:rPr>
              <w:sz w:val="16"/>
              <w:szCs w:val="16"/>
            </w:rPr>
            <w:t>Гашко Д.А.</w:t>
          </w:r>
        </w:p>
      </w:tc>
      <w:tc>
        <w:tcPr>
          <w:tcW w:w="720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630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272" w:type="dxa"/>
          <w:vMerge/>
          <w:tcBorders>
            <w:right w:val="single" w:sz="8" w:space="0" w:color="auto"/>
          </w:tcBorders>
        </w:tcPr>
        <w:p w14:paraId="0707F00E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510514"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</w:tr>
    <w:tr w:rsidR="0027163C" w:rsidRPr="00510514" w14:paraId="410552D3" w14:textId="77777777" w:rsidTr="00510514">
      <w:trPr>
        <w:cantSplit/>
        <w:trHeight w:hRule="exact" w:val="257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27163C" w:rsidRPr="00510514" w:rsidRDefault="0027163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proofErr w:type="spellStart"/>
          <w:r w:rsidRPr="00510514">
            <w:rPr>
              <w:sz w:val="16"/>
            </w:rPr>
            <w:t>Викладач</w:t>
          </w:r>
          <w:proofErr w:type="spellEnd"/>
        </w:p>
      </w:tc>
      <w:tc>
        <w:tcPr>
          <w:tcW w:w="192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0DD9ED2F" w:rsidR="0027163C" w:rsidRPr="00510514" w:rsidRDefault="00510514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proofErr w:type="spellStart"/>
          <w:r w:rsidRPr="00510514">
            <w:rPr>
              <w:sz w:val="16"/>
            </w:rPr>
            <w:t>Гусєва-Божаткіна</w:t>
          </w:r>
          <w:proofErr w:type="spellEnd"/>
          <w:r w:rsidRPr="00510514">
            <w:rPr>
              <w:sz w:val="16"/>
            </w:rPr>
            <w:t xml:space="preserve"> В.А.</w:t>
          </w:r>
        </w:p>
      </w:tc>
      <w:tc>
        <w:tcPr>
          <w:tcW w:w="72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63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272" w:type="dxa"/>
          <w:vMerge/>
          <w:tcBorders>
            <w:right w:val="single" w:sz="8" w:space="0" w:color="auto"/>
          </w:tcBorders>
        </w:tcPr>
        <w:p w14:paraId="11CFFCA7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510514">
            <w:rPr>
              <w:sz w:val="32"/>
            </w:rPr>
            <w:t>НУК</w:t>
          </w:r>
        </w:p>
        <w:p w14:paraId="1E8DCD2F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proofErr w:type="spellStart"/>
          <w:r w:rsidRPr="00510514">
            <w:rPr>
              <w:sz w:val="20"/>
            </w:rPr>
            <w:t>ім</w:t>
          </w:r>
          <w:proofErr w:type="spellEnd"/>
          <w:r w:rsidRPr="00510514">
            <w:rPr>
              <w:sz w:val="20"/>
            </w:rPr>
            <w:t xml:space="preserve">. </w:t>
          </w:r>
          <w:proofErr w:type="spellStart"/>
          <w:r w:rsidRPr="00510514">
            <w:rPr>
              <w:sz w:val="20"/>
            </w:rPr>
            <w:t>адмірала</w:t>
          </w:r>
          <w:proofErr w:type="spellEnd"/>
          <w:r w:rsidRPr="00510514">
            <w:rPr>
              <w:sz w:val="20"/>
            </w:rPr>
            <w:t xml:space="preserve"> Макарова</w:t>
          </w:r>
        </w:p>
      </w:tc>
    </w:tr>
    <w:tr w:rsidR="0027163C" w:rsidRPr="00510514" w14:paraId="614C1EFB" w14:textId="77777777" w:rsidTr="00510514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27163C" w:rsidRPr="00510514" w:rsidRDefault="0027163C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192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27163C" w:rsidRPr="00510514" w:rsidRDefault="0027163C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72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63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272" w:type="dxa"/>
          <w:vMerge/>
          <w:tcBorders>
            <w:right w:val="single" w:sz="8" w:space="0" w:color="auto"/>
          </w:tcBorders>
        </w:tcPr>
        <w:p w14:paraId="6439107B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27163C" w:rsidRPr="00510514" w14:paraId="673DD3BA" w14:textId="77777777" w:rsidTr="00510514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925" w:type="dxa"/>
          <w:tcBorders>
            <w:top w:val="single" w:sz="4" w:space="0" w:color="auto"/>
          </w:tcBorders>
        </w:tcPr>
        <w:p w14:paraId="74FBE992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720" w:type="dxa"/>
          <w:tcBorders>
            <w:top w:val="single" w:sz="4" w:space="0" w:color="auto"/>
          </w:tcBorders>
        </w:tcPr>
        <w:p w14:paraId="7F3C78E7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30" w:type="dxa"/>
          <w:tcBorders>
            <w:top w:val="single" w:sz="4" w:space="0" w:color="auto"/>
          </w:tcBorders>
        </w:tcPr>
        <w:p w14:paraId="4DF7214A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272" w:type="dxa"/>
          <w:vMerge/>
          <w:tcBorders>
            <w:right w:val="single" w:sz="8" w:space="0" w:color="auto"/>
          </w:tcBorders>
        </w:tcPr>
        <w:p w14:paraId="1CC4F8F7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27163C" w:rsidRPr="00510514" w:rsidRDefault="002716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27163C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7C217FD8" w:rsidR="0027163C" w:rsidRPr="00510514" w:rsidRDefault="00191930" w:rsidP="00F12CE4">
          <w:pPr>
            <w:pStyle w:val="Footer"/>
            <w:ind w:right="-114" w:firstLine="0"/>
            <w:jc w:val="center"/>
            <w:rPr>
              <w:sz w:val="40"/>
              <w:szCs w:val="40"/>
            </w:rPr>
          </w:pPr>
          <w:r>
            <w:rPr>
              <w:sz w:val="40"/>
            </w:rPr>
            <w:t>121.2151.05.0</w:t>
          </w:r>
          <w:r w:rsidR="00510514">
            <w:rPr>
              <w:sz w:val="40"/>
            </w:rPr>
            <w:t>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27163C" w:rsidRDefault="0027163C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27163C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51E74804" w:rsidR="0027163C" w:rsidRPr="00BF7874" w:rsidRDefault="0027163C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58707F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27163C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27163C" w:rsidRDefault="0027163C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27163C" w:rsidRDefault="0027163C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27163C" w:rsidRDefault="0027163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27163C" w:rsidRDefault="0027163C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27163C" w:rsidRDefault="0027163C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27163C" w:rsidRDefault="0027163C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27163C" w:rsidRDefault="0027163C">
          <w:pPr>
            <w:pStyle w:val="Footer"/>
            <w:ind w:right="-1474" w:firstLine="0"/>
            <w:jc w:val="left"/>
          </w:pPr>
        </w:p>
      </w:tc>
    </w:tr>
  </w:tbl>
  <w:p w14:paraId="03DBE8F7" w14:textId="77777777" w:rsidR="0027163C" w:rsidRDefault="0027163C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66295" w14:textId="77777777" w:rsidR="00B65AB5" w:rsidRDefault="00B65AB5">
      <w:r>
        <w:separator/>
      </w:r>
    </w:p>
  </w:footnote>
  <w:footnote w:type="continuationSeparator" w:id="0">
    <w:p w14:paraId="0A3F6AFB" w14:textId="77777777" w:rsidR="00B65AB5" w:rsidRDefault="00B65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01DD1"/>
    <w:multiLevelType w:val="hybridMultilevel"/>
    <w:tmpl w:val="1C8ECC36"/>
    <w:lvl w:ilvl="0" w:tplc="E548AD34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940D6A"/>
    <w:multiLevelType w:val="hybridMultilevel"/>
    <w:tmpl w:val="3C26F524"/>
    <w:lvl w:ilvl="0" w:tplc="65A85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9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4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9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0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4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9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17"/>
  </w:num>
  <w:num w:numId="4">
    <w:abstractNumId w:val="23"/>
  </w:num>
  <w:num w:numId="5">
    <w:abstractNumId w:val="21"/>
  </w:num>
  <w:num w:numId="6">
    <w:abstractNumId w:val="27"/>
  </w:num>
  <w:num w:numId="7">
    <w:abstractNumId w:val="2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14"/>
  </w:num>
  <w:num w:numId="13">
    <w:abstractNumId w:val="15"/>
  </w:num>
  <w:num w:numId="14">
    <w:abstractNumId w:val="18"/>
  </w:num>
  <w:num w:numId="15">
    <w:abstractNumId w:val="29"/>
  </w:num>
  <w:num w:numId="16">
    <w:abstractNumId w:val="24"/>
  </w:num>
  <w:num w:numId="17">
    <w:abstractNumId w:val="3"/>
  </w:num>
  <w:num w:numId="18">
    <w:abstractNumId w:val="9"/>
  </w:num>
  <w:num w:numId="19">
    <w:abstractNumId w:val="16"/>
  </w:num>
  <w:num w:numId="20">
    <w:abstractNumId w:val="12"/>
  </w:num>
  <w:num w:numId="21">
    <w:abstractNumId w:val="26"/>
  </w:num>
  <w:num w:numId="22">
    <w:abstractNumId w:val="20"/>
  </w:num>
  <w:num w:numId="23">
    <w:abstractNumId w:val="22"/>
  </w:num>
  <w:num w:numId="24">
    <w:abstractNumId w:val="25"/>
  </w:num>
  <w:num w:numId="25">
    <w:abstractNumId w:val="8"/>
  </w:num>
  <w:num w:numId="26">
    <w:abstractNumId w:val="7"/>
  </w:num>
  <w:num w:numId="27">
    <w:abstractNumId w:val="28"/>
  </w:num>
  <w:num w:numId="28">
    <w:abstractNumId w:val="19"/>
  </w:num>
  <w:num w:numId="29">
    <w:abstractNumId w:val="13"/>
  </w:num>
  <w:num w:numId="30">
    <w:abstractNumId w:val="0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219EE"/>
    <w:rsid w:val="000354DE"/>
    <w:rsid w:val="000543FF"/>
    <w:rsid w:val="00056131"/>
    <w:rsid w:val="000566F1"/>
    <w:rsid w:val="00060A30"/>
    <w:rsid w:val="00061CCE"/>
    <w:rsid w:val="00081124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122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2728"/>
    <w:rsid w:val="00164F04"/>
    <w:rsid w:val="001708F0"/>
    <w:rsid w:val="00172540"/>
    <w:rsid w:val="001861A6"/>
    <w:rsid w:val="00187DCE"/>
    <w:rsid w:val="00190D80"/>
    <w:rsid w:val="00191930"/>
    <w:rsid w:val="00192B54"/>
    <w:rsid w:val="001A380E"/>
    <w:rsid w:val="001A5E13"/>
    <w:rsid w:val="001B5C33"/>
    <w:rsid w:val="001C3940"/>
    <w:rsid w:val="001D70C7"/>
    <w:rsid w:val="001F1FE8"/>
    <w:rsid w:val="001F372A"/>
    <w:rsid w:val="00204364"/>
    <w:rsid w:val="00205471"/>
    <w:rsid w:val="00211736"/>
    <w:rsid w:val="00215A06"/>
    <w:rsid w:val="0022002A"/>
    <w:rsid w:val="00220379"/>
    <w:rsid w:val="00226890"/>
    <w:rsid w:val="002312A6"/>
    <w:rsid w:val="00237FBB"/>
    <w:rsid w:val="00241BF6"/>
    <w:rsid w:val="00242472"/>
    <w:rsid w:val="00244DA5"/>
    <w:rsid w:val="0024722F"/>
    <w:rsid w:val="00257F31"/>
    <w:rsid w:val="0026243E"/>
    <w:rsid w:val="00263C00"/>
    <w:rsid w:val="00264D3F"/>
    <w:rsid w:val="00265F30"/>
    <w:rsid w:val="00266E70"/>
    <w:rsid w:val="002675A0"/>
    <w:rsid w:val="0027163C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71F47"/>
    <w:rsid w:val="00377422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3F4963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A6448"/>
    <w:rsid w:val="004C60DE"/>
    <w:rsid w:val="004C6DEE"/>
    <w:rsid w:val="004D5EDF"/>
    <w:rsid w:val="004D7236"/>
    <w:rsid w:val="004F36C7"/>
    <w:rsid w:val="004F6838"/>
    <w:rsid w:val="004F73C4"/>
    <w:rsid w:val="005072BD"/>
    <w:rsid w:val="00510514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06D5"/>
    <w:rsid w:val="005849BE"/>
    <w:rsid w:val="0058707F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250D"/>
    <w:rsid w:val="00605EA9"/>
    <w:rsid w:val="00607F55"/>
    <w:rsid w:val="006164A6"/>
    <w:rsid w:val="0062079A"/>
    <w:rsid w:val="00621135"/>
    <w:rsid w:val="00622E4F"/>
    <w:rsid w:val="00642CA1"/>
    <w:rsid w:val="00645658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B56F4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4FD4"/>
    <w:rsid w:val="00705159"/>
    <w:rsid w:val="00706462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550D1"/>
    <w:rsid w:val="00871E9F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03E"/>
    <w:rsid w:val="00A87096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5EA6"/>
    <w:rsid w:val="00B57BA7"/>
    <w:rsid w:val="00B6262A"/>
    <w:rsid w:val="00B658D4"/>
    <w:rsid w:val="00B65AB5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4B93"/>
    <w:rsid w:val="00BC6219"/>
    <w:rsid w:val="00BD6C19"/>
    <w:rsid w:val="00BD7674"/>
    <w:rsid w:val="00BE0189"/>
    <w:rsid w:val="00BF0448"/>
    <w:rsid w:val="00BF291D"/>
    <w:rsid w:val="00BF7874"/>
    <w:rsid w:val="00C117AC"/>
    <w:rsid w:val="00C135F0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9414F"/>
    <w:rsid w:val="00CA1FC0"/>
    <w:rsid w:val="00CC0129"/>
    <w:rsid w:val="00CC1692"/>
    <w:rsid w:val="00CC3BEC"/>
    <w:rsid w:val="00CC703A"/>
    <w:rsid w:val="00CD02B5"/>
    <w:rsid w:val="00CD6CC8"/>
    <w:rsid w:val="00CE37D6"/>
    <w:rsid w:val="00CF03FB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92D7E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2707"/>
    <w:rsid w:val="00EF58CA"/>
    <w:rsid w:val="00EF6DF8"/>
    <w:rsid w:val="00F022CB"/>
    <w:rsid w:val="00F0405E"/>
    <w:rsid w:val="00F055CA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A7692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paragraph" w:styleId="EndnoteText">
    <w:name w:val="endnote text"/>
    <w:basedOn w:val="Normal"/>
    <w:link w:val="EndnoteTextChar"/>
    <w:semiHidden/>
    <w:unhideWhenUsed/>
    <w:rsid w:val="0027163C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27163C"/>
    <w:rPr>
      <w:kern w:val="24"/>
      <w:lang w:val="ru-RU" w:eastAsia="ru-RU"/>
    </w:rPr>
  </w:style>
  <w:style w:type="character" w:styleId="EndnoteReference">
    <w:name w:val="endnote reference"/>
    <w:basedOn w:val="DefaultParagraphFont"/>
    <w:semiHidden/>
    <w:unhideWhenUsed/>
    <w:rsid w:val="0027163C"/>
    <w:rPr>
      <w:vertAlign w:val="superscript"/>
    </w:rPr>
  </w:style>
  <w:style w:type="character" w:customStyle="1" w:styleId="fontstyle01">
    <w:name w:val="fontstyle01"/>
    <w:basedOn w:val="DefaultParagraphFont"/>
    <w:rsid w:val="00510514"/>
    <w:rPr>
      <w:rFonts w:ascii="Bold" w:hAnsi="Bold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5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84A0D-B84C-43A5-83DD-86ABC3E62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2616</TotalTime>
  <Pages>6</Pages>
  <Words>91</Words>
  <Characters>524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73</cp:revision>
  <cp:lastPrinted>2015-09-20T08:44:00Z</cp:lastPrinted>
  <dcterms:created xsi:type="dcterms:W3CDTF">2016-09-25T11:38:00Z</dcterms:created>
  <dcterms:modified xsi:type="dcterms:W3CDTF">2019-05-10T05:36:00Z</dcterms:modified>
</cp:coreProperties>
</file>
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0733" w14:textId="77777777" w:rsidR="00A042CC" w:rsidRPr="008F1920" w:rsidRDefault="00A042CC" w:rsidP="0044490A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024C222C" w14:textId="77777777" w:rsidR="00A042CC" w:rsidRPr="00CF5A27" w:rsidRDefault="00A042CC" w:rsidP="0044490A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3DC7A20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E9F377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D20A48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855B5E0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B2F277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B0AF3C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E37D00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7E3433C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3B2F23F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73042117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0767721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BC4E58F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BA77E1C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39DD15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874AFEC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F8DEF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31EDBD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1E465D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2233BA0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CB3392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2A44058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2454C22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78677D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CB12602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30C1AE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271EE3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7CC479D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2E41C25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04185D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35BC82B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1BEF636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49C4B15E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19D54C47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26DBED34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5E279A36" w14:textId="77777777" w:rsidR="00A042CC" w:rsidRPr="00CF5A27" w:rsidRDefault="00A042CC" w:rsidP="0044490A">
      <w:pPr>
        <w:spacing w:line="360" w:lineRule="auto"/>
        <w:rPr>
          <w:rFonts w:ascii="Courier New" w:hAnsi="Courier New" w:cs="Courier New"/>
          <w:sz w:val="20"/>
        </w:rPr>
      </w:pPr>
    </w:p>
    <w:p w14:paraId="6CE282EC" w14:textId="1102F086" w:rsidR="008310F5" w:rsidRDefault="008310F5" w:rsidP="008310F5">
      <w:pPr>
        <w:ind w:firstLine="0"/>
        <w:rPr>
          <w:lang w:val="uk-UA"/>
        </w:rPr>
      </w:pPr>
    </w:p>
    <w:p w14:paraId="34AD83B6" w14:textId="56881854" w:rsid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E1A231C" w14:textId="0BC1C5C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3CD76FB" w14:textId="1C5A2F3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AD0FA29" w14:textId="4E19D9C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0C55E52" w14:textId="3EC0494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1C717CE" w14:textId="7DE927D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4A9E2BA" w14:textId="346BFD5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DE3EC78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487BF6A" w14:textId="06C712D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E2A609B" w14:textId="5AC8CB0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4210E79" w14:textId="633536B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B81B107" w14:textId="09710E25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138688C" w14:textId="7C0FAB2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02617BE" w14:textId="5069916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CFB7A19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F3B54A0" w14:textId="222A82D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3E9A680" w14:textId="45A5722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718894B" w14:textId="0358079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3291E86" w14:textId="3B84EAA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529BDD6" w14:textId="5D64A00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85CB603" w14:textId="17BF802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8A379AF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1C56DBE" w14:textId="2E0FC83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E800C84" w14:textId="016D027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E035E66" w14:textId="7249557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261409B" w14:textId="67F8239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57A5B48" w14:textId="320CBA9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D5E0540" w14:textId="0AFC210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58C971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1819A27" w14:textId="6403896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6BB404F" w14:textId="089F00BA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6EB93F2" w14:textId="2697837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D9BD3FC" w14:textId="7E203D4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5DB47EC" w14:textId="38630A1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A860624" w14:textId="12A6765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71774C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571DF5F" w14:textId="3C932B42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4EF6475" w14:textId="1EEDC26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247EAD2" w14:textId="3C08485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4CCFBF7" w14:textId="66EB06F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1767869" w14:textId="18F62FB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7910B3F" w14:textId="5269373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783630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BB1223C" w14:textId="057B418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48D708B" w14:textId="21236D8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72E60A9" w14:textId="793F143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3F6DC72" w14:textId="3073B4E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1EF6080" w14:textId="3755E7E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5ADE40D" w14:textId="2B12B8D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849DC29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6A34B06" w14:textId="4181C9F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B2E100D" w14:textId="212A9E36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B044F23" w14:textId="6F5CE38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991AEF2" w14:textId="44F17253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DBBB004" w14:textId="245C8FC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0E05792D" w14:textId="030674B0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B74667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123AF14" w14:textId="610075E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9B8A889" w14:textId="6C268CBF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DF27AB1" w14:textId="7A59A32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BD4FA9D" w14:textId="149F4529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D2CED7E" w14:textId="7F9FCC1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064AB74" w14:textId="21123D9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3D2538D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22E0784" w14:textId="0AE320E2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6712DFB" w14:textId="7EFDD2A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A86E353" w14:textId="53CBC9D5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C0AD2AF" w14:textId="5641696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675687D" w14:textId="0136559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C7EFF1E" w14:textId="4F0DD34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06F24AB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C4DBD48" w14:textId="6D6344FA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45A1226" w14:textId="5E7701DC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168F4EC2" w14:textId="12CD294B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3B5DA4A" w14:textId="528443FD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7312B76" w14:textId="745D0C94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30B88B3E" w14:textId="32C29E91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6F4A00BB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068A5A5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5A177BF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EABF97A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2988B7B4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7377DFF4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5D224753" w14:textId="77777777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</w:pPr>
    </w:p>
    <w:p w14:paraId="43028824" w14:textId="58D777F8" w:rsidR="008310F5" w:rsidRPr="008310F5" w:rsidRDefault="008310F5" w:rsidP="008310F5">
      <w:pPr>
        <w:rPr>
          <w:rFonts w:ascii="Courier New" w:hAnsi="Courier New" w:cs="Courier New"/>
          <w:sz w:val="20"/>
          <w:lang w:val="uk-UA"/>
        </w:rPr>
        <w:sectPr w:rsidR="008310F5" w:rsidRPr="008310F5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3150ECB" w14:textId="77777777" w:rsidR="008310F5" w:rsidRDefault="008310F5" w:rsidP="009877E6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14:paraId="6D312F98" w14:textId="77777777" w:rsidR="008310F5" w:rsidRPr="008310F5" w:rsidRDefault="008310F5" w:rsidP="008310F5">
      <w:pPr>
        <w:rPr>
          <w:sz w:val="28"/>
          <w:szCs w:val="28"/>
          <w:lang w:val="uk-UA"/>
        </w:rPr>
      </w:pPr>
    </w:p>
    <w:p w14:paraId="532DAC76" w14:textId="79E54FBE" w:rsidR="00092EB8" w:rsidRPr="00421CD4" w:rsidRDefault="00F94319" w:rsidP="009877E6">
      <w:pPr>
        <w:spacing w:line="360" w:lineRule="auto"/>
        <w:ind w:firstLine="0"/>
        <w:jc w:val="center"/>
        <w:rPr>
          <w:rStyle w:val="fontstyle01"/>
          <w:rFonts w:ascii="Times New Roman" w:hAnsi="Times New Roman"/>
          <w:lang w:val="uk-UA"/>
        </w:rPr>
      </w:pPr>
      <w:r w:rsidRPr="008310F5">
        <w:rPr>
          <w:sz w:val="28"/>
          <w:szCs w:val="28"/>
          <w:lang w:val="uk-UA"/>
        </w:rPr>
        <w:br w:type="page"/>
      </w:r>
      <w:bookmarkStart w:id="0" w:name="_Hlk8364194"/>
      <w:r w:rsidR="00B02D5E" w:rsidRPr="00421CD4">
        <w:rPr>
          <w:b/>
          <w:sz w:val="28"/>
          <w:szCs w:val="28"/>
          <w:lang w:val="uk-UA"/>
        </w:rPr>
        <w:lastRenderedPageBreak/>
        <w:t>Лабор</w:t>
      </w:r>
      <w:r w:rsidR="00092EB8" w:rsidRPr="00421CD4">
        <w:rPr>
          <w:b/>
          <w:sz w:val="28"/>
          <w:szCs w:val="28"/>
          <w:lang w:val="uk-UA"/>
        </w:rPr>
        <w:t xml:space="preserve">аторна </w:t>
      </w:r>
      <w:r w:rsidR="00092EB8" w:rsidRPr="00421CD4">
        <w:rPr>
          <w:rStyle w:val="fontstyle01"/>
          <w:rFonts w:ascii="Times New Roman" w:hAnsi="Times New Roman"/>
          <w:lang w:val="uk-UA"/>
        </w:rPr>
        <w:t>р</w:t>
      </w:r>
      <w:r w:rsidR="005D5149" w:rsidRPr="00421CD4">
        <w:rPr>
          <w:rStyle w:val="fontstyle01"/>
          <w:rFonts w:ascii="Times New Roman" w:hAnsi="Times New Roman"/>
          <w:lang w:val="uk-UA"/>
        </w:rPr>
        <w:t>обота №</w:t>
      </w:r>
      <w:r w:rsidR="0073720B" w:rsidRPr="00421CD4">
        <w:rPr>
          <w:rStyle w:val="fontstyle01"/>
          <w:rFonts w:ascii="Times New Roman" w:hAnsi="Times New Roman"/>
        </w:rPr>
        <w:t>2</w:t>
      </w:r>
      <w:r w:rsidR="005D5149" w:rsidRPr="00421CD4">
        <w:rPr>
          <w:b/>
          <w:bCs/>
          <w:color w:val="000000"/>
          <w:sz w:val="30"/>
          <w:szCs w:val="28"/>
          <w:lang w:val="uk-UA"/>
        </w:rPr>
        <w:br/>
      </w:r>
      <w:r w:rsidR="0073720B" w:rsidRPr="00421CD4">
        <w:rPr>
          <w:b/>
          <w:sz w:val="28"/>
          <w:szCs w:val="28"/>
          <w:lang w:val="uk-UA"/>
        </w:rPr>
        <w:t>Моделювання предметної області за допомогою д</w:t>
      </w:r>
      <w:bookmarkStart w:id="1" w:name="_GoBack"/>
      <w:bookmarkEnd w:id="1"/>
      <w:r w:rsidR="0073720B" w:rsidRPr="00421CD4">
        <w:rPr>
          <w:b/>
          <w:sz w:val="28"/>
          <w:szCs w:val="28"/>
          <w:lang w:val="uk-UA"/>
        </w:rPr>
        <w:t xml:space="preserve">іаграм потоків даних </w:t>
      </w:r>
      <w:r w:rsidR="0073720B" w:rsidRPr="00421CD4">
        <w:rPr>
          <w:b/>
          <w:sz w:val="28"/>
          <w:szCs w:val="28"/>
        </w:rPr>
        <w:t>(</w:t>
      </w:r>
      <w:r w:rsidR="0073720B" w:rsidRPr="00421CD4">
        <w:rPr>
          <w:b/>
          <w:sz w:val="28"/>
          <w:szCs w:val="28"/>
          <w:lang w:val="en-US"/>
        </w:rPr>
        <w:t>DFD</w:t>
      </w:r>
      <w:r w:rsidR="0073720B" w:rsidRPr="00421CD4">
        <w:rPr>
          <w:b/>
          <w:sz w:val="28"/>
          <w:szCs w:val="28"/>
        </w:rPr>
        <w:t>)</w:t>
      </w:r>
    </w:p>
    <w:p w14:paraId="1A3E0D7A" w14:textId="77777777" w:rsidR="00226822" w:rsidRPr="00421CD4" w:rsidRDefault="005D5149" w:rsidP="00226822">
      <w:pPr>
        <w:spacing w:line="360" w:lineRule="auto"/>
        <w:rPr>
          <w:color w:val="000000"/>
          <w:sz w:val="28"/>
          <w:szCs w:val="28"/>
          <w:lang w:val="uk-UA"/>
        </w:rPr>
      </w:pPr>
      <w:r w:rsidRPr="00421CD4">
        <w:rPr>
          <w:rStyle w:val="fontstyle01"/>
          <w:rFonts w:ascii="Times New Roman" w:hAnsi="Times New Roman"/>
          <w:lang w:val="uk-UA"/>
        </w:rPr>
        <w:t>Мета:</w:t>
      </w:r>
      <w:r w:rsidRPr="00421CD4">
        <w:rPr>
          <w:color w:val="000000"/>
          <w:sz w:val="28"/>
          <w:szCs w:val="28"/>
          <w:lang w:val="uk-UA"/>
        </w:rPr>
        <w:t xml:space="preserve"> </w:t>
      </w:r>
      <w:r w:rsidR="00DB6F59" w:rsidRPr="00421CD4">
        <w:rPr>
          <w:color w:val="000000"/>
          <w:sz w:val="28"/>
          <w:szCs w:val="28"/>
          <w:lang w:val="uk-UA"/>
        </w:rPr>
        <w:t xml:space="preserve">змоделелювати предметну область використовуючи </w:t>
      </w:r>
      <w:proofErr w:type="spellStart"/>
      <w:r w:rsidR="00DB6F59" w:rsidRPr="00421CD4">
        <w:rPr>
          <w:color w:val="000000"/>
          <w:sz w:val="28"/>
          <w:szCs w:val="28"/>
          <w:lang w:val="uk-UA"/>
        </w:rPr>
        <w:t>діграми</w:t>
      </w:r>
      <w:proofErr w:type="spellEnd"/>
      <w:r w:rsidR="00DB6F59" w:rsidRPr="00421CD4">
        <w:rPr>
          <w:color w:val="000000"/>
          <w:sz w:val="28"/>
          <w:szCs w:val="28"/>
          <w:lang w:val="uk-UA"/>
        </w:rPr>
        <w:t xml:space="preserve"> потоків даних (</w:t>
      </w:r>
      <w:r w:rsidR="00DB6F59" w:rsidRPr="00421CD4">
        <w:rPr>
          <w:color w:val="000000"/>
          <w:sz w:val="28"/>
          <w:szCs w:val="28"/>
          <w:lang w:val="en-US"/>
        </w:rPr>
        <w:t>DFD</w:t>
      </w:r>
      <w:r w:rsidR="00DB6F59" w:rsidRPr="00421CD4">
        <w:rPr>
          <w:color w:val="000000"/>
          <w:sz w:val="28"/>
          <w:szCs w:val="28"/>
          <w:lang w:val="uk-UA"/>
        </w:rPr>
        <w:t xml:space="preserve">), </w:t>
      </w:r>
      <w:r w:rsidR="00226822" w:rsidRPr="00421CD4">
        <w:rPr>
          <w:color w:val="000000"/>
          <w:sz w:val="28"/>
          <w:szCs w:val="28"/>
          <w:lang w:val="uk-UA"/>
        </w:rPr>
        <w:t>розробити словник даних контекстної діаграми, розробити мініспецифікацію, розробити таблицю відповідності потоків даних.</w:t>
      </w:r>
    </w:p>
    <w:bookmarkEnd w:id="0"/>
    <w:p w14:paraId="5997B64B" w14:textId="77777777" w:rsidR="00AE1776" w:rsidRPr="00421CD4" w:rsidRDefault="00226822" w:rsidP="00226822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en-US" w:eastAsia="uk-UA"/>
        </w:rPr>
      </w:pPr>
      <w:r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1. </w:t>
      </w:r>
      <w:r w:rsidR="008B0850"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Діаграми потоків даних </w:t>
      </w:r>
    </w:p>
    <w:p w14:paraId="2C394532" w14:textId="77777777" w:rsidR="008B0850" w:rsidRPr="00421CD4" w:rsidRDefault="008B0850" w:rsidP="000E320C">
      <w:pPr>
        <w:pStyle w:val="ListParagraph"/>
        <w:numPr>
          <w:ilvl w:val="1"/>
          <w:numId w:val="3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21CD4">
        <w:rPr>
          <w:color w:val="000000"/>
          <w:kern w:val="0"/>
          <w:sz w:val="28"/>
          <w:szCs w:val="19"/>
          <w:highlight w:val="white"/>
          <w:lang w:val="uk-UA" w:eastAsia="uk-UA"/>
        </w:rPr>
        <w:t>Контекстна діаграма</w:t>
      </w:r>
    </w:p>
    <w:p w14:paraId="2C2062DC" w14:textId="77777777" w:rsidR="008B0850" w:rsidRPr="00D06D27" w:rsidRDefault="00EC520D" w:rsidP="0044490A">
      <w:pPr>
        <w:spacing w:line="360" w:lineRule="auto"/>
        <w:ind w:firstLine="0"/>
        <w:jc w:val="center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drawing>
          <wp:inline distT="0" distB="0" distL="0" distR="0" wp14:anchorId="1A950A8B" wp14:editId="62C2489E">
            <wp:extent cx="4124976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50" cy="57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7A3" w14:textId="77777777" w:rsidR="008B0850" w:rsidRDefault="008B0850" w:rsidP="0044490A">
      <w:pPr>
        <w:spacing w:line="360" w:lineRule="auto"/>
        <w:ind w:firstLine="0"/>
        <w:jc w:val="center"/>
        <w:rPr>
          <w:color w:val="000000"/>
          <w:kern w:val="0"/>
          <w:sz w:val="28"/>
          <w:szCs w:val="19"/>
          <w:highlight w:val="white"/>
          <w:lang w:val="en-US" w:eastAsia="uk-UA"/>
        </w:rPr>
      </w:pPr>
    </w:p>
    <w:p w14:paraId="72FDD09F" w14:textId="77777777" w:rsidR="0044490A" w:rsidRPr="0044490A" w:rsidRDefault="0044490A" w:rsidP="000E320C">
      <w:pPr>
        <w:pStyle w:val="ListParagraph"/>
        <w:numPr>
          <w:ilvl w:val="2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4490A">
        <w:rPr>
          <w:color w:val="000000"/>
          <w:kern w:val="0"/>
          <w:sz w:val="28"/>
          <w:szCs w:val="19"/>
          <w:highlight w:val="white"/>
          <w:lang w:val="en-US" w:eastAsia="uk-UA"/>
        </w:rPr>
        <w:t>DFD</w:t>
      </w:r>
      <w:r w:rsidRPr="0044490A">
        <w:rPr>
          <w:color w:val="000000"/>
          <w:kern w:val="0"/>
          <w:sz w:val="28"/>
          <w:szCs w:val="19"/>
          <w:highlight w:val="white"/>
          <w:lang w:eastAsia="uk-UA"/>
        </w:rPr>
        <w:t xml:space="preserve"> </w:t>
      </w:r>
      <w:r w:rsidRPr="0044490A">
        <w:rPr>
          <w:color w:val="000000"/>
          <w:kern w:val="0"/>
          <w:sz w:val="28"/>
          <w:szCs w:val="19"/>
          <w:highlight w:val="white"/>
          <w:lang w:val="uk-UA" w:eastAsia="uk-UA"/>
        </w:rPr>
        <w:t>1 рівня (декомпозиція роботи менеджера по роботі з постачальниками)</w:t>
      </w:r>
    </w:p>
    <w:p w14:paraId="0E396012" w14:textId="77777777" w:rsidR="0088627C" w:rsidRDefault="00EC520D">
      <w:pPr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68B23C" wp14:editId="158A83A9">
            <wp:simplePos x="899160" y="2537460"/>
            <wp:positionH relativeFrom="margin">
              <wp:align>center</wp:align>
            </wp:positionH>
            <wp:positionV relativeFrom="margin">
              <wp:align>top</wp:align>
            </wp:positionV>
            <wp:extent cx="8904290" cy="5101190"/>
            <wp:effectExtent l="0" t="1905000" r="0" b="189039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4290" cy="51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27C">
        <w:rPr>
          <w:color w:val="000000"/>
          <w:kern w:val="0"/>
          <w:sz w:val="28"/>
          <w:szCs w:val="19"/>
          <w:highlight w:val="white"/>
          <w:lang w:eastAsia="uk-UA"/>
        </w:rPr>
        <w:br w:type="page"/>
      </w:r>
    </w:p>
    <w:p w14:paraId="4A275334" w14:textId="77777777" w:rsidR="00A84FBD" w:rsidRPr="0044490A" w:rsidRDefault="00A84FBD" w:rsidP="00A84FBD">
      <w:pPr>
        <w:spacing w:line="360" w:lineRule="auto"/>
        <w:ind w:firstLine="0"/>
        <w:jc w:val="left"/>
        <w:rPr>
          <w:color w:val="000000"/>
          <w:kern w:val="0"/>
          <w:sz w:val="28"/>
          <w:szCs w:val="19"/>
          <w:highlight w:val="white"/>
          <w:lang w:eastAsia="uk-UA"/>
        </w:rPr>
      </w:pPr>
    </w:p>
    <w:p w14:paraId="61AFC25D" w14:textId="77777777" w:rsidR="008B0850" w:rsidRPr="0044490A" w:rsidRDefault="008B0850" w:rsidP="000E320C">
      <w:pPr>
        <w:pStyle w:val="ListParagraph"/>
        <w:numPr>
          <w:ilvl w:val="2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eastAsia="uk-UA"/>
        </w:rPr>
      </w:pPr>
      <w:r w:rsidRPr="0044490A">
        <w:rPr>
          <w:color w:val="000000"/>
          <w:kern w:val="0"/>
          <w:sz w:val="28"/>
          <w:szCs w:val="19"/>
          <w:highlight w:val="white"/>
          <w:lang w:val="en-US" w:eastAsia="uk-UA"/>
        </w:rPr>
        <w:t>DFD</w:t>
      </w:r>
      <w:r w:rsidRPr="0044490A">
        <w:rPr>
          <w:color w:val="000000"/>
          <w:kern w:val="0"/>
          <w:sz w:val="28"/>
          <w:szCs w:val="19"/>
          <w:highlight w:val="white"/>
          <w:lang w:eastAsia="uk-UA"/>
        </w:rPr>
        <w:t xml:space="preserve"> </w:t>
      </w:r>
      <w:r w:rsidRPr="0044490A">
        <w:rPr>
          <w:color w:val="000000"/>
          <w:kern w:val="0"/>
          <w:sz w:val="28"/>
          <w:szCs w:val="19"/>
          <w:highlight w:val="white"/>
          <w:lang w:val="uk-UA" w:eastAsia="uk-UA"/>
        </w:rPr>
        <w:t>1 рівня (декомпозиція роботи оператора АЗС)</w:t>
      </w:r>
    </w:p>
    <w:p w14:paraId="2EC046C6" w14:textId="77777777" w:rsidR="0044490A" w:rsidRDefault="000451F0" w:rsidP="0044490A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eastAsia="uk-UA"/>
        </w:rPr>
      </w:pPr>
      <w:r>
        <w:rPr>
          <w:noProof/>
        </w:rPr>
        <w:drawing>
          <wp:inline distT="0" distB="0" distL="0" distR="0" wp14:anchorId="7DE9B864" wp14:editId="0A53D7E8">
            <wp:extent cx="5723988" cy="435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436" cy="43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DD5E" w14:textId="77777777" w:rsidR="005A5576" w:rsidRDefault="005A5576" w:rsidP="0054110A">
      <w:pPr>
        <w:spacing w:line="360" w:lineRule="auto"/>
        <w:ind w:firstLine="0"/>
        <w:rPr>
          <w:color w:val="000000"/>
          <w:kern w:val="0"/>
          <w:sz w:val="28"/>
          <w:szCs w:val="19"/>
          <w:highlight w:val="white"/>
          <w:lang w:eastAsia="uk-UA"/>
        </w:rPr>
      </w:pPr>
    </w:p>
    <w:p w14:paraId="28A424E9" w14:textId="77777777" w:rsidR="00226822" w:rsidRDefault="00226822" w:rsidP="000E320C">
      <w:pPr>
        <w:pStyle w:val="ListParagraph"/>
        <w:numPr>
          <w:ilvl w:val="0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eastAsia="uk-UA"/>
        </w:rPr>
        <w:t xml:space="preserve">Словник </w:t>
      </w:r>
      <w:proofErr w:type="spellStart"/>
      <w:r>
        <w:rPr>
          <w:color w:val="000000"/>
          <w:kern w:val="0"/>
          <w:sz w:val="28"/>
          <w:szCs w:val="19"/>
          <w:highlight w:val="white"/>
          <w:lang w:eastAsia="uk-UA"/>
        </w:rPr>
        <w:t>даних</w:t>
      </w:r>
      <w:proofErr w:type="spellEnd"/>
      <w:r>
        <w:rPr>
          <w:color w:val="000000"/>
          <w:kern w:val="0"/>
          <w:sz w:val="28"/>
          <w:szCs w:val="19"/>
          <w:highlight w:val="white"/>
          <w:lang w:eastAsia="uk-UA"/>
        </w:rPr>
        <w:t xml:space="preserve"> контекстно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ї діаграми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711"/>
      </w:tblGrid>
      <w:tr w:rsidR="00226822" w14:paraId="4E8B0A33" w14:textId="77777777" w:rsidTr="00226822">
        <w:tc>
          <w:tcPr>
            <w:tcW w:w="3261" w:type="dxa"/>
          </w:tcPr>
          <w:p w14:paraId="3C28B63E" w14:textId="77777777" w:rsidR="00226822" w:rsidRDefault="00226822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Назва 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процесу</w:t>
            </w:r>
          </w:p>
        </w:tc>
        <w:tc>
          <w:tcPr>
            <w:tcW w:w="6711" w:type="dxa"/>
          </w:tcPr>
          <w:p w14:paraId="00E439D3" w14:textId="77777777" w:rsidR="00226822" w:rsidRDefault="00226822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Складові потоку</w:t>
            </w:r>
          </w:p>
        </w:tc>
      </w:tr>
      <w:tr w:rsidR="00226822" w14:paraId="77B870D1" w14:textId="77777777" w:rsidTr="00226822">
        <w:tc>
          <w:tcPr>
            <w:tcW w:w="3261" w:type="dxa"/>
          </w:tcPr>
          <w:p w14:paraId="4713295C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запис про пальне</w:t>
            </w:r>
          </w:p>
          <w:p w14:paraId="452683C4" w14:textId="77777777" w:rsidR="00FB0759" w:rsidRP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 БД</w:t>
            </w:r>
          </w:p>
        </w:tc>
        <w:tc>
          <w:tcPr>
            <w:tcW w:w="6711" w:type="dxa"/>
          </w:tcPr>
          <w:p w14:paraId="7199CBC5" w14:textId="77777777" w:rsidR="00226822" w:rsidRDefault="00FB0759" w:rsidP="00FB0759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226822" w:rsidRPr="00FB0759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Назва, виробник, постачальник, дата поставки, загальний об’єм завезеного пального, ціна закупівлі, ціна продажу.</w:t>
            </w:r>
          </w:p>
          <w:p w14:paraId="342B2F0A" w14:textId="77777777" w:rsidR="00FB0759" w:rsidRPr="00FB0759" w:rsidRDefault="00FB0759" w:rsidP="00FB0759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дата, час.</w:t>
            </w:r>
          </w:p>
        </w:tc>
      </w:tr>
      <w:tr w:rsidR="00226822" w14:paraId="359D37C2" w14:textId="77777777" w:rsidTr="00226822">
        <w:tc>
          <w:tcPr>
            <w:tcW w:w="3261" w:type="dxa"/>
          </w:tcPr>
          <w:p w14:paraId="79CCE820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з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віт про залишок пального</w:t>
            </w:r>
          </w:p>
        </w:tc>
        <w:tc>
          <w:tcPr>
            <w:tcW w:w="6711" w:type="dxa"/>
          </w:tcPr>
          <w:p w14:paraId="44F20A89" w14:textId="77777777" w:rsidR="00226822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  <w:p w14:paraId="148B0DCD" w14:textId="77777777" w:rsidR="00FB0759" w:rsidRPr="00F72FD7" w:rsidRDefault="00FB0759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</w:t>
            </w:r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хідний </w:t>
            </w:r>
            <w:proofErr w:type="spellStart"/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="00F72FD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залишок пального.</w:t>
            </w:r>
          </w:p>
        </w:tc>
      </w:tr>
      <w:tr w:rsidR="00226822" w14:paraId="7F1067B3" w14:textId="77777777" w:rsidTr="00226822">
        <w:tc>
          <w:tcPr>
            <w:tcW w:w="3261" w:type="dxa"/>
          </w:tcPr>
          <w:p w14:paraId="6B70CF7C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в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идатков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у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накладн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у</w:t>
            </w:r>
            <w:r w:rsidR="00496BA3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</w:p>
        </w:tc>
        <w:tc>
          <w:tcPr>
            <w:tcW w:w="6711" w:type="dxa"/>
          </w:tcPr>
          <w:p w14:paraId="61D4C939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пальне.</w:t>
            </w:r>
          </w:p>
          <w:p w14:paraId="3B386F3E" w14:textId="77777777" w:rsidR="00F72FD7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видаткова накладна.</w:t>
            </w:r>
          </w:p>
        </w:tc>
      </w:tr>
      <w:tr w:rsidR="00226822" w14:paraId="53E2C265" w14:textId="77777777" w:rsidTr="00226822">
        <w:tc>
          <w:tcPr>
            <w:tcW w:w="3261" w:type="dxa"/>
          </w:tcPr>
          <w:p w14:paraId="3367377D" w14:textId="77777777" w:rsidR="00226822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Створити звіт про оберт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пального</w:t>
            </w:r>
          </w:p>
        </w:tc>
        <w:tc>
          <w:tcPr>
            <w:tcW w:w="6711" w:type="dxa"/>
          </w:tcPr>
          <w:p w14:paraId="19C87AD3" w14:textId="77777777" w:rsid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дані про пальне.</w:t>
            </w:r>
          </w:p>
          <w:p w14:paraId="3B1C9DE9" w14:textId="77777777" w:rsidR="00226822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оберт пального.</w:t>
            </w:r>
          </w:p>
        </w:tc>
      </w:tr>
      <w:tr w:rsidR="00226822" w14:paraId="15AE7253" w14:textId="77777777" w:rsidTr="00226822">
        <w:tc>
          <w:tcPr>
            <w:tcW w:w="3261" w:type="dxa"/>
          </w:tcPr>
          <w:p w14:paraId="3D4872DC" w14:textId="77777777" w:rsidR="00226822" w:rsidRPr="00F72FD7" w:rsidRDefault="00F72FD7" w:rsidP="0022682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Створити звіт про клієнтів програми лояльності</w:t>
            </w:r>
          </w:p>
        </w:tc>
        <w:tc>
          <w:tcPr>
            <w:tcW w:w="6711" w:type="dxa"/>
          </w:tcPr>
          <w:p w14:paraId="1F6B376B" w14:textId="77777777" w:rsidR="00F72FD7" w:rsidRP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6F39C103" w14:textId="77777777" w:rsidR="00226822" w:rsidRPr="00496BA3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про клієнтів програми лояльності</w:t>
            </w:r>
          </w:p>
        </w:tc>
      </w:tr>
      <w:tr w:rsidR="00F72FD7" w14:paraId="6EC21588" w14:textId="77777777" w:rsidTr="00226822">
        <w:tc>
          <w:tcPr>
            <w:tcW w:w="3261" w:type="dxa"/>
          </w:tcPr>
          <w:p w14:paraId="606492B9" w14:textId="77777777" w:rsidR="00F72FD7" w:rsidRPr="00F72FD7" w:rsidRDefault="00F72FD7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Створити звіт </w:t>
            </w:r>
            <w:r w:rsid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 карткам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програми лояльності</w:t>
            </w:r>
          </w:p>
        </w:tc>
        <w:tc>
          <w:tcPr>
            <w:tcW w:w="6711" w:type="dxa"/>
          </w:tcPr>
          <w:p w14:paraId="0D5DA25F" w14:textId="77777777" w:rsidR="005B66D2" w:rsidRPr="00F72FD7" w:rsidRDefault="00F72FD7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5C2ABDD9" w14:textId="77777777" w:rsidR="00F72FD7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звіт по карткам програми лояльності</w:t>
            </w:r>
          </w:p>
        </w:tc>
      </w:tr>
      <w:tr w:rsidR="005B66D2" w14:paraId="41D4D346" w14:textId="77777777" w:rsidTr="00226822">
        <w:tc>
          <w:tcPr>
            <w:tcW w:w="3261" w:type="dxa"/>
          </w:tcPr>
          <w:p w14:paraId="26C0EB3C" w14:textId="77777777" w:rsid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Створити обліковий запис клієнта</w:t>
            </w:r>
          </w:p>
        </w:tc>
        <w:tc>
          <w:tcPr>
            <w:tcW w:w="6711" w:type="dxa"/>
          </w:tcPr>
          <w:p w14:paraId="520D14C4" w14:textId="77777777" w:rsidR="005B66D2" w:rsidRPr="00F72FD7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персональні дані, дані про авто, тип пального.</w:t>
            </w:r>
          </w:p>
          <w:p w14:paraId="5AE29757" w14:textId="77777777" w:rsidR="005B66D2" w:rsidRP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: номер картки програми лояльності,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дата видачі,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відсоток знижки.</w:t>
            </w:r>
          </w:p>
        </w:tc>
      </w:tr>
      <w:tr w:rsidR="005B66D2" w14:paraId="618D8859" w14:textId="77777777" w:rsidTr="00226822">
        <w:tc>
          <w:tcPr>
            <w:tcW w:w="3261" w:type="dxa"/>
          </w:tcPr>
          <w:p w14:paraId="1CBA0923" w14:textId="77777777" w:rsidR="005B66D2" w:rsidRP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особисті дані клієнта</w:t>
            </w:r>
          </w:p>
        </w:tc>
        <w:tc>
          <w:tcPr>
            <w:tcW w:w="6711" w:type="dxa"/>
          </w:tcPr>
          <w:p w14:paraId="27FD3BFD" w14:textId="77777777" w:rsid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Pr="005B66D2">
              <w:rPr>
                <w:color w:val="000000"/>
                <w:kern w:val="0"/>
                <w:sz w:val="28"/>
                <w:szCs w:val="28"/>
                <w:lang w:val="uk-UA" w:eastAsia="uk-UA"/>
              </w:rPr>
              <w:t>ПІБ, дата народження,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5B66D2">
              <w:rPr>
                <w:color w:val="000000"/>
                <w:kern w:val="0"/>
                <w:sz w:val="28"/>
                <w:szCs w:val="28"/>
                <w:lang w:val="uk-UA" w:eastAsia="uk-UA"/>
              </w:rPr>
              <w:t>контактний телефон,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5B66D2">
              <w:rPr>
                <w:color w:val="000000"/>
                <w:kern w:val="0"/>
                <w:sz w:val="28"/>
                <w:szCs w:val="28"/>
                <w:lang w:val="en-US" w:eastAsia="uk-UA"/>
              </w:rPr>
              <w:t>e</w:t>
            </w:r>
            <w:r w:rsidRPr="005B66D2">
              <w:rPr>
                <w:color w:val="000000"/>
                <w:kern w:val="0"/>
                <w:sz w:val="28"/>
                <w:szCs w:val="28"/>
                <w:lang w:eastAsia="uk-UA"/>
              </w:rPr>
              <w:t>-</w:t>
            </w:r>
            <w:r w:rsidRPr="005B66D2">
              <w:rPr>
                <w:color w:val="000000"/>
                <w:kern w:val="0"/>
                <w:sz w:val="28"/>
                <w:szCs w:val="28"/>
                <w:lang w:val="en-US" w:eastAsia="uk-UA"/>
              </w:rPr>
              <w:t>mail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>.</w:t>
            </w:r>
          </w:p>
          <w:p w14:paraId="38F31C32" w14:textId="77777777" w:rsidR="005B66D2" w:rsidRP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дата, час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  <w:tr w:rsidR="005B66D2" w14:paraId="4E0A45EA" w14:textId="77777777" w:rsidTr="00226822">
        <w:tc>
          <w:tcPr>
            <w:tcW w:w="3261" w:type="dxa"/>
          </w:tcPr>
          <w:p w14:paraId="0DB4A48A" w14:textId="77777777" w:rsidR="005B66D2" w:rsidRDefault="005B66D2" w:rsidP="00F72FD7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Внести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дані про марку авто, тип пального </w:t>
            </w:r>
          </w:p>
        </w:tc>
        <w:tc>
          <w:tcPr>
            <w:tcW w:w="6711" w:type="dxa"/>
          </w:tcPr>
          <w:p w14:paraId="6618EC51" w14:textId="77777777" w:rsidR="005B66D2" w:rsidRPr="005B66D2" w:rsidRDefault="005B66D2" w:rsidP="005B66D2">
            <w:pPr>
              <w:autoSpaceDE w:val="0"/>
              <w:autoSpaceDN w:val="0"/>
              <w:adjustRightInd w:val="0"/>
              <w:spacing w:line="288" w:lineRule="auto"/>
              <w:ind w:firstLine="0"/>
              <w:jc w:val="left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Вхідний </w:t>
            </w:r>
            <w:proofErr w:type="spellStart"/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 w:rsidRPr="005B66D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марка авто, </w:t>
            </w:r>
            <w:proofErr w:type="spellStart"/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>типа</w:t>
            </w:r>
            <w:proofErr w:type="spellEnd"/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пального</w:t>
            </w:r>
          </w:p>
          <w:p w14:paraId="652EC361" w14:textId="77777777" w:rsidR="005B66D2" w:rsidRDefault="005B66D2" w:rsidP="005B66D2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Вихідний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поток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: 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дата, час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</w:tbl>
    <w:p w14:paraId="7B290E80" w14:textId="77777777" w:rsidR="00226822" w:rsidRDefault="00226822" w:rsidP="00226822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711E454D" w14:textId="77777777" w:rsidR="00496BA3" w:rsidRDefault="00496BA3" w:rsidP="000E320C">
      <w:pPr>
        <w:pStyle w:val="ListParagraph"/>
        <w:numPr>
          <w:ilvl w:val="0"/>
          <w:numId w:val="2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Мініспецифікація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процесів</w:t>
      </w:r>
    </w:p>
    <w:p w14:paraId="31557E1B" w14:textId="77777777" w:rsidR="00496BA3" w:rsidRDefault="00496BA3" w:rsidP="000E320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Внести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запис про пальне в БД.</w:t>
      </w:r>
    </w:p>
    <w:p w14:paraId="37D39146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Призначення: занесення інформації про пальне в БД.</w:t>
      </w:r>
    </w:p>
    <w:p w14:paraId="4A78FE80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Вхідні дані: назва, виробник, постачальник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(</w:t>
      </w:r>
      <w:r w:rsidR="00EC520D">
        <w:rPr>
          <w:color w:val="000000"/>
          <w:kern w:val="0"/>
          <w:sz w:val="28"/>
          <w:szCs w:val="28"/>
          <w:lang w:val="uk-UA" w:eastAsia="uk-UA"/>
        </w:rPr>
        <w:t>назва компанії, контактний телефон, контракт, контактна особо, адреса</w:t>
      </w:r>
      <w:r w:rsidR="00EC520D" w:rsidRPr="00DC7DD5">
        <w:rPr>
          <w:color w:val="000000"/>
          <w:kern w:val="0"/>
          <w:sz w:val="28"/>
          <w:szCs w:val="28"/>
          <w:lang w:eastAsia="uk-UA"/>
        </w:rPr>
        <w:t xml:space="preserve">, </w:t>
      </w:r>
      <w:r w:rsidR="00EC520D">
        <w:rPr>
          <w:color w:val="000000"/>
          <w:kern w:val="0"/>
          <w:sz w:val="28"/>
          <w:szCs w:val="28"/>
          <w:lang w:val="en-US" w:eastAsia="uk-UA"/>
        </w:rPr>
        <w:t>e</w:t>
      </w:r>
      <w:r w:rsidR="00EC520D" w:rsidRPr="00DC7DD5">
        <w:rPr>
          <w:color w:val="000000"/>
          <w:kern w:val="0"/>
          <w:sz w:val="28"/>
          <w:szCs w:val="28"/>
          <w:lang w:eastAsia="uk-UA"/>
        </w:rPr>
        <w:t>-</w:t>
      </w:r>
      <w:r w:rsidR="00EC520D">
        <w:rPr>
          <w:color w:val="000000"/>
          <w:kern w:val="0"/>
          <w:sz w:val="28"/>
          <w:szCs w:val="28"/>
          <w:lang w:val="en-US" w:eastAsia="uk-UA"/>
        </w:rPr>
        <w:t>mail</w:t>
      </w:r>
      <w:r w:rsidR="00EC520D">
        <w:rPr>
          <w:color w:val="000000"/>
          <w:kern w:val="0"/>
          <w:sz w:val="28"/>
          <w:szCs w:val="28"/>
          <w:lang w:val="uk-UA"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, дата поставки, загальний об’єм завезеного пального, ціна закупівлі.</w:t>
      </w:r>
    </w:p>
    <w:p w14:paraId="1EC846B3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підтвердження обробки, </w:t>
      </w:r>
      <w:r w:rsidR="00104757">
        <w:rPr>
          <w:color w:val="000000"/>
          <w:kern w:val="0"/>
          <w:sz w:val="28"/>
          <w:szCs w:val="19"/>
          <w:highlight w:val="white"/>
          <w:lang w:val="uk-UA" w:eastAsia="uk-UA"/>
        </w:rPr>
        <w:t>дата, час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044CFE79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даних та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18CB1956" w14:textId="77777777" w:rsidR="00496BA3" w:rsidRDefault="00496BA3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</w:t>
      </w:r>
      <w:r w:rsidR="007338AC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«Пальне».</w:t>
      </w:r>
    </w:p>
    <w:p w14:paraId="4297C69E" w14:textId="77777777" w:rsidR="007338AC" w:rsidRDefault="007338AC" w:rsidP="000E320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залишок пального.</w:t>
      </w:r>
    </w:p>
    <w:p w14:paraId="53AB751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залишок пального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3B7B716" w14:textId="77777777" w:rsidR="00EC520D" w:rsidRDefault="007338AC" w:rsidP="00583124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н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>азва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пального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 xml:space="preserve">, </w:t>
      </w:r>
      <w:r w:rsidR="00EC520D" w:rsidRPr="00791506">
        <w:rPr>
          <w:color w:val="000000"/>
          <w:kern w:val="0"/>
          <w:sz w:val="28"/>
          <w:szCs w:val="19"/>
          <w:highlight w:val="white"/>
          <w:lang w:val="uk-UA" w:eastAsia="uk-UA"/>
        </w:rPr>
        <w:t>дата поставки, наявний об’єм пального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F7CEFC" w14:textId="77777777" w:rsidR="007338AC" w:rsidRPr="00EC520D" w:rsidRDefault="007338AC" w:rsidP="00583124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520D"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звіт про залишок пального.</w:t>
      </w:r>
    </w:p>
    <w:p w14:paraId="62CC8D7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звіт про залишок пального».</w:t>
      </w:r>
    </w:p>
    <w:p w14:paraId="5C5BC1A1" w14:textId="77777777" w:rsidR="000C01F3" w:rsidRPr="00496BA3" w:rsidRDefault="007338AC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ЬД системи та натисканні кнопки «створити звіт про залишок пального» </w:t>
      </w: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47202E8E" w14:textId="77777777" w:rsidR="007338AC" w:rsidRPr="000C01F3" w:rsidRDefault="007338AC" w:rsidP="00F61F01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видаткову накладну.</w:t>
      </w:r>
    </w:p>
    <w:p w14:paraId="38A6DB19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видаткової накладної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для переміщення пального між АЗС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4301BEE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назва пального,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 xml:space="preserve">,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об’єм пального, ціна закупівлі, отримувач (код АЗС, адреса АЗС, контактний телефон АЗС, контактна особа)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4AC6F18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видаткова накладна.</w:t>
      </w:r>
    </w:p>
    <w:p w14:paraId="162EF2D1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видаткову накладну».</w:t>
      </w:r>
    </w:p>
    <w:p w14:paraId="22260296" w14:textId="77777777" w:rsidR="000C01F3" w:rsidRPr="00496BA3" w:rsidRDefault="007338AC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натисканні кнопки «створити видаткову накладну» </w:t>
      </w: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273DF2FC" w14:textId="77777777" w:rsidR="007338AC" w:rsidRPr="000C01F3" w:rsidRDefault="007338AC" w:rsidP="0094274C">
      <w:pPr>
        <w:pStyle w:val="ListParagraph"/>
        <w:numPr>
          <w:ilvl w:val="1"/>
          <w:numId w:val="4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оберт пального.</w:t>
      </w:r>
    </w:p>
    <w:p w14:paraId="0E9F73C2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оберт пального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за вказаний період або дату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6289486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Вхідні дані: 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назва пального, виробник, </w:t>
      </w:r>
      <w:r w:rsidR="00EC520D" w:rsidRPr="001A6FF0">
        <w:rPr>
          <w:color w:val="000000"/>
          <w:kern w:val="0"/>
          <w:sz w:val="28"/>
          <w:szCs w:val="28"/>
          <w:lang w:val="uk-UA" w:eastAsia="uk-UA"/>
        </w:rPr>
        <w:t>постачальник</w:t>
      </w:r>
      <w:r w:rsidR="00EC520D">
        <w:rPr>
          <w:color w:val="000000"/>
          <w:kern w:val="0"/>
          <w:sz w:val="28"/>
          <w:szCs w:val="28"/>
          <w:lang w:val="uk-UA" w:eastAsia="uk-UA"/>
        </w:rPr>
        <w:t>,</w:t>
      </w:r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дата поставки, загальний об’єм завезеного пального, загальний об’єм проданого пального, дата реалізації, </w:t>
      </w:r>
      <w:proofErr w:type="spellStart"/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>наявнпй</w:t>
      </w:r>
      <w:proofErr w:type="spellEnd"/>
      <w:r w:rsidR="00EC520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об’єм пального, ціна закупівлі, ціна продажу.</w:t>
      </w:r>
    </w:p>
    <w:p w14:paraId="2DD69141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</w:t>
      </w:r>
      <w:r w:rsidR="003375C5">
        <w:rPr>
          <w:color w:val="000000"/>
          <w:kern w:val="0"/>
          <w:sz w:val="28"/>
          <w:szCs w:val="19"/>
          <w:highlight w:val="white"/>
          <w:lang w:val="uk-UA" w:eastAsia="uk-UA"/>
        </w:rPr>
        <w:t>звіт про оберт пального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B8F2369" w14:textId="77777777" w:rsidR="007338AC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, обробка даних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при натисканні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кнопки «створити звіт про оберт пального».</w:t>
      </w:r>
    </w:p>
    <w:p w14:paraId="5D4E40D8" w14:textId="77777777" w:rsidR="007338AC" w:rsidRPr="00496BA3" w:rsidRDefault="007338AC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обчислення даних при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натисканні кнопки «створити звіт про оберт пального»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відповідний документ</w:t>
      </w:r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для перегляду або печаті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1E1A862C" w14:textId="77777777" w:rsidR="003375C5" w:rsidRPr="000C01F3" w:rsidRDefault="003375C5" w:rsidP="00084034">
      <w:pPr>
        <w:pStyle w:val="ListParagraph"/>
        <w:numPr>
          <w:ilvl w:val="1"/>
          <w:numId w:val="8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proofErr w:type="spellStart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Внести</w:t>
      </w:r>
      <w:proofErr w:type="spellEnd"/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персональні дані клієнта.</w:t>
      </w:r>
    </w:p>
    <w:p w14:paraId="7A9A0871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внесення персональних даних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клієента</w:t>
      </w:r>
      <w:proofErr w:type="spellEnd"/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0242DBA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прізвище, ім’я, по батькові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дата народження, контактний телефон, 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e</w:t>
      </w:r>
      <w:r w:rsidRPr="003375C5">
        <w:rPr>
          <w:color w:val="000000"/>
          <w:kern w:val="0"/>
          <w:sz w:val="28"/>
          <w:szCs w:val="19"/>
          <w:highlight w:val="white"/>
          <w:lang w:eastAsia="uk-UA"/>
        </w:rPr>
        <w:t>-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mail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59F242C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підтвердження обробки.</w:t>
      </w:r>
    </w:p>
    <w:p w14:paraId="3DF9B334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й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2F5C9E9E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 «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Клієнти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0F3DED3E" w14:textId="77777777" w:rsidR="003375C5" w:rsidRPr="00405801" w:rsidRDefault="003375C5" w:rsidP="00405801">
      <w:pPr>
        <w:pStyle w:val="ListParagraph"/>
        <w:numPr>
          <w:ilvl w:val="1"/>
          <w:numId w:val="10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05801">
        <w:rPr>
          <w:color w:val="000000"/>
          <w:kern w:val="0"/>
          <w:sz w:val="28"/>
          <w:szCs w:val="19"/>
          <w:highlight w:val="white"/>
          <w:lang w:val="uk-UA" w:eastAsia="uk-UA"/>
        </w:rPr>
        <w:t>Внести дані про авто клієнта.</w:t>
      </w:r>
    </w:p>
    <w:p w14:paraId="55C30ED5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внесення марки авто клієнта, виду </w:t>
      </w:r>
      <w:proofErr w:type="spellStart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пальньго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, що використовує авто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371CDAC5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марка авто, тип пального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0185CA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підтвердження обробки.</w:t>
      </w:r>
    </w:p>
    <w:p w14:paraId="7A76887F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занесення даних правильного формату у форму вводу й натискання кнопки «</w:t>
      </w:r>
      <w:proofErr w:type="spellStart"/>
      <w:r w:rsidR="007E1C37">
        <w:rPr>
          <w:color w:val="000000"/>
          <w:kern w:val="0"/>
          <w:sz w:val="28"/>
          <w:szCs w:val="19"/>
          <w:highlight w:val="white"/>
          <w:lang w:val="uk-UA" w:eastAsia="uk-UA"/>
        </w:rPr>
        <w:t>зберігти</w:t>
      </w:r>
      <w:proofErr w:type="spellEnd"/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305F627B" w14:textId="77777777" w:rsidR="003375C5" w:rsidRDefault="003375C5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lastRenderedPageBreak/>
        <w:t xml:space="preserve">Процедура виконання: при введені даних правильного формату відбувається присвоєння унікального номеру запису </w:t>
      </w:r>
      <w:r>
        <w:rPr>
          <w:color w:val="000000"/>
          <w:kern w:val="0"/>
          <w:sz w:val="28"/>
          <w:szCs w:val="19"/>
          <w:highlight w:val="white"/>
          <w:lang w:eastAsia="uk-UA"/>
        </w:rPr>
        <w:t>(</w:t>
      </w:r>
      <w:r>
        <w:rPr>
          <w:color w:val="000000"/>
          <w:kern w:val="0"/>
          <w:sz w:val="28"/>
          <w:szCs w:val="19"/>
          <w:highlight w:val="white"/>
          <w:lang w:val="en-US" w:eastAsia="uk-UA"/>
        </w:rPr>
        <w:t>ID</w:t>
      </w:r>
      <w:r w:rsidRPr="00496BA3">
        <w:rPr>
          <w:color w:val="000000"/>
          <w:kern w:val="0"/>
          <w:sz w:val="28"/>
          <w:szCs w:val="19"/>
          <w:highlight w:val="white"/>
          <w:lang w:eastAsia="uk-UA"/>
        </w:rPr>
        <w:t>)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та занесення кортежу в таблицю «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Марки авто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</w:t>
      </w:r>
      <w:r w:rsidR="00764B9B">
        <w:rPr>
          <w:color w:val="000000"/>
          <w:kern w:val="0"/>
          <w:sz w:val="28"/>
          <w:szCs w:val="19"/>
          <w:highlight w:val="white"/>
          <w:lang w:val="uk-UA" w:eastAsia="uk-UA"/>
        </w:rPr>
        <w:t>, «Тип пального»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5651C35A" w14:textId="77777777" w:rsidR="00764B9B" w:rsidRPr="00103BB4" w:rsidRDefault="00764B9B" w:rsidP="000E320C">
      <w:pPr>
        <w:pStyle w:val="ListParagraph"/>
        <w:numPr>
          <w:ilvl w:val="1"/>
          <w:numId w:val="7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103BB4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клієнтів програми лояльності.</w:t>
      </w:r>
    </w:p>
    <w:p w14:paraId="19C03627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клієнтів програми лояльності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7DEA4391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прізвище, ім’я, по батькові, дата народження, контактний телефон, </w:t>
      </w:r>
      <w:r w:rsidR="00FC5CB7">
        <w:rPr>
          <w:color w:val="000000"/>
          <w:kern w:val="0"/>
          <w:sz w:val="28"/>
          <w:szCs w:val="19"/>
          <w:highlight w:val="white"/>
          <w:lang w:val="en-US" w:eastAsia="uk-UA"/>
        </w:rPr>
        <w:t>e</w:t>
      </w:r>
      <w:r w:rsidR="00FC5CB7" w:rsidRPr="00FC5CB7">
        <w:rPr>
          <w:color w:val="000000"/>
          <w:kern w:val="0"/>
          <w:sz w:val="28"/>
          <w:szCs w:val="19"/>
          <w:highlight w:val="white"/>
          <w:lang w:val="uk-UA" w:eastAsia="uk-UA"/>
        </w:rPr>
        <w:t>-</w:t>
      </w:r>
      <w:r w:rsidR="00FC5CB7">
        <w:rPr>
          <w:color w:val="000000"/>
          <w:kern w:val="0"/>
          <w:sz w:val="28"/>
          <w:szCs w:val="19"/>
          <w:highlight w:val="white"/>
          <w:lang w:val="en-US" w:eastAsia="uk-UA"/>
        </w:rPr>
        <w:t>mail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, марка авто, тип пального, номер карти програми лояльності, </w:t>
      </w:r>
      <w:r w:rsidR="00FC5CB7" w:rsidRPr="007071E2">
        <w:rPr>
          <w:color w:val="000000"/>
          <w:kern w:val="0"/>
          <w:sz w:val="28"/>
          <w:szCs w:val="19"/>
          <w:highlight w:val="white"/>
          <w:lang w:val="uk-UA" w:eastAsia="uk-UA"/>
        </w:rPr>
        <w:t>дата видачі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, відсоток знижки, загальний об’єм придбаного пального.</w:t>
      </w:r>
    </w:p>
    <w:p w14:paraId="1F2F03DE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Вихідні дані: 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звіт про клієнтів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69B42E98" w14:textId="77777777" w:rsidR="00764B9B" w:rsidRDefault="00764B9B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Умови виконання: 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коректне отримання даних з БД системи та натискання кнопки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«</w:t>
      </w:r>
      <w:r w:rsidR="00103BB4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про клієнтів програми лояльності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».</w:t>
      </w:r>
    </w:p>
    <w:p w14:paraId="406C59FB" w14:textId="77777777" w:rsidR="000C01F3" w:rsidRPr="00496BA3" w:rsidRDefault="00764B9B" w:rsidP="000C01F3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</w:t>
      </w:r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 коректному отримані даних з БД системи та натисканні кнопки «створити звіт про клієнтів програми лояльності» </w:t>
      </w:r>
      <w:proofErr w:type="spellStart"/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="00103BB4"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0C01F3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17C4C715" w14:textId="77777777" w:rsidR="00103BB4" w:rsidRPr="000C01F3" w:rsidRDefault="00103BB4" w:rsidP="00F10CA5">
      <w:pPr>
        <w:pStyle w:val="ListParagraph"/>
        <w:numPr>
          <w:ilvl w:val="1"/>
          <w:numId w:val="7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0C01F3">
        <w:rPr>
          <w:color w:val="000000"/>
          <w:kern w:val="0"/>
          <w:sz w:val="28"/>
          <w:szCs w:val="19"/>
          <w:highlight w:val="white"/>
          <w:lang w:val="uk-UA" w:eastAsia="uk-UA"/>
        </w:rPr>
        <w:t>Створити звіт по карткам програми лояльності.</w:t>
      </w:r>
    </w:p>
    <w:p w14:paraId="73161C62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Призначення: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створення звіту про клієнтів програми лояльності</w:t>
      </w:r>
      <w:r w:rsidRPr="00496BA3">
        <w:rPr>
          <w:color w:val="000000"/>
          <w:kern w:val="0"/>
          <w:sz w:val="28"/>
          <w:szCs w:val="19"/>
          <w:highlight w:val="white"/>
          <w:lang w:val="uk-UA" w:eastAsia="uk-UA"/>
        </w:rPr>
        <w:t>.</w:t>
      </w:r>
    </w:p>
    <w:p w14:paraId="324BDECD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Вхідні дані: 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прізвище, ім’я, по батькові, номер картки, </w:t>
      </w:r>
      <w:r w:rsidR="00FC5CB7" w:rsidRPr="007071E2">
        <w:rPr>
          <w:color w:val="000000"/>
          <w:kern w:val="0"/>
          <w:sz w:val="28"/>
          <w:szCs w:val="19"/>
          <w:highlight w:val="white"/>
          <w:lang w:val="uk-UA" w:eastAsia="uk-UA"/>
        </w:rPr>
        <w:t>дата видачі</w:t>
      </w:r>
      <w:r w:rsidR="00FC5CB7">
        <w:rPr>
          <w:color w:val="000000"/>
          <w:kern w:val="0"/>
          <w:sz w:val="28"/>
          <w:szCs w:val="19"/>
          <w:highlight w:val="white"/>
          <w:lang w:val="uk-UA" w:eastAsia="uk-UA"/>
        </w:rPr>
        <w:t>, відсоток знижки.</w:t>
      </w:r>
    </w:p>
    <w:p w14:paraId="23AF3A69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Вихідні дані: звіт по карткам програми лояльності.</w:t>
      </w:r>
    </w:p>
    <w:p w14:paraId="1460A31E" w14:textId="77777777" w:rsidR="00103BB4" w:rsidRDefault="00103BB4" w:rsidP="000E320C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>
        <w:rPr>
          <w:color w:val="000000"/>
          <w:kern w:val="0"/>
          <w:sz w:val="28"/>
          <w:szCs w:val="19"/>
          <w:highlight w:val="white"/>
          <w:lang w:val="uk-UA" w:eastAsia="uk-UA"/>
        </w:rPr>
        <w:t>Умови виконання: коректне отримання даних з БД системи та натискання кнопки «створити звіт по карткам програми лояльності».</w:t>
      </w:r>
    </w:p>
    <w:p w14:paraId="5A5E68A0" w14:textId="77777777" w:rsidR="00405801" w:rsidRDefault="00103BB4" w:rsidP="00405801">
      <w:pPr>
        <w:pStyle w:val="ListParagraph"/>
        <w:numPr>
          <w:ilvl w:val="0"/>
          <w:numId w:val="5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Процедура виконання: при коректному отримані даних з БД системи та натисканні кнопки «створити звіт по карткам програми лояльності» </w:t>
      </w:r>
      <w:proofErr w:type="spellStart"/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>будет</w:t>
      </w:r>
      <w:proofErr w:type="spellEnd"/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створено </w:t>
      </w:r>
      <w:r w:rsidR="00EC3B17">
        <w:rPr>
          <w:color w:val="000000"/>
          <w:kern w:val="0"/>
          <w:sz w:val="28"/>
          <w:szCs w:val="19"/>
          <w:highlight w:val="white"/>
          <w:lang w:val="uk-UA" w:eastAsia="uk-UA"/>
        </w:rPr>
        <w:t>відповідний документ для перегляду або печаті.</w:t>
      </w:r>
    </w:p>
    <w:p w14:paraId="72E09AD6" w14:textId="77777777" w:rsidR="00405801" w:rsidRPr="00405801" w:rsidRDefault="00405801" w:rsidP="00405801">
      <w:pPr>
        <w:spacing w:line="360" w:lineRule="auto"/>
        <w:ind w:left="720"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2DA10658" w14:textId="77777777" w:rsidR="00A370C8" w:rsidRPr="00EC3B17" w:rsidRDefault="00A370C8" w:rsidP="00BC575C">
      <w:pPr>
        <w:pStyle w:val="ListParagraph"/>
        <w:numPr>
          <w:ilvl w:val="0"/>
          <w:numId w:val="6"/>
        </w:numPr>
        <w:spacing w:line="360" w:lineRule="auto"/>
        <w:rPr>
          <w:color w:val="000000"/>
          <w:kern w:val="0"/>
          <w:sz w:val="28"/>
          <w:szCs w:val="19"/>
          <w:highlight w:val="white"/>
          <w:lang w:val="uk-UA" w:eastAsia="uk-UA"/>
        </w:rPr>
      </w:pPr>
      <w:r w:rsidRPr="00EC3B17">
        <w:rPr>
          <w:color w:val="000000"/>
          <w:kern w:val="0"/>
          <w:sz w:val="28"/>
          <w:szCs w:val="19"/>
          <w:highlight w:val="white"/>
          <w:lang w:val="uk-UA" w:eastAsia="uk-UA"/>
        </w:rPr>
        <w:t>Таблиця відповідності потоків на діаграмах усіх рівнів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3595"/>
      </w:tblGrid>
      <w:tr w:rsidR="00DF2594" w14:paraId="2806215B" w14:textId="77777777" w:rsidTr="00DF2594">
        <w:trPr>
          <w:trHeight w:val="483"/>
        </w:trPr>
        <w:tc>
          <w:tcPr>
            <w:tcW w:w="2943" w:type="dxa"/>
          </w:tcPr>
          <w:p w14:paraId="157D2886" w14:textId="77777777" w:rsidR="00DF2594" w:rsidRPr="00D06D27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Потік даних 0 рівня</w:t>
            </w:r>
          </w:p>
        </w:tc>
        <w:tc>
          <w:tcPr>
            <w:tcW w:w="3261" w:type="dxa"/>
          </w:tcPr>
          <w:p w14:paraId="7D886C40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Потік даних 1 рівня</w:t>
            </w:r>
          </w:p>
        </w:tc>
        <w:tc>
          <w:tcPr>
            <w:tcW w:w="3595" w:type="dxa"/>
          </w:tcPr>
          <w:p w14:paraId="75ADCFB4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Атрибути</w:t>
            </w:r>
          </w:p>
        </w:tc>
      </w:tr>
      <w:tr w:rsidR="00B3159F" w14:paraId="7C24F8B7" w14:textId="77777777" w:rsidTr="00B3159F">
        <w:trPr>
          <w:trHeight w:val="3118"/>
        </w:trPr>
        <w:tc>
          <w:tcPr>
            <w:tcW w:w="2943" w:type="dxa"/>
          </w:tcPr>
          <w:p w14:paraId="0E3A685E" w14:textId="77777777" w:rsidR="00B3159F" w:rsidRDefault="00B3159F" w:rsidP="00B3159F">
            <w:pPr>
              <w:pStyle w:val="ListParagraph"/>
              <w:spacing w:line="360" w:lineRule="auto"/>
              <w:ind w:left="0" w:firstLine="0"/>
              <w:jc w:val="left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Прихідна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накладна</w:t>
            </w:r>
          </w:p>
          <w:p w14:paraId="71C29C7C" w14:textId="77777777" w:rsidR="00B3159F" w:rsidRDefault="00B3159F" w:rsidP="00A370C8">
            <w:pPr>
              <w:pStyle w:val="ListParagraph"/>
              <w:spacing w:line="360" w:lineRule="auto"/>
              <w:ind w:left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</w:p>
        </w:tc>
        <w:tc>
          <w:tcPr>
            <w:tcW w:w="3261" w:type="dxa"/>
          </w:tcPr>
          <w:p w14:paraId="51FA460B" w14:textId="77777777" w:rsidR="00B3159F" w:rsidRPr="00B3159F" w:rsidRDefault="00B3159F" w:rsidP="00B3159F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Дані про пальне, дані про </w:t>
            </w:r>
            <w:proofErr w:type="spellStart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постачильників</w:t>
            </w:r>
            <w:proofErr w:type="spellEnd"/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  <w:tc>
          <w:tcPr>
            <w:tcW w:w="3595" w:type="dxa"/>
          </w:tcPr>
          <w:p w14:paraId="095DFDB9" w14:textId="77777777" w:rsidR="00B3159F" w:rsidRPr="008A2585" w:rsidRDefault="000D1E87" w:rsidP="00286E9C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Номер, дата,</w:t>
            </w:r>
            <w:r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н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азва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пального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,</w:t>
            </w:r>
            <w:r w:rsidR="0080626B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виробник, </w:t>
            </w:r>
            <w:r w:rsidR="00B3159F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постачальник</w:t>
            </w:r>
            <w:r w:rsidR="003B44F0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(назва компанії, контактний телефон, контракт, адреса)</w:t>
            </w:r>
            <w:r w:rsidR="00B3159F" w:rsidRPr="000D1E87">
              <w:rPr>
                <w:b/>
                <w:color w:val="000000"/>
                <w:kern w:val="0"/>
                <w:sz w:val="28"/>
                <w:szCs w:val="28"/>
                <w:lang w:val="uk-UA" w:eastAsia="uk-UA"/>
              </w:rPr>
              <w:t xml:space="preserve">, </w:t>
            </w:r>
            <w:r w:rsidR="00B3159F"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дата поставки,</w:t>
            </w:r>
          </w:p>
          <w:p w14:paraId="75DB60FE" w14:textId="77777777" w:rsidR="00B3159F" w:rsidRPr="008A2585" w:rsidRDefault="00B3159F" w:rsidP="00286E9C">
            <w:pPr>
              <w:autoSpaceDE w:val="0"/>
              <w:autoSpaceDN w:val="0"/>
              <w:adjustRightInd w:val="0"/>
              <w:spacing w:line="360" w:lineRule="auto"/>
              <w:ind w:firstLine="0"/>
              <w:rPr>
                <w:color w:val="000000"/>
                <w:kern w:val="0"/>
                <w:sz w:val="28"/>
                <w:szCs w:val="28"/>
                <w:lang w:val="uk-UA" w:eastAsia="uk-UA"/>
              </w:rPr>
            </w:pP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загальний об’єм завезеного пального,</w:t>
            </w:r>
            <w:r w:rsid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 </w:t>
            </w:r>
            <w:r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ціна </w:t>
            </w:r>
            <w:r w:rsidR="0037326A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поставки</w:t>
            </w:r>
            <w:r w:rsidR="008A2585" w:rsidRPr="008A2585">
              <w:rPr>
                <w:color w:val="000000"/>
                <w:kern w:val="0"/>
                <w:sz w:val="28"/>
                <w:szCs w:val="28"/>
                <w:lang w:val="uk-UA" w:eastAsia="uk-UA"/>
              </w:rPr>
              <w:t>.</w:t>
            </w:r>
          </w:p>
        </w:tc>
      </w:tr>
      <w:tr w:rsidR="00791506" w14:paraId="5E2CFCFB" w14:textId="77777777" w:rsidTr="00DF2594">
        <w:trPr>
          <w:trHeight w:val="966"/>
        </w:trPr>
        <w:tc>
          <w:tcPr>
            <w:tcW w:w="2943" w:type="dxa"/>
          </w:tcPr>
          <w:p w14:paraId="31667BD8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Видаткова накладна</w:t>
            </w:r>
          </w:p>
        </w:tc>
        <w:tc>
          <w:tcPr>
            <w:tcW w:w="3261" w:type="dxa"/>
          </w:tcPr>
          <w:p w14:paraId="43A9CE95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Видаткова накладна</w:t>
            </w:r>
          </w:p>
        </w:tc>
        <w:tc>
          <w:tcPr>
            <w:tcW w:w="3595" w:type="dxa"/>
          </w:tcPr>
          <w:p w14:paraId="6466FE0C" w14:textId="77777777" w:rsidR="00791506" w:rsidRDefault="000D1E87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Номер, дата, 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виробник, </w:t>
            </w:r>
            <w:r w:rsidR="00791506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постачальник</w:t>
            </w:r>
            <w:r w:rsidR="00286E9C">
              <w:rPr>
                <w:color w:val="000000"/>
                <w:kern w:val="0"/>
                <w:sz w:val="28"/>
                <w:szCs w:val="28"/>
                <w:lang w:val="uk-UA" w:eastAsia="uk-UA"/>
              </w:rPr>
              <w:t xml:space="preserve">,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об’єм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ціна </w:t>
            </w:r>
            <w:r w:rsidR="0037326A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поставки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отримувач (код АЗС, адреса АЗС, контактний телефон АЗС, контактна особа), </w:t>
            </w:r>
          </w:p>
        </w:tc>
      </w:tr>
      <w:tr w:rsidR="00791506" w14:paraId="4AA8FBDC" w14:textId="77777777" w:rsidTr="00DF2594">
        <w:trPr>
          <w:trHeight w:val="966"/>
        </w:trPr>
        <w:tc>
          <w:tcPr>
            <w:tcW w:w="2943" w:type="dxa"/>
          </w:tcPr>
          <w:p w14:paraId="7EF2153A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залишок пального</w:t>
            </w:r>
          </w:p>
        </w:tc>
        <w:tc>
          <w:tcPr>
            <w:tcW w:w="3261" w:type="dxa"/>
          </w:tcPr>
          <w:p w14:paraId="28254F6D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залишок пального</w:t>
            </w:r>
          </w:p>
        </w:tc>
        <w:tc>
          <w:tcPr>
            <w:tcW w:w="3595" w:type="dxa"/>
          </w:tcPr>
          <w:p w14:paraId="3A64DE17" w14:textId="77777777" w:rsidR="00791506" w:rsidRDefault="0037326A" w:rsidP="0080626B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ата, </w:t>
            </w:r>
            <w:r w:rsidR="00717FF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код АЗС, 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791506" w:rsidRP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 w:rsidRP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 наявний об’єм пального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  <w:tr w:rsidR="00791506" w14:paraId="7400AE31" w14:textId="77777777" w:rsidTr="00DF2594">
        <w:trPr>
          <w:trHeight w:val="966"/>
        </w:trPr>
        <w:tc>
          <w:tcPr>
            <w:tcW w:w="2943" w:type="dxa"/>
          </w:tcPr>
          <w:p w14:paraId="4FD30927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обер</w:t>
            </w:r>
            <w:r w:rsidR="0080626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т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</w:p>
        </w:tc>
        <w:tc>
          <w:tcPr>
            <w:tcW w:w="3261" w:type="dxa"/>
          </w:tcPr>
          <w:p w14:paraId="6E12FC06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оберт пального</w:t>
            </w:r>
          </w:p>
        </w:tc>
        <w:tc>
          <w:tcPr>
            <w:tcW w:w="3595" w:type="dxa"/>
          </w:tcPr>
          <w:p w14:paraId="695B70BB" w14:textId="77777777" w:rsidR="00791506" w:rsidRDefault="00717FF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Період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н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виробник,</w:t>
            </w:r>
            <w:r w:rsidR="00744719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дата поставки, загальний об’єм завезеного пального, загальний об’єм проданого пального, дата реалізації, </w:t>
            </w:r>
            <w:proofErr w:type="spellStart"/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наявнпй</w:t>
            </w:r>
            <w:proofErr w:type="spellEnd"/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об’єм пального, ціна закупівлі, ціна продажу.</w:t>
            </w:r>
          </w:p>
        </w:tc>
      </w:tr>
      <w:tr w:rsidR="00791506" w14:paraId="7D77E928" w14:textId="77777777" w:rsidTr="00DF2594">
        <w:trPr>
          <w:trHeight w:val="966"/>
        </w:trPr>
        <w:tc>
          <w:tcPr>
            <w:tcW w:w="2943" w:type="dxa"/>
          </w:tcPr>
          <w:p w14:paraId="59277C18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постачальників</w:t>
            </w:r>
          </w:p>
        </w:tc>
        <w:tc>
          <w:tcPr>
            <w:tcW w:w="3261" w:type="dxa"/>
          </w:tcPr>
          <w:p w14:paraId="5AD08CF1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постачальників</w:t>
            </w:r>
          </w:p>
        </w:tc>
        <w:tc>
          <w:tcPr>
            <w:tcW w:w="3595" w:type="dxa"/>
          </w:tcPr>
          <w:p w14:paraId="0DBBECCB" w14:textId="77777777" w:rsidR="00791506" w:rsidRDefault="00717FF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Н</w:t>
            </w:r>
            <w:r w:rsidR="00286E9C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азва пального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виробник, </w:t>
            </w:r>
            <w:r w:rsidR="00791506" w:rsidRPr="001A6FF0">
              <w:rPr>
                <w:color w:val="000000"/>
                <w:kern w:val="0"/>
                <w:sz w:val="28"/>
                <w:szCs w:val="28"/>
                <w:lang w:val="uk-UA" w:eastAsia="uk-UA"/>
              </w:rPr>
              <w:t>постачальник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поставки, загальний об’єм </w:t>
            </w:r>
            <w:r w:rsidR="00791506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завезеного пального, ціна закупівлі, ціна продажу</w:t>
            </w:r>
            <w:r w:rsidR="00471AFD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дата звіту.</w:t>
            </w:r>
          </w:p>
        </w:tc>
      </w:tr>
      <w:tr w:rsidR="00791506" w14:paraId="74E191BC" w14:textId="77777777" w:rsidTr="00DF2594">
        <w:trPr>
          <w:trHeight w:val="966"/>
        </w:trPr>
        <w:tc>
          <w:tcPr>
            <w:tcW w:w="2943" w:type="dxa"/>
          </w:tcPr>
          <w:p w14:paraId="7C389352" w14:textId="77777777" w:rsidR="00791506" w:rsidRPr="00791506" w:rsidRDefault="00791506" w:rsidP="00791506">
            <w:pPr>
              <w:spacing w:line="360" w:lineRule="auto"/>
              <w:ind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lastRenderedPageBreak/>
              <w:t>Дані програми лояльності</w:t>
            </w:r>
          </w:p>
        </w:tc>
        <w:tc>
          <w:tcPr>
            <w:tcW w:w="3261" w:type="dxa"/>
          </w:tcPr>
          <w:p w14:paraId="2178B14B" w14:textId="77777777" w:rsidR="00791506" w:rsidRDefault="00791506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Персональні дані, дані про авто, тип пального</w:t>
            </w:r>
          </w:p>
        </w:tc>
        <w:tc>
          <w:tcPr>
            <w:tcW w:w="3595" w:type="dxa"/>
          </w:tcPr>
          <w:p w14:paraId="2E365181" w14:textId="77777777" w:rsidR="00791506" w:rsidRDefault="00B05348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народження, контактний телефон, 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e</w:t>
            </w:r>
            <w:r w:rsidR="005328AB" w:rsidRPr="003375C5"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  <w:t>-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mail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марка авто, тип пального</w:t>
            </w:r>
            <w:r w:rsidR="00471AFD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номер карти програми лояльності, </w:t>
            </w:r>
            <w:r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видачі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відсоток знижки, загальний об’єм придбаного пального.</w:t>
            </w:r>
          </w:p>
        </w:tc>
      </w:tr>
      <w:tr w:rsidR="00DF2594" w14:paraId="7F605E76" w14:textId="77777777" w:rsidTr="00DF2594">
        <w:trPr>
          <w:trHeight w:val="483"/>
        </w:trPr>
        <w:tc>
          <w:tcPr>
            <w:tcW w:w="2943" w:type="dxa"/>
          </w:tcPr>
          <w:p w14:paraId="0CA0CB44" w14:textId="77777777" w:rsidR="00DF2594" w:rsidRDefault="00DF2594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клієнтів</w:t>
            </w:r>
          </w:p>
        </w:tc>
        <w:tc>
          <w:tcPr>
            <w:tcW w:w="3261" w:type="dxa"/>
          </w:tcPr>
          <w:p w14:paraId="0FA2ADD2" w14:textId="77777777" w:rsidR="00DF2594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про клієнтів</w:t>
            </w:r>
          </w:p>
        </w:tc>
        <w:tc>
          <w:tcPr>
            <w:tcW w:w="3595" w:type="dxa"/>
          </w:tcPr>
          <w:p w14:paraId="6EF31B04" w14:textId="77777777" w:rsidR="00DF2594" w:rsidRDefault="00B05348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дата народження, контактний телефон, 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e</w:t>
            </w:r>
            <w:r w:rsidR="005328AB" w:rsidRPr="003375C5">
              <w:rPr>
                <w:color w:val="000000"/>
                <w:kern w:val="0"/>
                <w:sz w:val="28"/>
                <w:szCs w:val="19"/>
                <w:highlight w:val="white"/>
                <w:lang w:eastAsia="uk-UA"/>
              </w:rPr>
              <w:t>-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en-US" w:eastAsia="uk-UA"/>
              </w:rPr>
              <w:t>mail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марка авто, тип пального, номер кар</w:t>
            </w:r>
            <w:r w:rsid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ти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 програми лояльності</w:t>
            </w:r>
            <w:r w:rsid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 w:rsidR="007071E2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видачі</w:t>
            </w:r>
            <w:r w:rsidR="005328A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відсоток знижки</w:t>
            </w: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, загальний об’єм придбаного пального.</w:t>
            </w:r>
          </w:p>
        </w:tc>
      </w:tr>
      <w:tr w:rsidR="005328AB" w14:paraId="7D45A7C3" w14:textId="77777777" w:rsidTr="00DF2594">
        <w:trPr>
          <w:trHeight w:val="483"/>
        </w:trPr>
        <w:tc>
          <w:tcPr>
            <w:tcW w:w="2943" w:type="dxa"/>
          </w:tcPr>
          <w:p w14:paraId="2F14D85E" w14:textId="77777777" w:rsidR="005328AB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по карткам програми лояльності</w:t>
            </w:r>
          </w:p>
        </w:tc>
        <w:tc>
          <w:tcPr>
            <w:tcW w:w="3261" w:type="dxa"/>
          </w:tcPr>
          <w:p w14:paraId="4DBD5F98" w14:textId="77777777" w:rsidR="005328AB" w:rsidRDefault="005328AB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Звіт по карткам програми лояльності</w:t>
            </w:r>
          </w:p>
        </w:tc>
        <w:tc>
          <w:tcPr>
            <w:tcW w:w="3595" w:type="dxa"/>
          </w:tcPr>
          <w:p w14:paraId="75093510" w14:textId="77777777" w:rsidR="005328AB" w:rsidRPr="00BF038B" w:rsidRDefault="00BD03FA" w:rsidP="00A370C8">
            <w:pPr>
              <w:pStyle w:val="ListParagraph"/>
              <w:spacing w:line="360" w:lineRule="auto"/>
              <w:ind w:left="0" w:firstLine="0"/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</w:pPr>
            <w:r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Прізвище, ім’я, по батькові</w:t>
            </w:r>
            <w:r w:rsidR="00BF038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номер картки, </w:t>
            </w:r>
            <w:r w:rsidR="00BF038B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дата в</w:t>
            </w:r>
            <w:r w:rsidR="0054110A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и</w:t>
            </w:r>
            <w:r w:rsidR="00BF038B" w:rsidRPr="007071E2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дачі</w:t>
            </w:r>
            <w:r w:rsidR="00BF038B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 xml:space="preserve">, </w:t>
            </w:r>
            <w:r w:rsidR="000D1E87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відсоток знижки</w:t>
            </w:r>
            <w:r w:rsidR="00B05348">
              <w:rPr>
                <w:color w:val="000000"/>
                <w:kern w:val="0"/>
                <w:sz w:val="28"/>
                <w:szCs w:val="19"/>
                <w:highlight w:val="white"/>
                <w:lang w:val="uk-UA" w:eastAsia="uk-UA"/>
              </w:rPr>
              <w:t>.</w:t>
            </w:r>
          </w:p>
        </w:tc>
      </w:tr>
    </w:tbl>
    <w:p w14:paraId="7441D4E7" w14:textId="77777777" w:rsidR="00496BA3" w:rsidRPr="00496BA3" w:rsidRDefault="00496BA3" w:rsidP="005328AB">
      <w:pPr>
        <w:spacing w:line="360" w:lineRule="auto"/>
        <w:ind w:firstLine="0"/>
        <w:rPr>
          <w:color w:val="000000"/>
          <w:kern w:val="0"/>
          <w:sz w:val="28"/>
          <w:szCs w:val="19"/>
          <w:highlight w:val="white"/>
          <w:lang w:val="uk-UA" w:eastAsia="uk-UA"/>
        </w:rPr>
      </w:pPr>
    </w:p>
    <w:p w14:paraId="1C91A5DF" w14:textId="77777777" w:rsidR="00DF609E" w:rsidRPr="00D66E43" w:rsidRDefault="00B322C3" w:rsidP="0044490A">
      <w:pPr>
        <w:spacing w:line="360" w:lineRule="auto"/>
        <w:rPr>
          <w:noProof/>
          <w:lang w:val="uk-UA"/>
        </w:rPr>
      </w:pPr>
      <w:r w:rsidRPr="00DC477D">
        <w:rPr>
          <w:b/>
          <w:color w:val="000000"/>
          <w:kern w:val="0"/>
          <w:sz w:val="28"/>
          <w:szCs w:val="19"/>
          <w:highlight w:val="white"/>
          <w:lang w:val="uk-UA" w:eastAsia="uk-UA"/>
        </w:rPr>
        <w:t xml:space="preserve">Висновок: </w:t>
      </w:r>
      <w:r w:rsidR="00B43BB5"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виконавши лабор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аторну роботу</w:t>
      </w:r>
      <w:r w:rsidR="00815FE9"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>,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я </w:t>
      </w:r>
      <w:proofErr w:type="spellStart"/>
      <w:r w:rsidR="00DB6F59">
        <w:rPr>
          <w:color w:val="000000"/>
          <w:sz w:val="28"/>
          <w:szCs w:val="28"/>
          <w:lang w:val="uk-UA"/>
        </w:rPr>
        <w:t>змоделелював</w:t>
      </w:r>
      <w:proofErr w:type="spellEnd"/>
      <w:r w:rsidR="00DB6F59">
        <w:rPr>
          <w:color w:val="000000"/>
          <w:sz w:val="28"/>
          <w:szCs w:val="28"/>
          <w:lang w:val="uk-UA"/>
        </w:rPr>
        <w:t xml:space="preserve"> предметну область використовуючи </w:t>
      </w:r>
      <w:proofErr w:type="spellStart"/>
      <w:r w:rsidR="00DB6F59">
        <w:rPr>
          <w:color w:val="000000"/>
          <w:sz w:val="28"/>
          <w:szCs w:val="28"/>
          <w:lang w:val="uk-UA"/>
        </w:rPr>
        <w:t>діграми</w:t>
      </w:r>
      <w:proofErr w:type="spellEnd"/>
      <w:r w:rsidR="00DB6F59">
        <w:rPr>
          <w:color w:val="000000"/>
          <w:sz w:val="28"/>
          <w:szCs w:val="28"/>
          <w:lang w:val="uk-UA"/>
        </w:rPr>
        <w:t xml:space="preserve"> потоків даних </w:t>
      </w:r>
      <w:r w:rsidR="00DB6F59" w:rsidRPr="00226822">
        <w:rPr>
          <w:color w:val="000000"/>
          <w:sz w:val="28"/>
          <w:szCs w:val="28"/>
          <w:lang w:val="uk-UA"/>
        </w:rPr>
        <w:t>(</w:t>
      </w:r>
      <w:r w:rsidR="00DB6F59">
        <w:rPr>
          <w:color w:val="000000"/>
          <w:sz w:val="28"/>
          <w:szCs w:val="28"/>
          <w:lang w:val="en-US"/>
        </w:rPr>
        <w:t>DFD</w:t>
      </w:r>
      <w:r w:rsidR="00DB6F59" w:rsidRPr="00226822">
        <w:rPr>
          <w:color w:val="000000"/>
          <w:sz w:val="28"/>
          <w:szCs w:val="28"/>
          <w:lang w:val="uk-UA"/>
        </w:rPr>
        <w:t>)</w:t>
      </w:r>
      <w:r w:rsidR="00DB6F59">
        <w:rPr>
          <w:color w:val="000000"/>
          <w:sz w:val="28"/>
          <w:szCs w:val="28"/>
          <w:lang w:val="uk-UA"/>
        </w:rPr>
        <w:t xml:space="preserve">, </w:t>
      </w:r>
      <w:r w:rsidR="00226822">
        <w:rPr>
          <w:color w:val="000000"/>
          <w:sz w:val="28"/>
          <w:szCs w:val="28"/>
          <w:lang w:val="uk-UA"/>
        </w:rPr>
        <w:t xml:space="preserve">розробив словник даних контекстної діаграми, </w:t>
      </w:r>
      <w:r w:rsidR="00DB6F59">
        <w:rPr>
          <w:color w:val="000000"/>
          <w:sz w:val="28"/>
          <w:szCs w:val="28"/>
          <w:lang w:val="uk-UA"/>
        </w:rPr>
        <w:t>розробив мініспецифікацію</w:t>
      </w:r>
      <w:r w:rsidR="00226822">
        <w:rPr>
          <w:color w:val="000000"/>
          <w:sz w:val="28"/>
          <w:szCs w:val="28"/>
          <w:lang w:val="uk-UA"/>
        </w:rPr>
        <w:t>, таблицю відповідності потоків даних.</w:t>
      </w:r>
    </w:p>
    <w:sectPr w:rsidR="00DF609E" w:rsidRPr="00D66E43" w:rsidSect="00F94B92">
      <w:headerReference w:type="default" r:id="rId14"/>
      <w:footerReference w:type="default" r:id="rId15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A8032" w14:textId="77777777" w:rsidR="00C72729" w:rsidRDefault="00C72729">
      <w:r>
        <w:separator/>
      </w:r>
    </w:p>
  </w:endnote>
  <w:endnote w:type="continuationSeparator" w:id="0">
    <w:p w14:paraId="64E32974" w14:textId="77777777" w:rsidR="00C72729" w:rsidRDefault="00C7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823CE" w14:paraId="348026A6" w14:textId="77777777">
      <w:trPr>
        <w:cantSplit/>
        <w:trHeight w:val="305"/>
      </w:trPr>
      <w:tc>
        <w:tcPr>
          <w:tcW w:w="340" w:type="dxa"/>
        </w:tcPr>
        <w:p w14:paraId="0DA85B36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11" w:type="dxa"/>
        </w:tcPr>
        <w:p w14:paraId="0EBFDAFF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134" w:type="dxa"/>
        </w:tcPr>
        <w:p w14:paraId="71411AD6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78" w:type="dxa"/>
        </w:tcPr>
        <w:p w14:paraId="69AF7867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74" w:type="dxa"/>
        </w:tcPr>
        <w:p w14:paraId="0BAB0095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A41FC97" w14:textId="77777777" w:rsidR="004823CE" w:rsidRDefault="004823CE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108409FF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823CE" w14:paraId="3D7C6E82" w14:textId="77777777">
      <w:trPr>
        <w:cantSplit/>
        <w:trHeight w:val="305"/>
      </w:trPr>
      <w:tc>
        <w:tcPr>
          <w:tcW w:w="340" w:type="dxa"/>
        </w:tcPr>
        <w:p w14:paraId="33576BD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360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134" w:type="dxa"/>
        </w:tcPr>
        <w:p w14:paraId="3DB4684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78" w:type="dxa"/>
        </w:tcPr>
        <w:p w14:paraId="4D105FA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74" w:type="dxa"/>
        </w:tcPr>
        <w:p w14:paraId="0833566E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48760A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4892A979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823CE" w14:paraId="56E7C10A" w14:textId="77777777">
      <w:trPr>
        <w:cantSplit/>
        <w:trHeight w:val="305"/>
      </w:trPr>
      <w:tc>
        <w:tcPr>
          <w:tcW w:w="340" w:type="dxa"/>
          <w:vAlign w:val="center"/>
        </w:tcPr>
        <w:p w14:paraId="69A84C1D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787CDB09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68EBD4B0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3A4B5DD9" w14:textId="77777777" w:rsidR="004823CE" w:rsidRDefault="004823CE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785C159C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7FB60252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0483FF5A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13E56FF5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489"/>
      <w:gridCol w:w="1980"/>
      <w:gridCol w:w="630"/>
      <w:gridCol w:w="630"/>
      <w:gridCol w:w="3351"/>
      <w:gridCol w:w="284"/>
      <w:gridCol w:w="284"/>
      <w:gridCol w:w="284"/>
      <w:gridCol w:w="963"/>
      <w:gridCol w:w="1016"/>
    </w:tblGrid>
    <w:tr w:rsidR="004823CE" w14:paraId="1CD505DB" w14:textId="77777777" w:rsidTr="008310F5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4CEEA64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48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102D253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44B856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048C22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4D9CA0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82" w:type="dxa"/>
          <w:gridSpan w:val="6"/>
          <w:vMerge w:val="restart"/>
          <w:tcBorders>
            <w:left w:val="nil"/>
          </w:tcBorders>
          <w:vAlign w:val="center"/>
        </w:tcPr>
        <w:p w14:paraId="667E782B" w14:textId="1A6FFC17" w:rsidR="004823CE" w:rsidRPr="006C6674" w:rsidRDefault="004823CE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</w:t>
          </w:r>
          <w:r w:rsidR="008310F5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 w:rsidR="003E29BE">
            <w:rPr>
              <w:sz w:val="40"/>
              <w:lang w:val="uk-UA"/>
            </w:rPr>
            <w:t>2</w:t>
          </w:r>
        </w:p>
      </w:tc>
    </w:tr>
    <w:tr w:rsidR="004823CE" w14:paraId="1FB62BAA" w14:textId="77777777" w:rsidTr="008310F5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34E5C2E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48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0331E5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41FA9F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DC8A26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50B274E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82" w:type="dxa"/>
          <w:gridSpan w:val="6"/>
          <w:vMerge/>
          <w:tcBorders>
            <w:left w:val="nil"/>
          </w:tcBorders>
        </w:tcPr>
        <w:p w14:paraId="57EFA5B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518DC385" w14:textId="77777777" w:rsidTr="008310F5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AB5D0B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489" w:type="dxa"/>
          <w:tcBorders>
            <w:top w:val="nil"/>
            <w:bottom w:val="nil"/>
          </w:tcBorders>
          <w:vAlign w:val="center"/>
        </w:tcPr>
        <w:p w14:paraId="1C1563B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980" w:type="dxa"/>
          <w:tcBorders>
            <w:top w:val="nil"/>
            <w:bottom w:val="nil"/>
          </w:tcBorders>
          <w:vAlign w:val="center"/>
        </w:tcPr>
        <w:p w14:paraId="7B9F056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1E9FE4F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771EA9D2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82" w:type="dxa"/>
          <w:gridSpan w:val="6"/>
          <w:vMerge/>
          <w:tcBorders>
            <w:bottom w:val="nil"/>
          </w:tcBorders>
        </w:tcPr>
        <w:p w14:paraId="6E65C6E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332E956B" w14:textId="77777777" w:rsidTr="008310F5">
      <w:trPr>
        <w:cantSplit/>
        <w:trHeight w:val="256"/>
      </w:trPr>
      <w:tc>
        <w:tcPr>
          <w:tcW w:w="910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692B988" w14:textId="77777777" w:rsidR="004823CE" w:rsidRDefault="004823CE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98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05E465AF" w14:textId="77777777" w:rsidR="004823CE" w:rsidRPr="0024722F" w:rsidRDefault="004823CE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61DA4CC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5A47DEC1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1239783E" w14:textId="77777777" w:rsidR="004823CE" w:rsidRPr="0073720B" w:rsidRDefault="0073720B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 xml:space="preserve">Моделювання предметної області за допомогою діаграм потоків даних </w:t>
          </w:r>
          <w:r>
            <w:rPr>
              <w:sz w:val="28"/>
              <w:szCs w:val="28"/>
            </w:rPr>
            <w:t>(</w:t>
          </w:r>
          <w:r>
            <w:rPr>
              <w:sz w:val="28"/>
              <w:szCs w:val="28"/>
              <w:lang w:val="en-US"/>
            </w:rPr>
            <w:t>DFD</w:t>
          </w:r>
          <w:r w:rsidRPr="0073720B">
            <w:rPr>
              <w:sz w:val="28"/>
              <w:szCs w:val="28"/>
            </w:rPr>
            <w:t>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41C6AC1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7DC54984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14A2589F" w14:textId="77777777" w:rsidR="004823CE" w:rsidRPr="00F57988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4823CE" w14:paraId="174AF415" w14:textId="77777777" w:rsidTr="008310F5">
      <w:trPr>
        <w:cantSplit/>
        <w:trHeight w:val="240"/>
      </w:trPr>
      <w:tc>
        <w:tcPr>
          <w:tcW w:w="910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D26F28E" w14:textId="77777777" w:rsidR="004823CE" w:rsidRPr="0024722F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980" w:type="dxa"/>
          <w:tcBorders>
            <w:top w:val="nil"/>
            <w:bottom w:val="single" w:sz="4" w:space="0" w:color="auto"/>
          </w:tcBorders>
          <w:vAlign w:val="center"/>
        </w:tcPr>
        <w:p w14:paraId="7A33EC67" w14:textId="3508D6DD" w:rsidR="004823CE" w:rsidRPr="008310F5" w:rsidRDefault="008310F5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</w:t>
          </w:r>
          <w:r w:rsidR="004823CE">
            <w:rPr>
              <w:sz w:val="16"/>
              <w:szCs w:val="16"/>
              <w:lang w:val="uk-UA"/>
            </w:rPr>
            <w:t xml:space="preserve"> </w:t>
          </w:r>
          <w:proofErr w:type="gramStart"/>
          <w:r>
            <w:rPr>
              <w:sz w:val="16"/>
              <w:szCs w:val="16"/>
            </w:rPr>
            <w:t>Д.А</w:t>
          </w:r>
          <w:proofErr w:type="gramEnd"/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35011BD0" w14:textId="77777777" w:rsidR="004823CE" w:rsidRPr="00B658D4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0694BFB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38BE8C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796E32EB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3A461A7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442F5F2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37E21A2F" w14:textId="77777777" w:rsidR="004823CE" w:rsidRPr="00F94B92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78134BAC" w14:textId="1D94A890" w:rsidR="004823CE" w:rsidRPr="00592D1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823CE" w14:paraId="548FBCFD" w14:textId="77777777" w:rsidTr="008310F5">
      <w:trPr>
        <w:cantSplit/>
        <w:trHeight w:hRule="exact" w:val="555"/>
      </w:trPr>
      <w:tc>
        <w:tcPr>
          <w:tcW w:w="91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828101" w14:textId="77777777" w:rsidR="004823CE" w:rsidRPr="00317655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9BBFC1" w14:textId="77777777" w:rsidR="004823CE" w:rsidRPr="00BD3D44" w:rsidRDefault="004823C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0183863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C380FB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DC0EDC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D6F9C08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0DC1881F" w14:textId="77777777" w:rsidR="004823CE" w:rsidRPr="000B4897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4823CE" w14:paraId="20A589C2" w14:textId="77777777" w:rsidTr="008310F5">
      <w:trPr>
        <w:cantSplit/>
        <w:trHeight w:val="285"/>
      </w:trPr>
      <w:tc>
        <w:tcPr>
          <w:tcW w:w="910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522ACD" w14:textId="77777777" w:rsidR="004823CE" w:rsidRPr="0024722F" w:rsidRDefault="004823C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040BBBC" w14:textId="77777777" w:rsidR="004823CE" w:rsidRPr="0024722F" w:rsidRDefault="004823C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E6EFD27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2F2A38C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11791EA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14:paraId="6E99E2FA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4823CE" w14:paraId="1D7EE7AB" w14:textId="77777777" w:rsidTr="008310F5">
      <w:trPr>
        <w:cantSplit/>
        <w:trHeight w:val="285"/>
      </w:trPr>
      <w:tc>
        <w:tcPr>
          <w:tcW w:w="910" w:type="dxa"/>
          <w:gridSpan w:val="2"/>
          <w:tcBorders>
            <w:top w:val="single" w:sz="4" w:space="0" w:color="auto"/>
          </w:tcBorders>
        </w:tcPr>
        <w:p w14:paraId="09A2918D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80" w:type="dxa"/>
          <w:tcBorders>
            <w:top w:val="single" w:sz="4" w:space="0" w:color="auto"/>
          </w:tcBorders>
        </w:tcPr>
        <w:p w14:paraId="3CB678E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3F4A30D5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1C402436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351" w:type="dxa"/>
          <w:vMerge/>
          <w:tcBorders>
            <w:right w:val="single" w:sz="8" w:space="0" w:color="auto"/>
          </w:tcBorders>
        </w:tcPr>
        <w:p w14:paraId="63B9F45F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1" w:type="dxa"/>
          <w:gridSpan w:val="5"/>
          <w:vMerge/>
          <w:tcBorders>
            <w:right w:val="single" w:sz="8" w:space="0" w:color="auto"/>
          </w:tcBorders>
        </w:tcPr>
        <w:p w14:paraId="6FE0C8A9" w14:textId="77777777" w:rsidR="004823CE" w:rsidRDefault="004823C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8A50BB" w14:textId="77777777" w:rsidR="004823CE" w:rsidRDefault="00482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4007093E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40C8FE8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0F9840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F4A1A9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8E9FE5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3CF75B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8E4086F" w14:textId="64439DA0" w:rsidR="004823CE" w:rsidRPr="0073720B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8310F5">
            <w:rPr>
              <w:sz w:val="40"/>
              <w:lang w:val="uk-UA"/>
            </w:rPr>
            <w:t>05</w:t>
          </w:r>
          <w:r>
            <w:rPr>
              <w:sz w:val="40"/>
              <w:lang w:val="uk-UA"/>
            </w:rPr>
            <w:t>.0</w:t>
          </w:r>
          <w:r w:rsidR="0073720B">
            <w:rPr>
              <w:sz w:val="40"/>
              <w:lang w:val="en-US"/>
            </w:rPr>
            <w:t>2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F245613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823CE" w14:paraId="4E866DB2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8FA7067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AB71A4C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D78D19E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F0E657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1657D35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42525D62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D550B7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199B5416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62B3130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0ACB04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31B245B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34E90FA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81C7918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775E895A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0C82761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76F58B09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27ABD" w14:textId="77777777" w:rsidR="00C72729" w:rsidRDefault="00C72729">
      <w:r>
        <w:separator/>
      </w:r>
    </w:p>
  </w:footnote>
  <w:footnote w:type="continuationSeparator" w:id="0">
    <w:p w14:paraId="6460E747" w14:textId="77777777" w:rsidR="00C72729" w:rsidRDefault="00C72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F0F61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DC18B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E87"/>
    <w:rsid w:val="000D2AA7"/>
    <w:rsid w:val="000E16B9"/>
    <w:rsid w:val="000E320C"/>
    <w:rsid w:val="000E781E"/>
    <w:rsid w:val="000F293C"/>
    <w:rsid w:val="00103BB4"/>
    <w:rsid w:val="00104757"/>
    <w:rsid w:val="00117641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61A6"/>
    <w:rsid w:val="00187DCE"/>
    <w:rsid w:val="00190D80"/>
    <w:rsid w:val="00192B54"/>
    <w:rsid w:val="0019491B"/>
    <w:rsid w:val="00197D59"/>
    <w:rsid w:val="001A198F"/>
    <w:rsid w:val="001A2035"/>
    <w:rsid w:val="001A380E"/>
    <w:rsid w:val="001A659A"/>
    <w:rsid w:val="001A6FF0"/>
    <w:rsid w:val="001B0188"/>
    <w:rsid w:val="001C3940"/>
    <w:rsid w:val="001C6D89"/>
    <w:rsid w:val="001E3069"/>
    <w:rsid w:val="001E7D73"/>
    <w:rsid w:val="001F2408"/>
    <w:rsid w:val="00202C85"/>
    <w:rsid w:val="00215A06"/>
    <w:rsid w:val="0022002A"/>
    <w:rsid w:val="00220379"/>
    <w:rsid w:val="00222B2B"/>
    <w:rsid w:val="00222B44"/>
    <w:rsid w:val="00226822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1028"/>
    <w:rsid w:val="002B17E1"/>
    <w:rsid w:val="002B1B27"/>
    <w:rsid w:val="002B684F"/>
    <w:rsid w:val="002B7E0B"/>
    <w:rsid w:val="002C0C34"/>
    <w:rsid w:val="002C0EA8"/>
    <w:rsid w:val="002D6C8A"/>
    <w:rsid w:val="002D6CCF"/>
    <w:rsid w:val="002F2C3B"/>
    <w:rsid w:val="002F3166"/>
    <w:rsid w:val="002F638E"/>
    <w:rsid w:val="002F64B4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752F"/>
    <w:rsid w:val="00417FA0"/>
    <w:rsid w:val="00421CD4"/>
    <w:rsid w:val="0042603C"/>
    <w:rsid w:val="00426E03"/>
    <w:rsid w:val="004313D4"/>
    <w:rsid w:val="00435B6A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110A"/>
    <w:rsid w:val="005629E4"/>
    <w:rsid w:val="00564044"/>
    <w:rsid w:val="00571672"/>
    <w:rsid w:val="005750DA"/>
    <w:rsid w:val="00577CD0"/>
    <w:rsid w:val="00584389"/>
    <w:rsid w:val="005849BE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4862"/>
    <w:rsid w:val="006C5421"/>
    <w:rsid w:val="006C6674"/>
    <w:rsid w:val="006C7C9C"/>
    <w:rsid w:val="006C7CAE"/>
    <w:rsid w:val="006D1DA2"/>
    <w:rsid w:val="006D4E42"/>
    <w:rsid w:val="006E0EF2"/>
    <w:rsid w:val="006E2AEB"/>
    <w:rsid w:val="006E2DD8"/>
    <w:rsid w:val="006E2DE5"/>
    <w:rsid w:val="006E6FDA"/>
    <w:rsid w:val="006F11AD"/>
    <w:rsid w:val="006F605A"/>
    <w:rsid w:val="00703AAF"/>
    <w:rsid w:val="00705159"/>
    <w:rsid w:val="00705345"/>
    <w:rsid w:val="00705C4E"/>
    <w:rsid w:val="0070605F"/>
    <w:rsid w:val="007071E2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1506"/>
    <w:rsid w:val="007938BD"/>
    <w:rsid w:val="00795744"/>
    <w:rsid w:val="00796FCB"/>
    <w:rsid w:val="007A06F7"/>
    <w:rsid w:val="007D280D"/>
    <w:rsid w:val="007E1C37"/>
    <w:rsid w:val="007E2F85"/>
    <w:rsid w:val="007E424F"/>
    <w:rsid w:val="007E56BE"/>
    <w:rsid w:val="00801C87"/>
    <w:rsid w:val="0080626B"/>
    <w:rsid w:val="00815F49"/>
    <w:rsid w:val="00815FE9"/>
    <w:rsid w:val="0082275F"/>
    <w:rsid w:val="00823267"/>
    <w:rsid w:val="00824B52"/>
    <w:rsid w:val="00825F35"/>
    <w:rsid w:val="008310F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669D"/>
    <w:rsid w:val="009877E6"/>
    <w:rsid w:val="00992F6D"/>
    <w:rsid w:val="009A677E"/>
    <w:rsid w:val="009B08DF"/>
    <w:rsid w:val="009D7994"/>
    <w:rsid w:val="009E19CB"/>
    <w:rsid w:val="009E38A3"/>
    <w:rsid w:val="009E3A2D"/>
    <w:rsid w:val="009E66C2"/>
    <w:rsid w:val="009E7918"/>
    <w:rsid w:val="009F0274"/>
    <w:rsid w:val="009F1FF0"/>
    <w:rsid w:val="00A042CC"/>
    <w:rsid w:val="00A067A2"/>
    <w:rsid w:val="00A079A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DF5"/>
    <w:rsid w:val="00A76A0E"/>
    <w:rsid w:val="00A80F13"/>
    <w:rsid w:val="00A8324C"/>
    <w:rsid w:val="00A84C8B"/>
    <w:rsid w:val="00A84FBD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1DBA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7557"/>
    <w:rsid w:val="00B940DB"/>
    <w:rsid w:val="00B967DC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2729"/>
    <w:rsid w:val="00C763DC"/>
    <w:rsid w:val="00C8089E"/>
    <w:rsid w:val="00C848CD"/>
    <w:rsid w:val="00C94F10"/>
    <w:rsid w:val="00CA1FC0"/>
    <w:rsid w:val="00CA6A77"/>
    <w:rsid w:val="00CB7E85"/>
    <w:rsid w:val="00CC0129"/>
    <w:rsid w:val="00CC0D49"/>
    <w:rsid w:val="00CC1692"/>
    <w:rsid w:val="00CC3BEC"/>
    <w:rsid w:val="00CC703A"/>
    <w:rsid w:val="00CD02B5"/>
    <w:rsid w:val="00CD2D2C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D02A8A"/>
    <w:rsid w:val="00D03024"/>
    <w:rsid w:val="00D030EC"/>
    <w:rsid w:val="00D06D27"/>
    <w:rsid w:val="00D07F3E"/>
    <w:rsid w:val="00D13417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A591A"/>
    <w:rsid w:val="00EB07AF"/>
    <w:rsid w:val="00EC3B17"/>
    <w:rsid w:val="00EC520D"/>
    <w:rsid w:val="00EC7A3E"/>
    <w:rsid w:val="00ED4F3A"/>
    <w:rsid w:val="00EE3F06"/>
    <w:rsid w:val="00EE7CF7"/>
    <w:rsid w:val="00EF1726"/>
    <w:rsid w:val="00EF58CA"/>
    <w:rsid w:val="00F0405E"/>
    <w:rsid w:val="00F05871"/>
    <w:rsid w:val="00F071EC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A9A0B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31848C-CCE9-41D0-B946-A9013578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2467</TotalTime>
  <Pages>12</Pages>
  <Words>1263</Words>
  <Characters>7204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152</cp:revision>
  <cp:lastPrinted>2018-10-18T20:38:00Z</cp:lastPrinted>
  <dcterms:created xsi:type="dcterms:W3CDTF">2016-09-25T11:38:00Z</dcterms:created>
  <dcterms:modified xsi:type="dcterms:W3CDTF">2019-05-10T04:20:00Z</dcterms:modified>
</cp:coreProperties>
</file>
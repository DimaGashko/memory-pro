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CB44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4728DB60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0574CC6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CD1DBF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F15393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A20002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8B2922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59E1F5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E25FEE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2B11F7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010E48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1B259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7F08C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B81514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B16E79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8BFF99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7D7700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EF253C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185B85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1FDA59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AC57BD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52D1B7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E83395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B3C60F3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660450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6444BF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522642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369BCF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A83D0A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DE8B75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3CD62B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94FBFA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3770DC1" w14:textId="77777777" w:rsidR="00B866DF" w:rsidRPr="006E3F85" w:rsidRDefault="00B866DF" w:rsidP="00B866DF">
      <w:pPr>
        <w:ind w:firstLine="0"/>
        <w:rPr>
          <w:lang w:val="uk-UA"/>
        </w:rPr>
      </w:pPr>
    </w:p>
    <w:p w14:paraId="29577A89" w14:textId="77777777" w:rsidR="00B866DF" w:rsidRPr="006E3F85" w:rsidRDefault="00B866DF" w:rsidP="00B866DF">
      <w:pPr>
        <w:rPr>
          <w:lang w:val="uk-UA"/>
        </w:rPr>
      </w:pPr>
    </w:p>
    <w:p w14:paraId="1C048FF2" w14:textId="77777777" w:rsidR="00B866DF" w:rsidRPr="006E3F85" w:rsidRDefault="00B866DF" w:rsidP="00B866DF">
      <w:pPr>
        <w:rPr>
          <w:lang w:val="uk-UA"/>
        </w:rPr>
      </w:pPr>
    </w:p>
    <w:p w14:paraId="7612F6E6" w14:textId="77777777" w:rsidR="00B866DF" w:rsidRPr="006E3F85" w:rsidRDefault="00B866DF" w:rsidP="00B866DF">
      <w:pPr>
        <w:rPr>
          <w:lang w:val="uk-UA"/>
        </w:rPr>
      </w:pPr>
    </w:p>
    <w:p w14:paraId="5096DA67" w14:textId="77777777" w:rsidR="00B866DF" w:rsidRPr="006E3F85" w:rsidRDefault="00B866DF" w:rsidP="00B866DF">
      <w:pPr>
        <w:rPr>
          <w:lang w:val="uk-UA"/>
        </w:rPr>
      </w:pPr>
    </w:p>
    <w:p w14:paraId="46457D34" w14:textId="77777777" w:rsidR="00B866DF" w:rsidRPr="006E3F85" w:rsidRDefault="00B866DF" w:rsidP="00B866DF">
      <w:pPr>
        <w:rPr>
          <w:lang w:val="uk-UA"/>
        </w:rPr>
      </w:pPr>
      <w:bookmarkStart w:id="0" w:name="_GoBack"/>
      <w:bookmarkEnd w:id="0"/>
    </w:p>
    <w:p w14:paraId="72E12148" w14:textId="77777777" w:rsidR="00B866DF" w:rsidRPr="006E3F85" w:rsidRDefault="00B866DF" w:rsidP="00B866DF">
      <w:pPr>
        <w:rPr>
          <w:lang w:val="uk-UA"/>
        </w:rPr>
      </w:pPr>
    </w:p>
    <w:p w14:paraId="670C019A" w14:textId="0501FFCE" w:rsidR="005761FC" w:rsidRDefault="005761FC" w:rsidP="005761FC">
      <w:pPr>
        <w:ind w:firstLine="0"/>
        <w:rPr>
          <w:lang w:val="uk-UA"/>
        </w:rPr>
      </w:pPr>
    </w:p>
    <w:p w14:paraId="38BF225B" w14:textId="1795D075" w:rsidR="00A663DA" w:rsidRPr="00A663DA" w:rsidRDefault="00A663DA" w:rsidP="00A663DA">
      <w:pPr>
        <w:rPr>
          <w:lang w:val="uk-UA"/>
        </w:rPr>
      </w:pPr>
    </w:p>
    <w:p w14:paraId="696AD259" w14:textId="421482DD" w:rsidR="00A663DA" w:rsidRPr="00A663DA" w:rsidRDefault="00A663DA" w:rsidP="00A663DA">
      <w:pPr>
        <w:rPr>
          <w:lang w:val="uk-UA"/>
        </w:rPr>
      </w:pPr>
    </w:p>
    <w:p w14:paraId="27ED2CA8" w14:textId="50D6F0BD" w:rsidR="00A663DA" w:rsidRPr="00A663DA" w:rsidRDefault="00A663DA" w:rsidP="00A663DA">
      <w:pPr>
        <w:rPr>
          <w:lang w:val="uk-UA"/>
        </w:rPr>
      </w:pPr>
    </w:p>
    <w:p w14:paraId="60DE55FB" w14:textId="77777777" w:rsidR="00A663DA" w:rsidRPr="00A663DA" w:rsidRDefault="00A663DA" w:rsidP="00A663DA">
      <w:pPr>
        <w:rPr>
          <w:lang w:val="uk-UA"/>
        </w:rPr>
      </w:pPr>
    </w:p>
    <w:p w14:paraId="7C7B3E0D" w14:textId="1F086F09" w:rsidR="00A663DA" w:rsidRPr="00A663DA" w:rsidRDefault="00A663DA" w:rsidP="00A663DA">
      <w:pPr>
        <w:rPr>
          <w:lang w:val="uk-UA"/>
        </w:rPr>
      </w:pPr>
    </w:p>
    <w:p w14:paraId="21987EEB" w14:textId="7249BE42" w:rsidR="00A663DA" w:rsidRPr="00A663DA" w:rsidRDefault="00A663DA" w:rsidP="00A663DA">
      <w:pPr>
        <w:rPr>
          <w:lang w:val="uk-UA"/>
        </w:rPr>
      </w:pPr>
    </w:p>
    <w:p w14:paraId="1214CF5C" w14:textId="4363A6C2" w:rsidR="00A663DA" w:rsidRPr="00A663DA" w:rsidRDefault="00A663DA" w:rsidP="00A663DA">
      <w:pPr>
        <w:rPr>
          <w:lang w:val="uk-UA"/>
        </w:rPr>
      </w:pPr>
    </w:p>
    <w:p w14:paraId="61012C01" w14:textId="77777777" w:rsidR="00A663DA" w:rsidRPr="00A663DA" w:rsidRDefault="00A663DA" w:rsidP="00A663DA">
      <w:pPr>
        <w:rPr>
          <w:lang w:val="uk-UA"/>
        </w:rPr>
      </w:pPr>
    </w:p>
    <w:p w14:paraId="4C5C88AE" w14:textId="14F4531B" w:rsidR="00A663DA" w:rsidRPr="00A663DA" w:rsidRDefault="00A663DA" w:rsidP="00A663DA">
      <w:pPr>
        <w:rPr>
          <w:lang w:val="uk-UA"/>
        </w:rPr>
      </w:pPr>
    </w:p>
    <w:p w14:paraId="7C24E8C1" w14:textId="2F022BED" w:rsidR="00A663DA" w:rsidRPr="00A663DA" w:rsidRDefault="00A663DA" w:rsidP="00A663DA">
      <w:pPr>
        <w:rPr>
          <w:lang w:val="uk-UA"/>
        </w:rPr>
      </w:pPr>
    </w:p>
    <w:p w14:paraId="015BE7A9" w14:textId="3DD2F997" w:rsidR="00A663DA" w:rsidRPr="00A663DA" w:rsidRDefault="00A663DA" w:rsidP="00A663DA">
      <w:pPr>
        <w:rPr>
          <w:lang w:val="uk-UA"/>
        </w:rPr>
      </w:pPr>
    </w:p>
    <w:p w14:paraId="61BDDC5D" w14:textId="77777777" w:rsidR="00A663DA" w:rsidRPr="00A663DA" w:rsidRDefault="00A663DA" w:rsidP="00A663DA">
      <w:pPr>
        <w:rPr>
          <w:lang w:val="uk-UA"/>
        </w:rPr>
      </w:pPr>
    </w:p>
    <w:p w14:paraId="2A284FA9" w14:textId="6784E16E" w:rsidR="00A663DA" w:rsidRPr="00A663DA" w:rsidRDefault="00A663DA" w:rsidP="00A663DA">
      <w:pPr>
        <w:rPr>
          <w:lang w:val="uk-UA"/>
        </w:rPr>
      </w:pPr>
    </w:p>
    <w:p w14:paraId="6FC92D66" w14:textId="13DF863D" w:rsidR="00A663DA" w:rsidRPr="00A663DA" w:rsidRDefault="00A663DA" w:rsidP="00A663DA">
      <w:pPr>
        <w:rPr>
          <w:lang w:val="uk-UA"/>
        </w:rPr>
      </w:pPr>
    </w:p>
    <w:p w14:paraId="012D8018" w14:textId="4997D975" w:rsidR="00A663DA" w:rsidRPr="00A663DA" w:rsidRDefault="00A663DA" w:rsidP="00A663DA">
      <w:pPr>
        <w:rPr>
          <w:lang w:val="uk-UA"/>
        </w:rPr>
      </w:pPr>
    </w:p>
    <w:p w14:paraId="617E34F2" w14:textId="77777777" w:rsidR="00A663DA" w:rsidRPr="00A663DA" w:rsidRDefault="00A663DA" w:rsidP="00A663DA">
      <w:pPr>
        <w:rPr>
          <w:lang w:val="uk-UA"/>
        </w:rPr>
      </w:pPr>
    </w:p>
    <w:p w14:paraId="3ABA0978" w14:textId="0E0A0CA6" w:rsidR="00A663DA" w:rsidRPr="00A663DA" w:rsidRDefault="00A663DA" w:rsidP="00A663DA">
      <w:pPr>
        <w:rPr>
          <w:lang w:val="uk-UA"/>
        </w:rPr>
      </w:pPr>
    </w:p>
    <w:p w14:paraId="3293FDCB" w14:textId="727C2524" w:rsidR="00A663DA" w:rsidRPr="00A663DA" w:rsidRDefault="00A663DA" w:rsidP="00A663DA">
      <w:pPr>
        <w:rPr>
          <w:lang w:val="uk-UA"/>
        </w:rPr>
      </w:pPr>
    </w:p>
    <w:p w14:paraId="1FA9D276" w14:textId="50FBC06C" w:rsidR="00A663DA" w:rsidRPr="00A663DA" w:rsidRDefault="00A663DA" w:rsidP="00A663DA">
      <w:pPr>
        <w:rPr>
          <w:lang w:val="uk-UA"/>
        </w:rPr>
      </w:pPr>
    </w:p>
    <w:p w14:paraId="6511DAFB" w14:textId="77777777" w:rsidR="00A663DA" w:rsidRPr="00A663DA" w:rsidRDefault="00A663DA" w:rsidP="00A663DA">
      <w:pPr>
        <w:rPr>
          <w:lang w:val="uk-UA"/>
        </w:rPr>
      </w:pPr>
    </w:p>
    <w:p w14:paraId="6A6C6EE5" w14:textId="5CE7449F" w:rsidR="00A663DA" w:rsidRPr="00A663DA" w:rsidRDefault="00A663DA" w:rsidP="00A663DA">
      <w:pPr>
        <w:rPr>
          <w:lang w:val="uk-UA"/>
        </w:rPr>
      </w:pPr>
    </w:p>
    <w:p w14:paraId="2F406426" w14:textId="544EDE38" w:rsidR="00A663DA" w:rsidRPr="00A663DA" w:rsidRDefault="00A663DA" w:rsidP="00A663DA">
      <w:pPr>
        <w:rPr>
          <w:lang w:val="uk-UA"/>
        </w:rPr>
      </w:pPr>
    </w:p>
    <w:p w14:paraId="70AFF111" w14:textId="28C01A81" w:rsidR="00A663DA" w:rsidRPr="00A663DA" w:rsidRDefault="00A663DA" w:rsidP="00A663DA">
      <w:pPr>
        <w:rPr>
          <w:lang w:val="uk-UA"/>
        </w:rPr>
      </w:pPr>
    </w:p>
    <w:p w14:paraId="6CC58E1E" w14:textId="77777777" w:rsidR="00A663DA" w:rsidRPr="00A663DA" w:rsidRDefault="00A663DA" w:rsidP="00A663DA">
      <w:pPr>
        <w:rPr>
          <w:lang w:val="uk-UA"/>
        </w:rPr>
      </w:pPr>
    </w:p>
    <w:p w14:paraId="696D7D5E" w14:textId="286F5F22" w:rsidR="00A663DA" w:rsidRPr="00A663DA" w:rsidRDefault="00A663DA" w:rsidP="00A663DA">
      <w:pPr>
        <w:rPr>
          <w:lang w:val="uk-UA"/>
        </w:rPr>
      </w:pPr>
    </w:p>
    <w:p w14:paraId="53A168FA" w14:textId="72451F8D" w:rsidR="00A663DA" w:rsidRPr="00A663DA" w:rsidRDefault="00A663DA" w:rsidP="00A663DA">
      <w:pPr>
        <w:rPr>
          <w:lang w:val="uk-UA"/>
        </w:rPr>
      </w:pPr>
    </w:p>
    <w:p w14:paraId="60D8512B" w14:textId="65AEBCA7" w:rsidR="00A663DA" w:rsidRPr="00A663DA" w:rsidRDefault="00A663DA" w:rsidP="00A663DA">
      <w:pPr>
        <w:rPr>
          <w:lang w:val="uk-UA"/>
        </w:rPr>
      </w:pPr>
    </w:p>
    <w:p w14:paraId="7B88514B" w14:textId="77777777" w:rsidR="00A663DA" w:rsidRPr="00A663DA" w:rsidRDefault="00A663DA" w:rsidP="00A663DA">
      <w:pPr>
        <w:rPr>
          <w:lang w:val="uk-UA"/>
        </w:rPr>
      </w:pPr>
    </w:p>
    <w:p w14:paraId="2155173F" w14:textId="586981D5" w:rsidR="00A663DA" w:rsidRPr="00A663DA" w:rsidRDefault="00A663DA" w:rsidP="00A663DA">
      <w:pPr>
        <w:rPr>
          <w:lang w:val="uk-UA"/>
        </w:rPr>
      </w:pPr>
    </w:p>
    <w:p w14:paraId="62A6C030" w14:textId="3227DC49" w:rsidR="00A663DA" w:rsidRPr="00A663DA" w:rsidRDefault="00A663DA" w:rsidP="00A663DA">
      <w:pPr>
        <w:rPr>
          <w:lang w:val="uk-UA"/>
        </w:rPr>
      </w:pPr>
    </w:p>
    <w:p w14:paraId="3E3AB71C" w14:textId="6D8F77CC" w:rsidR="00A663DA" w:rsidRPr="00A663DA" w:rsidRDefault="00A663DA" w:rsidP="00A663DA">
      <w:pPr>
        <w:rPr>
          <w:lang w:val="uk-UA"/>
        </w:rPr>
      </w:pPr>
    </w:p>
    <w:p w14:paraId="33F3CA04" w14:textId="77777777" w:rsidR="00A663DA" w:rsidRPr="00A663DA" w:rsidRDefault="00A663DA" w:rsidP="00A663DA">
      <w:pPr>
        <w:rPr>
          <w:lang w:val="uk-UA"/>
        </w:rPr>
      </w:pPr>
    </w:p>
    <w:p w14:paraId="52D75E4C" w14:textId="2B49755C" w:rsidR="00A663DA" w:rsidRPr="00A663DA" w:rsidRDefault="00A663DA" w:rsidP="00A663DA">
      <w:pPr>
        <w:rPr>
          <w:lang w:val="uk-UA"/>
        </w:rPr>
      </w:pPr>
    </w:p>
    <w:p w14:paraId="3C28058A" w14:textId="66696509" w:rsidR="00A663DA" w:rsidRPr="00A663DA" w:rsidRDefault="00A663DA" w:rsidP="00A663DA">
      <w:pPr>
        <w:rPr>
          <w:lang w:val="uk-UA"/>
        </w:rPr>
      </w:pPr>
    </w:p>
    <w:p w14:paraId="7455E54E" w14:textId="1E4AD5C7" w:rsidR="00A663DA" w:rsidRPr="00A663DA" w:rsidRDefault="00A663DA" w:rsidP="00A663DA">
      <w:pPr>
        <w:rPr>
          <w:lang w:val="uk-UA"/>
        </w:rPr>
      </w:pPr>
    </w:p>
    <w:p w14:paraId="37F7F142" w14:textId="77777777" w:rsidR="00A663DA" w:rsidRPr="00A663DA" w:rsidRDefault="00A663DA" w:rsidP="00A663DA">
      <w:pPr>
        <w:rPr>
          <w:lang w:val="uk-UA"/>
        </w:rPr>
      </w:pPr>
    </w:p>
    <w:p w14:paraId="12B4C830" w14:textId="3C709BD3" w:rsidR="00A663DA" w:rsidRPr="00A663DA" w:rsidRDefault="00A663DA" w:rsidP="00A663DA">
      <w:pPr>
        <w:rPr>
          <w:lang w:val="uk-UA"/>
        </w:rPr>
      </w:pPr>
    </w:p>
    <w:p w14:paraId="4716C4F2" w14:textId="4F8E42D7" w:rsidR="00A663DA" w:rsidRPr="00A663DA" w:rsidRDefault="00A663DA" w:rsidP="00A663DA">
      <w:pPr>
        <w:rPr>
          <w:lang w:val="uk-UA"/>
        </w:rPr>
      </w:pPr>
    </w:p>
    <w:p w14:paraId="1FA72486" w14:textId="6A30EA2A" w:rsidR="00A663DA" w:rsidRPr="00A663DA" w:rsidRDefault="00A663DA" w:rsidP="00A663DA">
      <w:pPr>
        <w:rPr>
          <w:lang w:val="uk-UA"/>
        </w:rPr>
      </w:pPr>
    </w:p>
    <w:p w14:paraId="71944404" w14:textId="77777777" w:rsidR="00A663DA" w:rsidRPr="00A663DA" w:rsidRDefault="00A663DA" w:rsidP="00A663DA">
      <w:pPr>
        <w:rPr>
          <w:lang w:val="uk-UA"/>
        </w:rPr>
      </w:pPr>
    </w:p>
    <w:p w14:paraId="44D484CE" w14:textId="27F7BA9D" w:rsidR="00A663DA" w:rsidRPr="00A663DA" w:rsidRDefault="00A663DA" w:rsidP="00A663DA">
      <w:pPr>
        <w:rPr>
          <w:lang w:val="uk-UA"/>
        </w:rPr>
      </w:pPr>
    </w:p>
    <w:p w14:paraId="65BEE277" w14:textId="6702C95E" w:rsidR="00A663DA" w:rsidRPr="00A663DA" w:rsidRDefault="00A663DA" w:rsidP="00A663DA">
      <w:pPr>
        <w:rPr>
          <w:lang w:val="uk-UA"/>
        </w:rPr>
      </w:pPr>
    </w:p>
    <w:p w14:paraId="70F408B1" w14:textId="5CFE5D91" w:rsidR="00A663DA" w:rsidRPr="00A663DA" w:rsidRDefault="00A663DA" w:rsidP="00A663DA">
      <w:pPr>
        <w:rPr>
          <w:lang w:val="uk-UA"/>
        </w:rPr>
      </w:pPr>
    </w:p>
    <w:p w14:paraId="255879D7" w14:textId="77777777" w:rsidR="00A663DA" w:rsidRPr="00A663DA" w:rsidRDefault="00A663DA" w:rsidP="00A663DA">
      <w:pPr>
        <w:rPr>
          <w:lang w:val="uk-UA"/>
        </w:rPr>
      </w:pPr>
    </w:p>
    <w:p w14:paraId="31572544" w14:textId="773D75B2" w:rsidR="00A663DA" w:rsidRPr="00A663DA" w:rsidRDefault="00A663DA" w:rsidP="00A663DA">
      <w:pPr>
        <w:rPr>
          <w:lang w:val="uk-UA"/>
        </w:rPr>
      </w:pPr>
    </w:p>
    <w:p w14:paraId="0BD91F42" w14:textId="2390E88A" w:rsidR="00A663DA" w:rsidRPr="00A663DA" w:rsidRDefault="00A663DA" w:rsidP="00A663DA">
      <w:pPr>
        <w:rPr>
          <w:lang w:val="uk-UA"/>
        </w:rPr>
      </w:pPr>
    </w:p>
    <w:p w14:paraId="0935CD81" w14:textId="70197965" w:rsidR="00A663DA" w:rsidRPr="00A663DA" w:rsidRDefault="00A663DA" w:rsidP="00A663DA">
      <w:pPr>
        <w:rPr>
          <w:lang w:val="uk-UA"/>
        </w:rPr>
      </w:pPr>
    </w:p>
    <w:p w14:paraId="1C5305FD" w14:textId="77777777" w:rsidR="00A663DA" w:rsidRPr="00A663DA" w:rsidRDefault="00A663DA" w:rsidP="00A663DA">
      <w:pPr>
        <w:rPr>
          <w:lang w:val="uk-UA"/>
        </w:rPr>
      </w:pPr>
    </w:p>
    <w:p w14:paraId="02FA593D" w14:textId="77777777" w:rsidR="00B866DF" w:rsidRPr="006E3F85" w:rsidRDefault="00B866DF" w:rsidP="00343AA7">
      <w:pPr>
        <w:pStyle w:val="Footer"/>
        <w:tabs>
          <w:tab w:val="left" w:pos="4864"/>
          <w:tab w:val="left" w:pos="9117"/>
          <w:tab w:val="left" w:pos="9424"/>
          <w:tab w:val="left" w:pos="9684"/>
          <w:tab w:val="left" w:pos="9967"/>
        </w:tabs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421CD4">
        <w:rPr>
          <w:b/>
          <w:sz w:val="28"/>
          <w:szCs w:val="28"/>
          <w:lang w:val="uk-UA"/>
        </w:rPr>
        <w:t xml:space="preserve">Лабораторна </w:t>
      </w:r>
      <w:r w:rsidRPr="00421CD4">
        <w:rPr>
          <w:rStyle w:val="fontstyle01"/>
          <w:rFonts w:ascii="Times New Roman" w:hAnsi="Times New Roman"/>
          <w:lang w:val="uk-UA"/>
        </w:rPr>
        <w:t>робота №</w:t>
      </w:r>
      <w:r w:rsidR="006812C5">
        <w:rPr>
          <w:rStyle w:val="fontstyle01"/>
          <w:rFonts w:ascii="Times New Roman" w:hAnsi="Times New Roman"/>
          <w:lang w:val="uk-UA"/>
        </w:rPr>
        <w:t>4</w:t>
      </w:r>
      <w:r w:rsidRPr="00421CD4">
        <w:rPr>
          <w:b/>
          <w:bCs/>
          <w:color w:val="000000"/>
          <w:sz w:val="30"/>
          <w:szCs w:val="28"/>
          <w:lang w:val="uk-UA"/>
        </w:rPr>
        <w:br/>
      </w:r>
      <w:r w:rsidR="00852703">
        <w:rPr>
          <w:b/>
          <w:sz w:val="28"/>
          <w:szCs w:val="28"/>
          <w:lang w:val="uk-UA"/>
        </w:rPr>
        <w:t xml:space="preserve">Реалізація моделей засобами </w:t>
      </w:r>
      <w:proofErr w:type="spellStart"/>
      <w:r w:rsidR="00852703">
        <w:rPr>
          <w:b/>
          <w:sz w:val="28"/>
          <w:szCs w:val="28"/>
          <w:lang w:val="en-US"/>
        </w:rPr>
        <w:t>Microstft</w:t>
      </w:r>
      <w:proofErr w:type="spellEnd"/>
      <w:r w:rsidR="00852703" w:rsidRPr="00852703">
        <w:rPr>
          <w:b/>
          <w:sz w:val="28"/>
          <w:szCs w:val="28"/>
          <w:lang w:val="uk-UA"/>
        </w:rPr>
        <w:t xml:space="preserve"> </w:t>
      </w:r>
      <w:r w:rsidR="00852703">
        <w:rPr>
          <w:b/>
          <w:sz w:val="28"/>
          <w:szCs w:val="28"/>
          <w:lang w:val="en-US"/>
        </w:rPr>
        <w:t>Access</w:t>
      </w:r>
    </w:p>
    <w:p w14:paraId="593E3D0B" w14:textId="77777777" w:rsidR="00B866DF" w:rsidRPr="00421CD4" w:rsidRDefault="00B866DF" w:rsidP="00343AA7">
      <w:pPr>
        <w:spacing w:line="360" w:lineRule="auto"/>
        <w:rPr>
          <w:color w:val="000000"/>
          <w:sz w:val="28"/>
          <w:szCs w:val="28"/>
          <w:lang w:val="uk-UA"/>
        </w:rPr>
      </w:pPr>
      <w:r w:rsidRPr="00421CD4">
        <w:rPr>
          <w:rStyle w:val="fontstyle01"/>
          <w:rFonts w:ascii="Times New Roman" w:hAnsi="Times New Roman"/>
          <w:lang w:val="uk-UA"/>
        </w:rPr>
        <w:lastRenderedPageBreak/>
        <w:t>Мета:</w:t>
      </w:r>
      <w:r w:rsidR="0085270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52703">
        <w:rPr>
          <w:color w:val="000000"/>
          <w:sz w:val="28"/>
          <w:szCs w:val="28"/>
          <w:lang w:val="uk-UA"/>
        </w:rPr>
        <w:t>пернести</w:t>
      </w:r>
      <w:proofErr w:type="spellEnd"/>
      <w:r w:rsidR="00852703">
        <w:rPr>
          <w:color w:val="000000"/>
          <w:sz w:val="28"/>
          <w:szCs w:val="28"/>
          <w:lang w:val="uk-UA"/>
        </w:rPr>
        <w:t xml:space="preserve"> розроблені у минулих лабораторних роботах моделі у СУБД</w:t>
      </w:r>
      <w:r w:rsidR="00852703" w:rsidRPr="00852703">
        <w:rPr>
          <w:color w:val="000000"/>
          <w:sz w:val="28"/>
          <w:szCs w:val="28"/>
        </w:rPr>
        <w:t xml:space="preserve"> </w:t>
      </w:r>
      <w:r w:rsidR="00852703">
        <w:rPr>
          <w:color w:val="000000"/>
          <w:sz w:val="28"/>
          <w:szCs w:val="28"/>
          <w:lang w:val="en-US"/>
        </w:rPr>
        <w:t>Microsoft</w:t>
      </w:r>
      <w:r w:rsidR="00852703" w:rsidRPr="00852703">
        <w:rPr>
          <w:color w:val="000000"/>
          <w:sz w:val="28"/>
          <w:szCs w:val="28"/>
        </w:rPr>
        <w:t xml:space="preserve"> </w:t>
      </w:r>
      <w:r w:rsidR="00852703">
        <w:rPr>
          <w:color w:val="000000"/>
          <w:sz w:val="28"/>
          <w:szCs w:val="28"/>
          <w:lang w:val="en-US"/>
        </w:rPr>
        <w:t>Access</w:t>
      </w:r>
      <w:r>
        <w:rPr>
          <w:color w:val="000000"/>
          <w:sz w:val="28"/>
          <w:szCs w:val="28"/>
          <w:lang w:val="uk-UA"/>
        </w:rPr>
        <w:t>.</w:t>
      </w:r>
    </w:p>
    <w:p w14:paraId="43B8BE91" w14:textId="77777777" w:rsidR="00B866DF" w:rsidRDefault="00343AA7" w:rsidP="00343AA7">
      <w:pPr>
        <w:pStyle w:val="ListParagraph"/>
        <w:numPr>
          <w:ilvl w:val="0"/>
          <w:numId w:val="12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Схема даних </w:t>
      </w:r>
    </w:p>
    <w:p w14:paraId="21739CEA" w14:textId="77777777" w:rsidR="00343AA7" w:rsidRPr="00343AA7" w:rsidRDefault="00343AA7" w:rsidP="00343AA7">
      <w:pPr>
        <w:spacing w:line="360" w:lineRule="auto"/>
        <w:ind w:firstLine="0"/>
        <w:rPr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16E53" wp14:editId="525235CD">
            <wp:simplePos x="1356360" y="2362200"/>
            <wp:positionH relativeFrom="column">
              <wp:align>left</wp:align>
            </wp:positionH>
            <wp:positionV relativeFrom="paragraph">
              <wp:align>top</wp:align>
            </wp:positionV>
            <wp:extent cx="9525" cy="95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7877C" w14:textId="2199BF85" w:rsidR="00B866DF" w:rsidRDefault="005761FC" w:rsidP="005761FC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68F4356" wp14:editId="21D60753">
            <wp:extent cx="626364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62D" w14:textId="620E9A9B" w:rsidR="005761FC" w:rsidRDefault="005761FC" w:rsidP="005761FC">
      <w:pPr>
        <w:spacing w:line="360" w:lineRule="auto"/>
        <w:ind w:firstLine="0"/>
        <w:rPr>
          <w:lang w:val="en-US"/>
        </w:rPr>
      </w:pPr>
    </w:p>
    <w:p w14:paraId="654E1309" w14:textId="77777777" w:rsidR="005761FC" w:rsidRPr="005761FC" w:rsidRDefault="005761FC" w:rsidP="005761FC">
      <w:pPr>
        <w:spacing w:line="360" w:lineRule="auto"/>
        <w:ind w:firstLine="0"/>
        <w:rPr>
          <w:lang w:val="en-US"/>
        </w:rPr>
      </w:pPr>
    </w:p>
    <w:p w14:paraId="17F58F05" w14:textId="77777777" w:rsidR="00343AA7" w:rsidRPr="0017686A" w:rsidRDefault="00343AA7" w:rsidP="00343AA7">
      <w:pPr>
        <w:pStyle w:val="ListParagraph"/>
        <w:numPr>
          <w:ilvl w:val="0"/>
          <w:numId w:val="12"/>
        </w:numPr>
        <w:spacing w:line="360" w:lineRule="auto"/>
        <w:rPr>
          <w:lang w:val="uk-UA"/>
        </w:rPr>
      </w:pPr>
      <w:r>
        <w:rPr>
          <w:sz w:val="28"/>
          <w:lang w:val="uk-UA"/>
        </w:rPr>
        <w:t>Таблиці БД</w:t>
      </w:r>
    </w:p>
    <w:p w14:paraId="427C66BE" w14:textId="392888F0" w:rsidR="0017686A" w:rsidRPr="00343AA7" w:rsidRDefault="005761FC" w:rsidP="0017686A">
      <w:pPr>
        <w:pStyle w:val="ListParagraph"/>
        <w:numPr>
          <w:ilvl w:val="0"/>
          <w:numId w:val="14"/>
        </w:numPr>
        <w:spacing w:line="360" w:lineRule="auto"/>
        <w:rPr>
          <w:lang w:val="uk-UA"/>
        </w:rPr>
      </w:pPr>
      <w:r>
        <w:rPr>
          <w:sz w:val="28"/>
          <w:lang w:val="en-US"/>
        </w:rPr>
        <w:t>User</w:t>
      </w:r>
    </w:p>
    <w:p w14:paraId="397E5C25" w14:textId="3989692F" w:rsidR="00B866DF" w:rsidRDefault="005761FC" w:rsidP="00343AA7">
      <w:pPr>
        <w:spacing w:line="360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79514DA" wp14:editId="1529D261">
            <wp:extent cx="6263640" cy="61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93E7" w14:textId="77777777" w:rsidR="005761FC" w:rsidRDefault="005761FC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3FA1B81B" w14:textId="7F3D1B3B" w:rsidR="0017686A" w:rsidRPr="0017686A" w:rsidRDefault="005761FC" w:rsidP="0017686A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uk-UA"/>
        </w:rPr>
      </w:pPr>
      <w:r>
        <w:rPr>
          <w:sz w:val="28"/>
          <w:lang w:val="en-US"/>
        </w:rPr>
        <w:lastRenderedPageBreak/>
        <w:t>Words</w:t>
      </w:r>
    </w:p>
    <w:p w14:paraId="3A20B448" w14:textId="7DA0BBA5" w:rsidR="00B866DF" w:rsidRDefault="005761FC" w:rsidP="00343AA7">
      <w:pPr>
        <w:spacing w:line="360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A4BA1CE" wp14:editId="320915E5">
            <wp:extent cx="2019300" cy="3727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963" cy="37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DE1" w14:textId="57F2C038" w:rsidR="00B866DF" w:rsidRPr="005761FC" w:rsidRDefault="005761FC" w:rsidP="005761FC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uk-UA"/>
        </w:rPr>
      </w:pPr>
      <w:r>
        <w:rPr>
          <w:sz w:val="28"/>
          <w:lang w:val="en-US"/>
        </w:rPr>
        <w:t>Country</w:t>
      </w:r>
    </w:p>
    <w:p w14:paraId="08897680" w14:textId="1B722210" w:rsidR="00B866DF" w:rsidRDefault="005761FC" w:rsidP="00343AA7">
      <w:pPr>
        <w:spacing w:line="360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4918FFD" wp14:editId="5F4D9E05">
            <wp:extent cx="305752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419" w14:textId="07CFDC7A" w:rsidR="0017686A" w:rsidRDefault="005761FC" w:rsidP="0017686A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uk-UA"/>
        </w:rPr>
      </w:pPr>
      <w:proofErr w:type="spellStart"/>
      <w:r>
        <w:rPr>
          <w:sz w:val="28"/>
          <w:lang w:val="en-US"/>
        </w:rPr>
        <w:t>NumbersResult</w:t>
      </w:r>
      <w:proofErr w:type="spellEnd"/>
    </w:p>
    <w:p w14:paraId="6BD6C460" w14:textId="640D5209" w:rsidR="0017686A" w:rsidRDefault="005761FC" w:rsidP="0017686A">
      <w:pPr>
        <w:spacing w:line="360" w:lineRule="auto"/>
        <w:ind w:firstLine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78CB92B" wp14:editId="4CA8803C">
            <wp:extent cx="5695950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EE6" w14:textId="77777777" w:rsidR="005761FC" w:rsidRDefault="005761FC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777E2AB" w14:textId="1DB6A23E" w:rsidR="005761FC" w:rsidRDefault="005761FC" w:rsidP="005761FC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NumbersResultData</w:t>
      </w:r>
      <w:proofErr w:type="spellEnd"/>
    </w:p>
    <w:p w14:paraId="5A57B664" w14:textId="3EC5BDC6" w:rsidR="005761FC" w:rsidRDefault="005761FC" w:rsidP="005761FC">
      <w:pPr>
        <w:spacing w:line="360" w:lineRule="auto"/>
        <w:ind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A81144E" wp14:editId="14F4A1AC">
            <wp:extent cx="5705475" cy="3857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32D1" w14:textId="62FD39A4" w:rsidR="005761FC" w:rsidRDefault="005761FC" w:rsidP="005761FC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WordsResult</w:t>
      </w:r>
      <w:proofErr w:type="spellEnd"/>
    </w:p>
    <w:p w14:paraId="27994629" w14:textId="484EB585" w:rsidR="005761FC" w:rsidRDefault="005761FC" w:rsidP="005761FC">
      <w:pPr>
        <w:spacing w:line="360" w:lineRule="auto"/>
        <w:ind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6296E74" wp14:editId="2E7F55CC">
            <wp:extent cx="570547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AAE" w14:textId="77777777" w:rsidR="005761FC" w:rsidRDefault="005761FC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BC68C32" w14:textId="3FBF3FF3" w:rsidR="005761FC" w:rsidRDefault="005761FC" w:rsidP="005761FC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WordsResultData</w:t>
      </w:r>
      <w:proofErr w:type="spellEnd"/>
    </w:p>
    <w:p w14:paraId="59614F46" w14:textId="6246EBF5" w:rsidR="005761FC" w:rsidRPr="005761FC" w:rsidRDefault="005761FC" w:rsidP="005761FC">
      <w:pPr>
        <w:spacing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5D6FE27" wp14:editId="33E10A71">
            <wp:extent cx="5705475" cy="422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A27" w14:textId="2A44989E" w:rsidR="00343AA7" w:rsidRDefault="00343AA7" w:rsidP="00343AA7">
      <w:pPr>
        <w:pStyle w:val="ListParagraph"/>
        <w:numPr>
          <w:ilvl w:val="0"/>
          <w:numId w:val="12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Звіти відповідно потребам системи</w:t>
      </w:r>
    </w:p>
    <w:p w14:paraId="249FB6C6" w14:textId="2C74C34A" w:rsidR="00A71EF7" w:rsidRPr="00A71EF7" w:rsidRDefault="00A71EF7" w:rsidP="00A71EF7">
      <w:pPr>
        <w:pStyle w:val="ListParagraph"/>
        <w:numPr>
          <w:ilvl w:val="0"/>
          <w:numId w:val="15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</w:rPr>
        <w:t>Отримання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випадкових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сл</w:t>
      </w:r>
      <w:r>
        <w:rPr>
          <w:sz w:val="28"/>
          <w:lang w:val="uk-UA"/>
        </w:rPr>
        <w:t>ів</w:t>
      </w:r>
      <w:proofErr w:type="spellEnd"/>
    </w:p>
    <w:p w14:paraId="790FD5E6" w14:textId="6F8DBE88" w:rsidR="00A71EF7" w:rsidRDefault="00A71EF7" w:rsidP="00A71EF7">
      <w:pPr>
        <w:spacing w:line="360" w:lineRule="auto"/>
        <w:ind w:firstLine="0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2222593F" wp14:editId="554A9BB7">
            <wp:extent cx="1028700" cy="1314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497D" w14:textId="00012BF9" w:rsidR="00A71EF7" w:rsidRDefault="00A71EF7" w:rsidP="00A71EF7">
      <w:pPr>
        <w:pStyle w:val="ListParagraph"/>
        <w:numPr>
          <w:ilvl w:val="0"/>
          <w:numId w:val="15"/>
        </w:numPr>
        <w:spacing w:line="360" w:lineRule="auto"/>
        <w:ind w:left="0" w:firstLine="90"/>
        <w:jc w:val="left"/>
        <w:rPr>
          <w:sz w:val="28"/>
          <w:lang w:val="uk-UA"/>
        </w:rPr>
      </w:pPr>
      <w:r>
        <w:rPr>
          <w:sz w:val="28"/>
          <w:lang w:val="uk-UA"/>
        </w:rPr>
        <w:t>Отримання результатів з тренування «Цифри»</w:t>
      </w:r>
      <w:r>
        <w:rPr>
          <w:noProof/>
          <w:sz w:val="28"/>
          <w:lang w:val="uk-UA"/>
        </w:rPr>
        <w:drawing>
          <wp:inline distT="0" distB="0" distL="0" distR="0" wp14:anchorId="255573FD" wp14:editId="4E5397F5">
            <wp:extent cx="6257925" cy="18573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A721" w14:textId="77777777" w:rsidR="00A663DA" w:rsidRDefault="00A663DA" w:rsidP="00A663DA">
      <w:pPr>
        <w:pStyle w:val="ListParagraph"/>
        <w:spacing w:line="360" w:lineRule="auto"/>
        <w:ind w:left="90" w:firstLine="0"/>
        <w:jc w:val="left"/>
        <w:rPr>
          <w:sz w:val="28"/>
          <w:lang w:val="uk-UA"/>
        </w:rPr>
      </w:pPr>
    </w:p>
    <w:p w14:paraId="1804FEA7" w14:textId="4D4BD39D" w:rsidR="00A71EF7" w:rsidRDefault="00A71EF7" w:rsidP="00A71EF7">
      <w:pPr>
        <w:pStyle w:val="ListParagraph"/>
        <w:numPr>
          <w:ilvl w:val="0"/>
          <w:numId w:val="15"/>
        </w:numPr>
        <w:spacing w:line="360" w:lineRule="auto"/>
        <w:rPr>
          <w:sz w:val="28"/>
          <w:lang w:val="uk-UA"/>
        </w:rPr>
      </w:pPr>
      <w:proofErr w:type="spellStart"/>
      <w:r>
        <w:rPr>
          <w:sz w:val="28"/>
        </w:rPr>
        <w:lastRenderedPageBreak/>
        <w:t>Отримання</w:t>
      </w:r>
      <w:proofErr w:type="spellEnd"/>
      <w:r>
        <w:rPr>
          <w:sz w:val="28"/>
        </w:rPr>
        <w:t xml:space="preserve"> статистики </w:t>
      </w:r>
      <w:proofErr w:type="spellStart"/>
      <w:r>
        <w:rPr>
          <w:sz w:val="28"/>
        </w:rPr>
        <w:t>користувача</w:t>
      </w:r>
      <w:proofErr w:type="spellEnd"/>
    </w:p>
    <w:p w14:paraId="220D5800" w14:textId="0EEF877C" w:rsidR="00A71EF7" w:rsidRDefault="00A71EF7" w:rsidP="00A71EF7">
      <w:pPr>
        <w:pStyle w:val="ListParagraph"/>
        <w:spacing w:line="360" w:lineRule="auto"/>
        <w:ind w:left="-90" w:firstLine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B9B7122" wp14:editId="48D51C37">
            <wp:extent cx="4752975" cy="6381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4CAD" w14:textId="6A10ECBD" w:rsidR="00A71EF7" w:rsidRPr="00A71EF7" w:rsidRDefault="00A71EF7" w:rsidP="00A71EF7">
      <w:pPr>
        <w:pStyle w:val="ListParagraph"/>
        <w:numPr>
          <w:ilvl w:val="0"/>
          <w:numId w:val="15"/>
        </w:numPr>
        <w:spacing w:line="360" w:lineRule="auto"/>
        <w:rPr>
          <w:sz w:val="28"/>
          <w:lang w:val="uk-UA"/>
        </w:rPr>
      </w:pPr>
      <w:r w:rsidRPr="00A71EF7">
        <w:rPr>
          <w:sz w:val="28"/>
          <w:lang w:val="uk-UA"/>
        </w:rPr>
        <w:t>Отримання результатів з тренування «Слова»</w:t>
      </w:r>
    </w:p>
    <w:p w14:paraId="74888467" w14:textId="77777777" w:rsidR="00A71EF7" w:rsidRDefault="00A71EF7" w:rsidP="00A71EF7">
      <w:pPr>
        <w:pStyle w:val="ListParagraph"/>
        <w:spacing w:line="360" w:lineRule="auto"/>
        <w:ind w:left="-90" w:firstLine="0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344C516A" wp14:editId="6EDC1BDB">
            <wp:extent cx="6257925" cy="186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540D" w14:textId="77777777" w:rsidR="00A71EF7" w:rsidRDefault="00A71EF7" w:rsidP="00A71EF7">
      <w:pPr>
        <w:pStyle w:val="ListParagraph"/>
        <w:spacing w:line="360" w:lineRule="auto"/>
        <w:ind w:left="-90" w:firstLine="0"/>
        <w:rPr>
          <w:sz w:val="28"/>
          <w:lang w:val="uk-UA"/>
        </w:rPr>
      </w:pPr>
    </w:p>
    <w:p w14:paraId="5979F021" w14:textId="2F4798A5" w:rsidR="00B866DF" w:rsidRPr="00343AA7" w:rsidRDefault="00B866DF" w:rsidP="00A71EF7">
      <w:pPr>
        <w:spacing w:line="360" w:lineRule="auto"/>
        <w:ind w:firstLine="0"/>
        <w:jc w:val="center"/>
        <w:rPr>
          <w:sz w:val="28"/>
          <w:lang w:val="uk-UA"/>
        </w:rPr>
      </w:pPr>
    </w:p>
    <w:p w14:paraId="35FE1322" w14:textId="77777777" w:rsidR="00B866DF" w:rsidRPr="00E018EC" w:rsidRDefault="00B866DF" w:rsidP="00343AA7">
      <w:pPr>
        <w:spacing w:line="360" w:lineRule="auto"/>
        <w:rPr>
          <w:noProof/>
        </w:rPr>
        <w:sectPr w:rsidR="00B866DF" w:rsidRPr="00E018EC">
          <w:headerReference w:type="default" r:id="rId21"/>
          <w:footerReference w:type="default" r:id="rId22"/>
          <w:footerReference w:type="first" r:id="rId2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DC477D">
        <w:rPr>
          <w:b/>
          <w:color w:val="000000"/>
          <w:kern w:val="0"/>
          <w:sz w:val="28"/>
          <w:szCs w:val="19"/>
          <w:highlight w:val="white"/>
          <w:lang w:val="uk-UA" w:eastAsia="uk-UA"/>
        </w:rPr>
        <w:t xml:space="preserve">Висновок: 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виконавши лабораторну роботу, я </w:t>
      </w:r>
      <w:r>
        <w:rPr>
          <w:color w:val="000000"/>
          <w:sz w:val="28"/>
          <w:szCs w:val="28"/>
          <w:lang w:val="uk-UA"/>
        </w:rPr>
        <w:t>розробив</w:t>
      </w:r>
      <w:r w:rsidR="00343AA7">
        <w:rPr>
          <w:color w:val="000000"/>
          <w:sz w:val="28"/>
          <w:szCs w:val="28"/>
          <w:lang w:val="uk-UA"/>
        </w:rPr>
        <w:t xml:space="preserve">  реалізував розроблені  у минулих  лабораторних роботах </w:t>
      </w:r>
      <w:r w:rsidR="004F3CD5">
        <w:rPr>
          <w:color w:val="000000"/>
          <w:sz w:val="28"/>
          <w:szCs w:val="28"/>
          <w:lang w:val="uk-UA"/>
        </w:rPr>
        <w:t>моделі БД засобами СУБД</w:t>
      </w:r>
      <w:r w:rsidR="004F3CD5" w:rsidRPr="004F3CD5">
        <w:rPr>
          <w:color w:val="000000"/>
          <w:sz w:val="28"/>
          <w:szCs w:val="28"/>
        </w:rPr>
        <w:t xml:space="preserve"> </w:t>
      </w:r>
      <w:proofErr w:type="spellStart"/>
      <w:r w:rsidR="004F3CD5">
        <w:rPr>
          <w:color w:val="000000"/>
          <w:sz w:val="28"/>
          <w:szCs w:val="28"/>
          <w:lang w:val="en-US"/>
        </w:rPr>
        <w:t>Mirc</w:t>
      </w:r>
      <w:r w:rsidR="00E018EC">
        <w:rPr>
          <w:color w:val="000000"/>
          <w:sz w:val="28"/>
          <w:szCs w:val="28"/>
          <w:lang w:val="en-US"/>
        </w:rPr>
        <w:t>soft</w:t>
      </w:r>
      <w:proofErr w:type="spellEnd"/>
      <w:r w:rsidR="00E018EC" w:rsidRPr="00E018EC">
        <w:rPr>
          <w:color w:val="000000"/>
          <w:sz w:val="28"/>
          <w:szCs w:val="28"/>
        </w:rPr>
        <w:t xml:space="preserve"> </w:t>
      </w:r>
      <w:r w:rsidR="00E018EC">
        <w:rPr>
          <w:color w:val="000000"/>
          <w:sz w:val="28"/>
          <w:szCs w:val="28"/>
          <w:lang w:val="en-US"/>
        </w:rPr>
        <w:t>Access</w:t>
      </w:r>
      <w:r w:rsidR="00E018EC" w:rsidRPr="00E018EC">
        <w:rPr>
          <w:color w:val="000000"/>
          <w:sz w:val="28"/>
          <w:szCs w:val="28"/>
        </w:rPr>
        <w:t>.</w:t>
      </w:r>
    </w:p>
    <w:p w14:paraId="6F30BD77" w14:textId="77777777" w:rsidR="00DF609E" w:rsidRPr="00A71EF7" w:rsidRDefault="00DF609E" w:rsidP="00343AA7">
      <w:pPr>
        <w:spacing w:line="360" w:lineRule="auto"/>
        <w:ind w:firstLine="0"/>
      </w:pPr>
    </w:p>
    <w:sectPr w:rsidR="00DF609E" w:rsidRPr="00A71EF7" w:rsidSect="00F94B92">
      <w:headerReference w:type="default" r:id="rId24"/>
      <w:footerReference w:type="default" r:id="rId25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192E" w14:textId="77777777" w:rsidR="005807F7" w:rsidRDefault="005807F7">
      <w:r>
        <w:separator/>
      </w:r>
    </w:p>
  </w:endnote>
  <w:endnote w:type="continuationSeparator" w:id="0">
    <w:p w14:paraId="4A8C6C51" w14:textId="77777777" w:rsidR="005807F7" w:rsidRDefault="0058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3E1FF423" w14:textId="77777777">
      <w:trPr>
        <w:cantSplit/>
        <w:trHeight w:val="305"/>
      </w:trPr>
      <w:tc>
        <w:tcPr>
          <w:tcW w:w="340" w:type="dxa"/>
        </w:tcPr>
        <w:p w14:paraId="4760DCF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6A08F64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74DCA468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4F9C26D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348ABFBA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49EA1032" w14:textId="56E66903" w:rsidR="00B866DF" w:rsidRDefault="00B866D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121.2151.</w:t>
          </w:r>
          <w:r w:rsidR="005761FC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 w:rsidR="00852703">
            <w:rPr>
              <w:sz w:val="40"/>
              <w:lang w:val="en-US"/>
            </w:rPr>
            <w:t>4</w:t>
          </w:r>
        </w:p>
      </w:tc>
      <w:tc>
        <w:tcPr>
          <w:tcW w:w="424" w:type="dxa"/>
          <w:vAlign w:val="center"/>
        </w:tcPr>
        <w:p w14:paraId="337C2EE6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5E46F0E6" w14:textId="77777777">
      <w:trPr>
        <w:cantSplit/>
        <w:trHeight w:val="305"/>
      </w:trPr>
      <w:tc>
        <w:tcPr>
          <w:tcW w:w="340" w:type="dxa"/>
        </w:tcPr>
        <w:p w14:paraId="6AE5C099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0B1A9E47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1736C477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2B1BC553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636DCE8D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0699E96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99C5A74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2DEE0D33" w14:textId="77777777">
      <w:trPr>
        <w:cantSplit/>
        <w:trHeight w:val="305"/>
      </w:trPr>
      <w:tc>
        <w:tcPr>
          <w:tcW w:w="340" w:type="dxa"/>
          <w:vAlign w:val="center"/>
        </w:tcPr>
        <w:p w14:paraId="6294A2CF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7B36D7AE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01FD316A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695D6514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3EFBAB9A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57F2FCAC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FD44880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207D27EF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52D53F18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7E363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EF236B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D2AE64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D1D23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97980D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054F6B55" w14:textId="54D8571B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5761FC">
            <w:rPr>
              <w:sz w:val="40"/>
              <w:lang w:val="uk-UA"/>
            </w:rPr>
            <w:t>05.</w:t>
          </w:r>
          <w:r>
            <w:rPr>
              <w:sz w:val="40"/>
              <w:lang w:val="uk-UA"/>
            </w:rPr>
            <w:t>0</w:t>
          </w:r>
          <w:r w:rsidR="00852703">
            <w:rPr>
              <w:sz w:val="40"/>
              <w:lang w:val="en-US"/>
            </w:rPr>
            <w:t>4</w:t>
          </w:r>
        </w:p>
      </w:tc>
    </w:tr>
    <w:tr w:rsidR="00B866DF" w14:paraId="75B00456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9E263C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D1B480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AA7E46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5F125E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F4889B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7CD7965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549FB303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7CA34B0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1F8157A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400B957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177248E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1664A39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2DE566A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5130C8AD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DA36996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1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1165DC2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217B32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24059D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39C3B7A5" w14:textId="77777777" w:rsidR="00B866DF" w:rsidRPr="00852703" w:rsidRDefault="006812C5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Ре</w:t>
          </w:r>
          <w:proofErr w:type="spellStart"/>
          <w:r>
            <w:rPr>
              <w:sz w:val="28"/>
              <w:szCs w:val="28"/>
              <w:lang w:val="uk-UA"/>
            </w:rPr>
            <w:t>алізація</w:t>
          </w:r>
          <w:proofErr w:type="spellEnd"/>
          <w:r>
            <w:rPr>
              <w:sz w:val="28"/>
              <w:szCs w:val="28"/>
              <w:lang w:val="uk-UA"/>
            </w:rPr>
            <w:t xml:space="preserve"> </w:t>
          </w:r>
          <w:r w:rsidR="00852703">
            <w:rPr>
              <w:sz w:val="28"/>
              <w:szCs w:val="28"/>
              <w:lang w:val="uk-UA"/>
            </w:rPr>
            <w:t xml:space="preserve">моделей засобами </w:t>
          </w:r>
          <w:r w:rsidR="00852703">
            <w:rPr>
              <w:sz w:val="28"/>
              <w:szCs w:val="28"/>
              <w:lang w:val="en-US"/>
            </w:rPr>
            <w:t>Microsoft</w:t>
          </w:r>
          <w:r w:rsidR="00852703" w:rsidRPr="00852703">
            <w:rPr>
              <w:sz w:val="28"/>
              <w:szCs w:val="28"/>
            </w:rPr>
            <w:t xml:space="preserve"> </w:t>
          </w:r>
          <w:r w:rsidR="00852703">
            <w:rPr>
              <w:sz w:val="28"/>
              <w:szCs w:val="28"/>
              <w:lang w:val="en-US"/>
            </w:rPr>
            <w:t>Access</w:t>
          </w: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2468F84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6A0A872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30EEB8B5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1"/>
    <w:tr w:rsidR="00B866DF" w14:paraId="6EAF5990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578F7547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35931C3B" w14:textId="7EE6C2DA" w:rsidR="00B866DF" w:rsidRPr="005761FC" w:rsidRDefault="005761F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 Д.А.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67AECB70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7BF76E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74084D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135ADB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355E50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140031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2FC2DF52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1FE2A73" w14:textId="28657F99" w:rsidR="00B866DF" w:rsidRPr="00A663DA" w:rsidRDefault="00A663D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</w:tr>
    <w:tr w:rsidR="00B866DF" w14:paraId="10E7D5BE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0BD6B5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938BF16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10786F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8D1484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1FCEE5E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5F575A8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353A1942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1B329FC2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8FF888E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E2681B4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4AD99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8A51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2570ADB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6EC51E9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47CCC22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00278B5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0819C62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5FD474F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74979D3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7777C0D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482ED5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15416A93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1B024F36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31C8372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7EB65B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CAAB56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BFE857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E52030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B4B58F2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4A00C3C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7C341B89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2A5964C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583A69E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69BE06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24FCA39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B1BA47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3E81BC0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164A7B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474CCE6C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6114237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F26241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543D77B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6AE61F3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AF08010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776DEF61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F8548F5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6897E2E5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A47E1" w14:textId="77777777" w:rsidR="005807F7" w:rsidRDefault="005807F7">
      <w:r>
        <w:separator/>
      </w:r>
    </w:p>
  </w:footnote>
  <w:footnote w:type="continuationSeparator" w:id="0">
    <w:p w14:paraId="0F08E4F4" w14:textId="77777777" w:rsidR="005807F7" w:rsidRDefault="0058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6B03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F726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D25781B"/>
    <w:multiLevelType w:val="hybridMultilevel"/>
    <w:tmpl w:val="6CD6AD06"/>
    <w:lvl w:ilvl="0" w:tplc="31365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F26B60"/>
    <w:multiLevelType w:val="hybridMultilevel"/>
    <w:tmpl w:val="7C6228B8"/>
    <w:lvl w:ilvl="0" w:tplc="D0F00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8454E"/>
    <w:multiLevelType w:val="hybridMultilevel"/>
    <w:tmpl w:val="BF3291A4"/>
    <w:lvl w:ilvl="0" w:tplc="EBEA04D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145F31"/>
    <w:multiLevelType w:val="hybridMultilevel"/>
    <w:tmpl w:val="6CD6AD06"/>
    <w:lvl w:ilvl="0" w:tplc="31365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26B35AD"/>
    <w:multiLevelType w:val="hybridMultilevel"/>
    <w:tmpl w:val="6CD6AD06"/>
    <w:lvl w:ilvl="0" w:tplc="31365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B67520"/>
    <w:multiLevelType w:val="hybridMultilevel"/>
    <w:tmpl w:val="B3EAA0FA"/>
    <w:lvl w:ilvl="0" w:tplc="C64E4A02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7"/>
  </w:num>
  <w:num w:numId="14">
    <w:abstractNumId w:val="16"/>
  </w:num>
  <w:num w:numId="15">
    <w:abstractNumId w:val="15"/>
  </w:num>
  <w:num w:numId="16">
    <w:abstractNumId w:val="13"/>
  </w:num>
  <w:num w:numId="1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B01D1"/>
    <w:rsid w:val="000B2716"/>
    <w:rsid w:val="000B27E6"/>
    <w:rsid w:val="000B4897"/>
    <w:rsid w:val="000B629E"/>
    <w:rsid w:val="000B788B"/>
    <w:rsid w:val="000C01C2"/>
    <w:rsid w:val="000C01F3"/>
    <w:rsid w:val="000C2A65"/>
    <w:rsid w:val="000C33FB"/>
    <w:rsid w:val="000C586A"/>
    <w:rsid w:val="000D17F9"/>
    <w:rsid w:val="000D1E87"/>
    <w:rsid w:val="000D2AA7"/>
    <w:rsid w:val="000E16B9"/>
    <w:rsid w:val="000E320C"/>
    <w:rsid w:val="000E781E"/>
    <w:rsid w:val="000F293C"/>
    <w:rsid w:val="00102D95"/>
    <w:rsid w:val="00103BB4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7686A"/>
    <w:rsid w:val="001861A6"/>
    <w:rsid w:val="00187DCE"/>
    <w:rsid w:val="00190D80"/>
    <w:rsid w:val="00192B54"/>
    <w:rsid w:val="0019491B"/>
    <w:rsid w:val="00197D59"/>
    <w:rsid w:val="001A198F"/>
    <w:rsid w:val="001A2035"/>
    <w:rsid w:val="001A380E"/>
    <w:rsid w:val="001A659A"/>
    <w:rsid w:val="001A6FF0"/>
    <w:rsid w:val="001B0188"/>
    <w:rsid w:val="001C3940"/>
    <w:rsid w:val="001C6D89"/>
    <w:rsid w:val="001E3069"/>
    <w:rsid w:val="001E7D73"/>
    <w:rsid w:val="001F2408"/>
    <w:rsid w:val="00202C85"/>
    <w:rsid w:val="00215A06"/>
    <w:rsid w:val="0022002A"/>
    <w:rsid w:val="00220379"/>
    <w:rsid w:val="00222B2B"/>
    <w:rsid w:val="00222B44"/>
    <w:rsid w:val="00226822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684F"/>
    <w:rsid w:val="002B7E0B"/>
    <w:rsid w:val="002C0C34"/>
    <w:rsid w:val="002C0EA8"/>
    <w:rsid w:val="002D6C8A"/>
    <w:rsid w:val="002D6CCF"/>
    <w:rsid w:val="002F2C3B"/>
    <w:rsid w:val="002F3166"/>
    <w:rsid w:val="002F638E"/>
    <w:rsid w:val="002F64B4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3AA7"/>
    <w:rsid w:val="003475FA"/>
    <w:rsid w:val="003509CE"/>
    <w:rsid w:val="003512B0"/>
    <w:rsid w:val="0035156F"/>
    <w:rsid w:val="003517E4"/>
    <w:rsid w:val="00354A84"/>
    <w:rsid w:val="00361470"/>
    <w:rsid w:val="003647AC"/>
    <w:rsid w:val="00366E36"/>
    <w:rsid w:val="0037326A"/>
    <w:rsid w:val="00377686"/>
    <w:rsid w:val="0038020F"/>
    <w:rsid w:val="00383879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752F"/>
    <w:rsid w:val="00417FA0"/>
    <w:rsid w:val="00421CD4"/>
    <w:rsid w:val="0042603C"/>
    <w:rsid w:val="00426E03"/>
    <w:rsid w:val="004313D4"/>
    <w:rsid w:val="00435B6A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84EEF"/>
    <w:rsid w:val="00496BA3"/>
    <w:rsid w:val="004971E4"/>
    <w:rsid w:val="004A6D37"/>
    <w:rsid w:val="004B61F6"/>
    <w:rsid w:val="004C60DE"/>
    <w:rsid w:val="004D7236"/>
    <w:rsid w:val="004D73C7"/>
    <w:rsid w:val="004E2016"/>
    <w:rsid w:val="004F3CD5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29E4"/>
    <w:rsid w:val="00564044"/>
    <w:rsid w:val="00571672"/>
    <w:rsid w:val="005750DA"/>
    <w:rsid w:val="005761FC"/>
    <w:rsid w:val="00577CD0"/>
    <w:rsid w:val="005807F7"/>
    <w:rsid w:val="00584389"/>
    <w:rsid w:val="005849BE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55B92"/>
    <w:rsid w:val="00660F79"/>
    <w:rsid w:val="006625E4"/>
    <w:rsid w:val="0066377E"/>
    <w:rsid w:val="006703DF"/>
    <w:rsid w:val="006812C5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4862"/>
    <w:rsid w:val="006C5421"/>
    <w:rsid w:val="006C6674"/>
    <w:rsid w:val="006C7C9C"/>
    <w:rsid w:val="006C7CAE"/>
    <w:rsid w:val="006D1DA2"/>
    <w:rsid w:val="006D4E42"/>
    <w:rsid w:val="006E0EF2"/>
    <w:rsid w:val="006E2DD8"/>
    <w:rsid w:val="006E2DE5"/>
    <w:rsid w:val="006E6FDA"/>
    <w:rsid w:val="006F11AD"/>
    <w:rsid w:val="006F605A"/>
    <w:rsid w:val="00703AAF"/>
    <w:rsid w:val="00705159"/>
    <w:rsid w:val="00705345"/>
    <w:rsid w:val="00705C4E"/>
    <w:rsid w:val="0070605F"/>
    <w:rsid w:val="007071E2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1506"/>
    <w:rsid w:val="007938BD"/>
    <w:rsid w:val="00795744"/>
    <w:rsid w:val="00796FCB"/>
    <w:rsid w:val="007A06F7"/>
    <w:rsid w:val="007D280D"/>
    <w:rsid w:val="007E1C37"/>
    <w:rsid w:val="007E2F85"/>
    <w:rsid w:val="007E424F"/>
    <w:rsid w:val="007E56BE"/>
    <w:rsid w:val="00801C8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52703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6C2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63DA"/>
    <w:rsid w:val="00A6712D"/>
    <w:rsid w:val="00A672DF"/>
    <w:rsid w:val="00A70FAC"/>
    <w:rsid w:val="00A71EF7"/>
    <w:rsid w:val="00A730E3"/>
    <w:rsid w:val="00A731A8"/>
    <w:rsid w:val="00A73DF5"/>
    <w:rsid w:val="00A76A0E"/>
    <w:rsid w:val="00A80F13"/>
    <w:rsid w:val="00A8324C"/>
    <w:rsid w:val="00A84C8B"/>
    <w:rsid w:val="00A84FBD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1DBA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4F10"/>
    <w:rsid w:val="00CA0320"/>
    <w:rsid w:val="00CA1FC0"/>
    <w:rsid w:val="00CA6A77"/>
    <w:rsid w:val="00CB7E85"/>
    <w:rsid w:val="00CC0129"/>
    <w:rsid w:val="00CC0D49"/>
    <w:rsid w:val="00CC1692"/>
    <w:rsid w:val="00CC3BEC"/>
    <w:rsid w:val="00CC703A"/>
    <w:rsid w:val="00CD02B5"/>
    <w:rsid w:val="00CD2D2C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CF7991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2594"/>
    <w:rsid w:val="00DF52F0"/>
    <w:rsid w:val="00DF609E"/>
    <w:rsid w:val="00DF76D9"/>
    <w:rsid w:val="00E0025E"/>
    <w:rsid w:val="00E00DD6"/>
    <w:rsid w:val="00E018EC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A591A"/>
    <w:rsid w:val="00EB07AF"/>
    <w:rsid w:val="00EC3B17"/>
    <w:rsid w:val="00EC520D"/>
    <w:rsid w:val="00EC7A3E"/>
    <w:rsid w:val="00ED4F3A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2F8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CFA08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9C514-7775-4D6A-B566-1117C04B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2654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166</cp:revision>
  <cp:lastPrinted>2018-10-18T20:38:00Z</cp:lastPrinted>
  <dcterms:created xsi:type="dcterms:W3CDTF">2016-09-25T11:38:00Z</dcterms:created>
  <dcterms:modified xsi:type="dcterms:W3CDTF">2019-05-28T07:25:00Z</dcterms:modified>
</cp:coreProperties>
</file>
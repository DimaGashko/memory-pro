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372CD8C0" w:rsidR="00C5625B" w:rsidRDefault="0080331B" w:rsidP="00C5625B">
      <w:pPr>
        <w:spacing w:after="480" w:line="276" w:lineRule="auto"/>
        <w:ind w:left="142" w:firstLine="0"/>
        <w:jc w:val="center"/>
        <w:rPr>
          <w:sz w:val="32"/>
        </w:rPr>
      </w:pPr>
      <w:r>
        <w:rPr>
          <w:sz w:val="32"/>
        </w:rPr>
        <w:t>Описание предметной области</w:t>
      </w:r>
    </w:p>
    <w:p w14:paraId="08EC9ED5" w14:textId="13FEC4A2" w:rsidR="0080331B" w:rsidRPr="004212D6" w:rsidRDefault="0080331B" w:rsidP="00EC1C47">
      <w:pPr>
        <w:spacing w:after="480" w:line="360" w:lineRule="auto"/>
        <w:ind w:left="142" w:firstLine="0"/>
        <w:jc w:val="left"/>
        <w:rPr>
          <w:b/>
          <w:sz w:val="36"/>
        </w:rPr>
      </w:pPr>
      <w:r w:rsidRPr="0080331B">
        <w:rPr>
          <w:b/>
          <w:sz w:val="32"/>
        </w:rPr>
        <w:t>Задание</w:t>
      </w:r>
      <w:r>
        <w:rPr>
          <w:sz w:val="32"/>
        </w:rPr>
        <w:t xml:space="preserve">: </w:t>
      </w:r>
      <w:r w:rsidRPr="00C03391">
        <w:rPr>
          <w:sz w:val="28"/>
        </w:rPr>
        <w:t xml:space="preserve">описать предметную область сервиса для тренировки и развития памяти </w:t>
      </w:r>
      <w:r w:rsidR="004212D6" w:rsidRPr="00C03391">
        <w:rPr>
          <w:sz w:val="28"/>
        </w:rPr>
        <w:t>«</w:t>
      </w:r>
      <w:r w:rsidRPr="00C03391">
        <w:rPr>
          <w:i/>
          <w:sz w:val="28"/>
          <w:lang w:val="en-US"/>
        </w:rPr>
        <w:t>Memory</w:t>
      </w:r>
      <w:r w:rsidRPr="00C03391">
        <w:rPr>
          <w:i/>
          <w:sz w:val="28"/>
        </w:rPr>
        <w:t>.</w:t>
      </w:r>
      <w:r w:rsidRPr="00C03391">
        <w:rPr>
          <w:i/>
          <w:sz w:val="28"/>
          <w:lang w:val="en-US"/>
        </w:rPr>
        <w:t>pro</w:t>
      </w:r>
      <w:r w:rsidR="004212D6" w:rsidRPr="00C03391">
        <w:rPr>
          <w:i/>
          <w:sz w:val="28"/>
        </w:rPr>
        <w:t>»</w:t>
      </w:r>
    </w:p>
    <w:p w14:paraId="1862A7EC" w14:textId="119E9559" w:rsidR="00EC1C47" w:rsidRPr="00622EB3" w:rsidRDefault="00EC1C47" w:rsidP="00622EB3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>Общее описание</w:t>
      </w:r>
    </w:p>
    <w:p w14:paraId="57E3CFD4" w14:textId="6B39F9FA" w:rsidR="00F34D48" w:rsidRDefault="004212D6" w:rsidP="00F34D4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Сервис </w:t>
      </w:r>
      <w:r w:rsidRPr="004212D6">
        <w:rPr>
          <w:spacing w:val="-10"/>
          <w:sz w:val="28"/>
          <w:szCs w:val="28"/>
          <w:lang w:eastAsia="uk-UA"/>
        </w:rPr>
        <w:t>«Memory.pro»</w:t>
      </w:r>
      <w:r>
        <w:rPr>
          <w:spacing w:val="-10"/>
          <w:sz w:val="28"/>
          <w:szCs w:val="28"/>
          <w:lang w:eastAsia="uk-UA"/>
        </w:rPr>
        <w:t xml:space="preserve"> предназначен для тренировки и развития памяти. Основной функцией</w:t>
      </w:r>
      <w:r w:rsidR="002B4C85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 является тренировка по различным дисциплинам. Во время тренировки пользователю показывается определенное количество данных выбранного типа</w:t>
      </w:r>
      <w:r w:rsidR="00234252">
        <w:rPr>
          <w:spacing w:val="-10"/>
          <w:sz w:val="28"/>
          <w:szCs w:val="28"/>
          <w:lang w:eastAsia="uk-UA"/>
        </w:rPr>
        <w:t xml:space="preserve"> (например, цифры, слова, картинки</w:t>
      </w:r>
      <w:r w:rsidR="002B4C85">
        <w:rPr>
          <w:spacing w:val="-10"/>
          <w:sz w:val="28"/>
          <w:szCs w:val="28"/>
          <w:lang w:eastAsia="uk-UA"/>
        </w:rPr>
        <w:t>, бинарные числа</w:t>
      </w:r>
      <w:r w:rsidR="00234252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. </w:t>
      </w:r>
      <w:r w:rsidR="002B4C85">
        <w:rPr>
          <w:spacing w:val="-10"/>
          <w:sz w:val="28"/>
          <w:szCs w:val="28"/>
          <w:lang w:eastAsia="uk-UA"/>
        </w:rPr>
        <w:t xml:space="preserve">Пользователю необходимо запомнить максимальное количество данных за минимальное время, после чего восстановить </w:t>
      </w:r>
      <w:r w:rsidR="00C03391">
        <w:rPr>
          <w:spacing w:val="-10"/>
          <w:sz w:val="28"/>
          <w:szCs w:val="28"/>
          <w:lang w:eastAsia="uk-UA"/>
        </w:rPr>
        <w:t xml:space="preserve">их </w:t>
      </w:r>
      <w:r w:rsidR="002B4C85">
        <w:rPr>
          <w:spacing w:val="-10"/>
          <w:sz w:val="28"/>
          <w:szCs w:val="28"/>
          <w:lang w:eastAsia="uk-UA"/>
        </w:rPr>
        <w:t>в таком же порядке (либо порядке, которого требует вид тренировки)</w:t>
      </w:r>
      <w:r>
        <w:rPr>
          <w:spacing w:val="-10"/>
          <w:sz w:val="28"/>
          <w:szCs w:val="28"/>
          <w:lang w:eastAsia="uk-UA"/>
        </w:rPr>
        <w:t xml:space="preserve">. Затем формируется результат </w:t>
      </w:r>
      <w:r w:rsidR="00EC1C47">
        <w:rPr>
          <w:spacing w:val="-10"/>
          <w:sz w:val="28"/>
          <w:szCs w:val="28"/>
          <w:lang w:eastAsia="uk-UA"/>
        </w:rPr>
        <w:t>–</w:t>
      </w:r>
      <w:r>
        <w:rPr>
          <w:spacing w:val="-10"/>
          <w:sz w:val="28"/>
          <w:szCs w:val="28"/>
          <w:lang w:eastAsia="uk-UA"/>
        </w:rPr>
        <w:t xml:space="preserve"> </w:t>
      </w:r>
      <w:r w:rsidR="00EC1C47">
        <w:rPr>
          <w:spacing w:val="-10"/>
          <w:sz w:val="28"/>
          <w:szCs w:val="28"/>
          <w:lang w:eastAsia="uk-UA"/>
        </w:rPr>
        <w:t>ч</w:t>
      </w:r>
      <w:r w:rsidR="00234252">
        <w:rPr>
          <w:spacing w:val="-10"/>
          <w:sz w:val="28"/>
          <w:szCs w:val="28"/>
          <w:lang w:eastAsia="uk-UA"/>
        </w:rPr>
        <w:t>то было запомнено правильно, где были сделаны ошибки</w:t>
      </w:r>
      <w:r w:rsidR="00EC1C47">
        <w:rPr>
          <w:spacing w:val="-10"/>
          <w:sz w:val="28"/>
          <w:szCs w:val="28"/>
          <w:lang w:eastAsia="uk-UA"/>
        </w:rPr>
        <w:t>, время</w:t>
      </w:r>
      <w:r w:rsidR="00C03391">
        <w:rPr>
          <w:spacing w:val="-10"/>
          <w:sz w:val="28"/>
          <w:szCs w:val="28"/>
          <w:lang w:eastAsia="uk-UA"/>
        </w:rPr>
        <w:t xml:space="preserve"> на</w:t>
      </w:r>
      <w:r w:rsidR="00EC1C47">
        <w:rPr>
          <w:spacing w:val="-10"/>
          <w:sz w:val="28"/>
          <w:szCs w:val="28"/>
          <w:lang w:eastAsia="uk-UA"/>
        </w:rPr>
        <w:t xml:space="preserve"> з</w:t>
      </w:r>
      <w:r w:rsidR="00F92423">
        <w:rPr>
          <w:spacing w:val="-10"/>
          <w:sz w:val="28"/>
          <w:szCs w:val="28"/>
          <w:lang w:eastAsia="uk-UA"/>
        </w:rPr>
        <w:t>апоминани</w:t>
      </w:r>
      <w:r w:rsidR="00C03391">
        <w:rPr>
          <w:spacing w:val="-10"/>
          <w:sz w:val="28"/>
          <w:szCs w:val="28"/>
          <w:lang w:eastAsia="uk-UA"/>
        </w:rPr>
        <w:t>е,</w:t>
      </w:r>
      <w:r w:rsidR="00EC1C47">
        <w:rPr>
          <w:spacing w:val="-10"/>
          <w:sz w:val="28"/>
          <w:szCs w:val="28"/>
          <w:lang w:eastAsia="uk-UA"/>
        </w:rPr>
        <w:t xml:space="preserve"> время запоминания одного элемента и другое (подробнее в разделе «Результаты тренировки»)</w:t>
      </w:r>
      <w:r w:rsidR="00EC1C47" w:rsidRPr="00EC1C47">
        <w:rPr>
          <w:spacing w:val="-10"/>
          <w:sz w:val="28"/>
          <w:szCs w:val="28"/>
          <w:lang w:eastAsia="uk-UA"/>
        </w:rPr>
        <w:t>.</w:t>
      </w:r>
    </w:p>
    <w:p w14:paraId="25BE0A74" w14:textId="290D49E3" w:rsidR="00847039" w:rsidRDefault="00847039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Из результатов пользователей формируется статистика. Формируется личная статистика пользователя и общая статистика всех пользователей сервиса (подробнее в разделе «Статистика»).</w:t>
      </w:r>
    </w:p>
    <w:p w14:paraId="3F17D584" w14:textId="64BE3EB7" w:rsidR="000E3E8F" w:rsidRDefault="004A02D4" w:rsidP="000E3E8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могут быть личными (в тренировке участвует только 1 пользователь), и</w:t>
      </w:r>
      <w:r w:rsidR="000E3E8F">
        <w:rPr>
          <w:spacing w:val="-10"/>
          <w:sz w:val="28"/>
          <w:szCs w:val="28"/>
          <w:lang w:eastAsia="uk-UA"/>
        </w:rPr>
        <w:t xml:space="preserve"> групповыми. В групповых тренировках пользователь может соревноваться с другими пользователями в реальном времени. </w:t>
      </w:r>
    </w:p>
    <w:p w14:paraId="0B1B2261" w14:textId="77777777" w:rsidR="000E3E8F" w:rsidRDefault="000E3E8F" w:rsidP="00EC1C47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36460FC" w14:textId="77777777" w:rsidR="00F92423" w:rsidRPr="006415EC" w:rsidRDefault="00F92423" w:rsidP="00F92423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 w:rsidRPr="006415EC">
        <w:rPr>
          <w:spacing w:val="-10"/>
          <w:sz w:val="32"/>
          <w:szCs w:val="28"/>
          <w:lang w:eastAsia="uk-UA"/>
        </w:rPr>
        <w:t>Существующие продукты</w:t>
      </w:r>
    </w:p>
    <w:p w14:paraId="3CE961F6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memoryleague.com</w:t>
      </w:r>
    </w:p>
    <w:p w14:paraId="102B64ED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6415EC">
        <w:rPr>
          <w:spacing w:val="-10"/>
          <w:sz w:val="28"/>
          <w:szCs w:val="28"/>
          <w:lang w:eastAsia="uk-UA"/>
        </w:rPr>
        <w:t>Международный сервис для соревнований по запоминанию</w:t>
      </w:r>
      <w:r w:rsidRPr="0043794C">
        <w:rPr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Online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Memory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League</w:t>
      </w:r>
      <w:r w:rsidRPr="009E4EC4">
        <w:rPr>
          <w:i/>
          <w:spacing w:val="-10"/>
          <w:sz w:val="28"/>
          <w:szCs w:val="28"/>
          <w:lang w:eastAsia="uk-UA"/>
        </w:rPr>
        <w:t xml:space="preserve"> </w:t>
      </w:r>
      <w:r w:rsidRPr="0043794C">
        <w:rPr>
          <w:i/>
          <w:spacing w:val="-10"/>
          <w:sz w:val="28"/>
          <w:szCs w:val="28"/>
          <w:lang w:val="en-US" w:eastAsia="uk-UA"/>
        </w:rPr>
        <w:t>Championship</w:t>
      </w:r>
      <w:r w:rsidRPr="006415EC">
        <w:rPr>
          <w:spacing w:val="-10"/>
          <w:sz w:val="28"/>
          <w:szCs w:val="28"/>
          <w:lang w:eastAsia="uk-UA"/>
        </w:rPr>
        <w:t xml:space="preserve">. Им пользуются </w:t>
      </w:r>
      <w:r>
        <w:rPr>
          <w:spacing w:val="-10"/>
          <w:sz w:val="28"/>
          <w:szCs w:val="28"/>
          <w:lang w:eastAsia="uk-UA"/>
        </w:rPr>
        <w:t>многие</w:t>
      </w:r>
      <w:r w:rsidRPr="006415EC">
        <w:rPr>
          <w:spacing w:val="-10"/>
          <w:sz w:val="28"/>
          <w:szCs w:val="28"/>
          <w:lang w:eastAsia="uk-UA"/>
        </w:rPr>
        <w:t xml:space="preserve"> лучшие мнемонисты мира. </w:t>
      </w:r>
      <w:r>
        <w:rPr>
          <w:spacing w:val="-10"/>
          <w:sz w:val="28"/>
          <w:szCs w:val="28"/>
          <w:lang w:eastAsia="uk-UA"/>
        </w:rPr>
        <w:t xml:space="preserve">Имеет все базовые типы тренировок, достаточно удобный интерфейс. </w:t>
      </w:r>
    </w:p>
    <w:p w14:paraId="5DEBB29F" w14:textId="5DB1A15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Сервис полностью англоязычный. Является платным (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25</w:t>
      </w:r>
      <w:r w:rsidRPr="006415EC">
        <w:rPr>
          <w:spacing w:val="-10"/>
          <w:sz w:val="28"/>
          <w:szCs w:val="28"/>
          <w:lang w:eastAsia="uk-UA"/>
        </w:rPr>
        <w:t xml:space="preserve"> </w:t>
      </w:r>
      <w:r>
        <w:rPr>
          <w:spacing w:val="-10"/>
          <w:sz w:val="28"/>
          <w:szCs w:val="28"/>
          <w:lang w:eastAsia="uk-UA"/>
        </w:rPr>
        <w:t xml:space="preserve">в год, либо </w:t>
      </w:r>
      <w:r w:rsidRPr="006415EC">
        <w:rPr>
          <w:spacing w:val="-10"/>
          <w:sz w:val="28"/>
          <w:szCs w:val="28"/>
          <w:lang w:eastAsia="uk-UA"/>
        </w:rPr>
        <w:t>$</w:t>
      </w:r>
      <w:r>
        <w:rPr>
          <w:spacing w:val="-10"/>
          <w:sz w:val="28"/>
          <w:szCs w:val="28"/>
          <w:lang w:eastAsia="uk-UA"/>
        </w:rPr>
        <w:t>10 на три месяца). Сервисом можно пользоваться и бесплатно, но только в демонстрационном режиме.</w:t>
      </w:r>
    </w:p>
    <w:p w14:paraId="36305C52" w14:textId="0E40675A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 первую очередь рассчитан на скоростное запоминание небольшого количества данных (например, 80 цифр, 30 картинок).</w:t>
      </w:r>
    </w:p>
    <w:p w14:paraId="78529877" w14:textId="482D7AAC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Имеет хорошую систему соревнований (через этот сервис проводится один из чемпионатов мира по запоминанию).</w:t>
      </w:r>
    </w:p>
    <w:p w14:paraId="42D60004" w14:textId="77777777" w:rsidR="00F92423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Powermemory.ru</w:t>
      </w:r>
    </w:p>
    <w:p w14:paraId="324EFACB" w14:textId="7477AA28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Один из первых русскоязычных сервисов по тренировке памяти (в контексте мнемоники). Надежный и стабильный, но содержит тренировки только по запоминанию цифр, карт и слов. Слабая возможность настройки тренировки. Низкие границы максимального количества элементов (например, в цифрах, можно выбрать максимум 1000 цифр, чего недостаточно некоторым пользователям). С 2017 года сервис закрыт на обновление.</w:t>
      </w:r>
    </w:p>
    <w:p w14:paraId="4B1C3342" w14:textId="77777777" w:rsidR="00F92423" w:rsidRPr="00CB3417" w:rsidRDefault="00F92423" w:rsidP="00F92423">
      <w:pPr>
        <w:pStyle w:val="ListParagraph"/>
        <w:numPr>
          <w:ilvl w:val="0"/>
          <w:numId w:val="39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CB3417">
        <w:rPr>
          <w:spacing w:val="-10"/>
          <w:sz w:val="28"/>
          <w:szCs w:val="28"/>
          <w:lang w:eastAsia="uk-UA"/>
        </w:rPr>
        <w:t>memo</w:t>
      </w:r>
      <w:r>
        <w:rPr>
          <w:spacing w:val="-10"/>
          <w:sz w:val="28"/>
          <w:szCs w:val="28"/>
          <w:lang w:eastAsia="uk-UA"/>
        </w:rPr>
        <w:t>ryman.ru</w:t>
      </w:r>
    </w:p>
    <w:p w14:paraId="13E74917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Относительно новый сервис по тренировке памяти. Сервис русскоязычный. Содержит все основные типы тренировок, достаточно гибкую настройку показа данных, количества элементов. Имеет простой и достаточно удобный интерфейс, минималистический дизайн.</w:t>
      </w:r>
    </w:p>
    <w:p w14:paraId="2AEBB03A" w14:textId="77777777" w:rsidR="00F92423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На данный момент наиболее популярен в русскоязычном сообществе мнемонистов.</w:t>
      </w:r>
    </w:p>
    <w:p w14:paraId="2DC7AA2E" w14:textId="7B9F60ED" w:rsidR="00F92423" w:rsidRPr="006415EC" w:rsidRDefault="004A02D4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</w:t>
      </w:r>
      <w:r w:rsidR="00F92423">
        <w:rPr>
          <w:spacing w:val="-10"/>
          <w:sz w:val="28"/>
          <w:szCs w:val="28"/>
          <w:lang w:eastAsia="uk-UA"/>
        </w:rPr>
        <w:t xml:space="preserve">меет большое количество ошибок и недоработок. </w:t>
      </w:r>
    </w:p>
    <w:p w14:paraId="5AF23BDE" w14:textId="1CB8C89F" w:rsidR="00F92423" w:rsidRPr="00847039" w:rsidRDefault="00F92423" w:rsidP="00F92423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6B97F982" w14:textId="317CDEE2" w:rsidR="00622EB3" w:rsidRPr="00622EB3" w:rsidRDefault="00622EB3" w:rsidP="00622EB3">
      <w:pPr>
        <w:pStyle w:val="ListParagraph"/>
        <w:spacing w:line="360" w:lineRule="auto"/>
        <w:ind w:left="1080" w:firstLine="0"/>
        <w:jc w:val="center"/>
        <w:rPr>
          <w:spacing w:val="-10"/>
          <w:sz w:val="32"/>
          <w:szCs w:val="28"/>
          <w:lang w:eastAsia="uk-UA"/>
        </w:rPr>
      </w:pPr>
      <w:r w:rsidRPr="00622EB3">
        <w:rPr>
          <w:spacing w:val="-10"/>
          <w:sz w:val="32"/>
          <w:szCs w:val="28"/>
          <w:lang w:eastAsia="uk-UA"/>
        </w:rPr>
        <w:t xml:space="preserve">Пользователи </w:t>
      </w:r>
      <w:r w:rsidR="00F92423">
        <w:rPr>
          <w:spacing w:val="-10"/>
          <w:sz w:val="32"/>
          <w:szCs w:val="28"/>
          <w:lang w:eastAsia="uk-UA"/>
        </w:rPr>
        <w:t>сервиса</w:t>
      </w:r>
    </w:p>
    <w:p w14:paraId="4944EE20" w14:textId="4F318CEF" w:rsidR="00622EB3" w:rsidRPr="00622EB3" w:rsidRDefault="00622EB3" w:rsidP="00622EB3">
      <w:pPr>
        <w:pStyle w:val="ListParagraph"/>
        <w:numPr>
          <w:ilvl w:val="0"/>
          <w:numId w:val="3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(</w:t>
      </w:r>
      <w:r>
        <w:rPr>
          <w:spacing w:val="-10"/>
          <w:sz w:val="28"/>
          <w:szCs w:val="28"/>
          <w:lang w:val="en-US" w:eastAsia="uk-UA"/>
        </w:rPr>
        <w:t>User)</w:t>
      </w:r>
    </w:p>
    <w:p w14:paraId="5AB070E5" w14:textId="03A8526B" w:rsidR="007420FD" w:rsidRDefault="00622EB3" w:rsidP="007420FD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«Пользователь» (</w:t>
      </w:r>
      <w:r>
        <w:rPr>
          <w:spacing w:val="-10"/>
          <w:sz w:val="28"/>
          <w:szCs w:val="28"/>
          <w:lang w:val="en-US" w:eastAsia="uk-UA"/>
        </w:rPr>
        <w:t>User</w:t>
      </w:r>
      <w:r w:rsidRPr="00622EB3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 xml:space="preserve"> </w:t>
      </w:r>
      <w:r w:rsidR="00AD4BA8">
        <w:rPr>
          <w:spacing w:val="-10"/>
          <w:sz w:val="28"/>
          <w:szCs w:val="28"/>
          <w:lang w:eastAsia="uk-UA"/>
        </w:rPr>
        <w:t>- основной пользователь системы.</w:t>
      </w:r>
      <w:r>
        <w:rPr>
          <w:spacing w:val="-10"/>
          <w:sz w:val="28"/>
          <w:szCs w:val="28"/>
          <w:lang w:eastAsia="uk-UA"/>
        </w:rPr>
        <w:t xml:space="preserve"> Каждый пользователь характеризуется следующими </w:t>
      </w:r>
      <w:r w:rsidR="00502912">
        <w:rPr>
          <w:spacing w:val="-10"/>
          <w:sz w:val="28"/>
          <w:szCs w:val="28"/>
          <w:lang w:eastAsia="uk-UA"/>
        </w:rPr>
        <w:t>атрибутами</w:t>
      </w:r>
      <w:r w:rsidR="00847039">
        <w:rPr>
          <w:spacing w:val="-10"/>
          <w:sz w:val="28"/>
          <w:szCs w:val="28"/>
          <w:lang w:eastAsia="uk-UA"/>
        </w:rPr>
        <w:t xml:space="preserve"> (</w:t>
      </w:r>
      <w:r w:rsidR="00C03391">
        <w:rPr>
          <w:spacing w:val="-10"/>
          <w:sz w:val="28"/>
          <w:szCs w:val="28"/>
          <w:lang w:eastAsia="uk-UA"/>
        </w:rPr>
        <w:t>атрибуты</w:t>
      </w:r>
      <w:r w:rsidR="00847039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>отмечены «*» являются обязательными</w:t>
      </w:r>
      <w:r w:rsidR="00EC2435">
        <w:rPr>
          <w:spacing w:val="-10"/>
          <w:sz w:val="28"/>
          <w:szCs w:val="28"/>
          <w:lang w:eastAsia="uk-UA"/>
        </w:rPr>
        <w:t>)</w:t>
      </w:r>
      <w:r>
        <w:rPr>
          <w:spacing w:val="-10"/>
          <w:sz w:val="28"/>
          <w:szCs w:val="28"/>
          <w:lang w:eastAsia="uk-UA"/>
        </w:rPr>
        <w:t>:</w:t>
      </w:r>
      <w:r w:rsidR="007420FD" w:rsidRPr="007420FD">
        <w:rPr>
          <w:spacing w:val="-10"/>
          <w:sz w:val="28"/>
          <w:szCs w:val="28"/>
          <w:lang w:eastAsia="uk-UA"/>
        </w:rPr>
        <w:t xml:space="preserve"> </w:t>
      </w:r>
      <w:r w:rsidR="007420FD">
        <w:rPr>
          <w:spacing w:val="-10"/>
          <w:sz w:val="28"/>
          <w:szCs w:val="28"/>
          <w:lang w:eastAsia="uk-UA"/>
        </w:rPr>
        <w:t xml:space="preserve"> </w:t>
      </w:r>
    </w:p>
    <w:p w14:paraId="143041FA" w14:textId="49CD7CDD" w:rsidR="006A0490" w:rsidRPr="006A0490" w:rsidRDefault="006A0490" w:rsidP="006A0490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 w:rsidR="00234252">
        <w:rPr>
          <w:spacing w:val="-10"/>
          <w:sz w:val="28"/>
          <w:szCs w:val="28"/>
          <w:lang w:eastAsia="uk-UA"/>
        </w:rPr>
        <w:t>*</w:t>
      </w:r>
      <w:r>
        <w:rPr>
          <w:spacing w:val="-10"/>
          <w:sz w:val="28"/>
          <w:szCs w:val="28"/>
          <w:lang w:eastAsia="uk-UA"/>
        </w:rPr>
        <w:t xml:space="preserve"> – уникальный идентификатор пользователя. Присваивается при регистрации и не может быть изменен</w:t>
      </w:r>
    </w:p>
    <w:p w14:paraId="21D60857" w14:textId="40E7F89E" w:rsidR="007420FD" w:rsidRDefault="00AD4BA8" w:rsidP="00AD4BA8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Фамилия*, имя*</w:t>
      </w:r>
    </w:p>
    <w:p w14:paraId="6F91C15A" w14:textId="60CF5DD3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Ник*</w:t>
      </w:r>
      <w:r w:rsidR="00EC2435">
        <w:rPr>
          <w:spacing w:val="-10"/>
          <w:sz w:val="28"/>
          <w:szCs w:val="28"/>
          <w:lang w:eastAsia="uk-UA"/>
        </w:rPr>
        <w:t xml:space="preserve"> - уникальный псевдоним, выбранный пользователем</w:t>
      </w:r>
    </w:p>
    <w:p w14:paraId="68721BE8" w14:textId="4F6E20D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E</w:t>
      </w:r>
      <w:r w:rsidRPr="00EC2435">
        <w:rPr>
          <w:spacing w:val="-10"/>
          <w:sz w:val="28"/>
          <w:szCs w:val="28"/>
          <w:lang w:eastAsia="uk-UA"/>
        </w:rPr>
        <w:t>-</w:t>
      </w:r>
      <w:r w:rsidR="00336ABA">
        <w:rPr>
          <w:spacing w:val="-10"/>
          <w:sz w:val="28"/>
          <w:szCs w:val="28"/>
          <w:lang w:val="en-US" w:eastAsia="uk-UA"/>
        </w:rPr>
        <w:t>mail</w:t>
      </w:r>
      <w:r w:rsidRPr="00EC2435">
        <w:rPr>
          <w:spacing w:val="-10"/>
          <w:sz w:val="28"/>
          <w:szCs w:val="28"/>
          <w:lang w:eastAsia="uk-UA"/>
        </w:rPr>
        <w:t>*</w:t>
      </w:r>
    </w:p>
    <w:p w14:paraId="656C34D2" w14:textId="32239736" w:rsidR="007420FD" w:rsidRP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регистрации*</w:t>
      </w:r>
    </w:p>
    <w:p w14:paraId="1F1EE6A9" w14:textId="72E26464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«Обо мне»</w:t>
      </w:r>
    </w:p>
    <w:p w14:paraId="25D261D0" w14:textId="0EB9320E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Avatar</w:t>
      </w:r>
      <w:r w:rsidR="00AD4BA8">
        <w:rPr>
          <w:spacing w:val="-10"/>
          <w:sz w:val="28"/>
          <w:szCs w:val="28"/>
          <w:lang w:eastAsia="uk-UA"/>
        </w:rPr>
        <w:t xml:space="preserve"> – путь к изображению профиля пользователя</w:t>
      </w:r>
    </w:p>
    <w:p w14:paraId="220FCAC3" w14:textId="29D28AB6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Страна</w:t>
      </w:r>
    </w:p>
    <w:p w14:paraId="0D203D9D" w14:textId="53D234AA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Город</w:t>
      </w:r>
    </w:p>
    <w:p w14:paraId="6F804B6C" w14:textId="4E9DC27F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рождения</w:t>
      </w:r>
    </w:p>
    <w:p w14:paraId="3D17C485" w14:textId="73C4A3C5" w:rsidR="007420FD" w:rsidRDefault="007420FD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Контакты</w:t>
      </w:r>
    </w:p>
    <w:p w14:paraId="59CBB1E7" w14:textId="7F027290" w:rsidR="00336ABA" w:rsidRDefault="00336ABA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последнего входа на сайт*</w:t>
      </w:r>
    </w:p>
    <w:p w14:paraId="1BF20CC1" w14:textId="5ED7D1B3" w:rsidR="0024270F" w:rsidRDefault="0024270F" w:rsidP="007420FD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Рейтинг пользователя (а также рейтинг пользователя по отдельным типам тренировок) *</w:t>
      </w:r>
      <w:bookmarkStart w:id="0" w:name="_GoBack"/>
      <w:bookmarkEnd w:id="0"/>
    </w:p>
    <w:p w14:paraId="153B6C3D" w14:textId="620F3C3D" w:rsidR="007420FD" w:rsidRDefault="00AD4BA8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</w:t>
      </w:r>
      <w:r w:rsidR="00336ABA">
        <w:rPr>
          <w:spacing w:val="-10"/>
          <w:sz w:val="28"/>
          <w:szCs w:val="28"/>
          <w:lang w:eastAsia="uk-UA"/>
        </w:rPr>
        <w:t>ателем может стат</w:t>
      </w:r>
      <w:r>
        <w:rPr>
          <w:spacing w:val="-10"/>
          <w:sz w:val="28"/>
          <w:szCs w:val="28"/>
          <w:lang w:eastAsia="uk-UA"/>
        </w:rPr>
        <w:t xml:space="preserve">ь любой </w:t>
      </w:r>
      <w:r w:rsidR="00336ABA">
        <w:rPr>
          <w:spacing w:val="-10"/>
          <w:sz w:val="28"/>
          <w:szCs w:val="28"/>
          <w:lang w:eastAsia="uk-UA"/>
        </w:rPr>
        <w:t>желающий (любого возраста, гражданства, национальности и т.п.)</w:t>
      </w:r>
    </w:p>
    <w:p w14:paraId="01A95979" w14:textId="2B65C486" w:rsidR="00336ABA" w:rsidRDefault="00336ABA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У каждого пользователя должен быть личный кабинет (профиль), в котором он может видеть свои данные, а также может изменять их. Пользователи могут видеть профили других пользователей.</w:t>
      </w:r>
      <w:r w:rsidR="008444D1">
        <w:rPr>
          <w:spacing w:val="-10"/>
          <w:sz w:val="28"/>
          <w:szCs w:val="28"/>
          <w:lang w:eastAsia="uk-UA"/>
        </w:rPr>
        <w:t xml:space="preserve"> </w:t>
      </w:r>
    </w:p>
    <w:p w14:paraId="1E3DE97F" w14:textId="6A0EAF2C" w:rsidR="00780320" w:rsidRPr="00F34D48" w:rsidRDefault="00780320" w:rsidP="00336AB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063232B" w14:textId="104029F4" w:rsidR="00780320" w:rsidRPr="00924615" w:rsidRDefault="00780320" w:rsidP="00780320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924615">
        <w:rPr>
          <w:spacing w:val="-10"/>
          <w:sz w:val="32"/>
          <w:szCs w:val="28"/>
          <w:lang w:eastAsia="uk-UA"/>
        </w:rPr>
        <w:t>Тренировки</w:t>
      </w:r>
    </w:p>
    <w:p w14:paraId="70B147E1" w14:textId="3162DD11" w:rsidR="00780320" w:rsidRDefault="00780320" w:rsidP="00E34DEC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Тренировки – основная функция</w:t>
      </w:r>
      <w:r w:rsidR="00234252">
        <w:rPr>
          <w:spacing w:val="-10"/>
          <w:sz w:val="28"/>
          <w:szCs w:val="28"/>
          <w:lang w:eastAsia="uk-UA"/>
        </w:rPr>
        <w:t xml:space="preserve"> сервиса</w:t>
      </w:r>
      <w:r>
        <w:rPr>
          <w:spacing w:val="-10"/>
          <w:sz w:val="28"/>
          <w:szCs w:val="28"/>
          <w:lang w:eastAsia="uk-UA"/>
        </w:rPr>
        <w:t xml:space="preserve">. </w:t>
      </w:r>
      <w:r w:rsidR="00E34DEC">
        <w:rPr>
          <w:spacing w:val="-10"/>
          <w:sz w:val="28"/>
          <w:szCs w:val="28"/>
          <w:lang w:eastAsia="uk-UA"/>
        </w:rPr>
        <w:t>Тренировка состоит из следующих этапов:</w:t>
      </w:r>
    </w:p>
    <w:p w14:paraId="78CCD75E" w14:textId="4BCA03C3" w:rsidR="00E34DEC" w:rsidRPr="00F55D0E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Выбор тренировки</w:t>
      </w:r>
      <w:r w:rsidR="008444D1">
        <w:rPr>
          <w:i/>
          <w:spacing w:val="-10"/>
          <w:sz w:val="28"/>
          <w:szCs w:val="28"/>
          <w:lang w:eastAsia="uk-UA"/>
        </w:rPr>
        <w:t xml:space="preserve">. </w:t>
      </w:r>
      <w:r w:rsidR="008444D1">
        <w:rPr>
          <w:spacing w:val="-10"/>
          <w:sz w:val="28"/>
          <w:szCs w:val="28"/>
          <w:lang w:eastAsia="uk-UA"/>
        </w:rPr>
        <w:t>На этом этапе пользователю необходимо выбрать интересующий вид тренировки и указать параметры тренировки: количество элементов, шаблон и скорость показа следующих элементов и т.д.</w:t>
      </w:r>
    </w:p>
    <w:p w14:paraId="2B70FAD9" w14:textId="53994885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Запоминание</w:t>
      </w:r>
      <w:r>
        <w:rPr>
          <w:spacing w:val="-10"/>
          <w:sz w:val="28"/>
          <w:szCs w:val="28"/>
          <w:lang w:eastAsia="uk-UA"/>
        </w:rPr>
        <w:t xml:space="preserve"> случайных данных согласно типу трениро</w:t>
      </w:r>
      <w:r w:rsidR="00E44E4B">
        <w:rPr>
          <w:spacing w:val="-10"/>
          <w:sz w:val="28"/>
          <w:szCs w:val="28"/>
          <w:lang w:eastAsia="uk-UA"/>
        </w:rPr>
        <w:t>вки. П</w:t>
      </w:r>
      <w:r w:rsidR="008444D1">
        <w:rPr>
          <w:spacing w:val="-10"/>
          <w:sz w:val="28"/>
          <w:szCs w:val="28"/>
          <w:lang w:eastAsia="uk-UA"/>
        </w:rPr>
        <w:t>ользователю показывается случайная последовательность данных указанного типа согласно установленным на предыдущем этапе параметрам.</w:t>
      </w:r>
      <w:r>
        <w:rPr>
          <w:spacing w:val="-10"/>
          <w:sz w:val="28"/>
          <w:szCs w:val="28"/>
          <w:lang w:eastAsia="uk-UA"/>
        </w:rPr>
        <w:t xml:space="preserve"> </w:t>
      </w:r>
    </w:p>
    <w:p w14:paraId="6F9DDB3C" w14:textId="537886D2" w:rsidR="00E34DEC" w:rsidRDefault="00E34DEC" w:rsidP="00E34DEC">
      <w:pPr>
        <w:pStyle w:val="ListParagraph"/>
        <w:numPr>
          <w:ilvl w:val="0"/>
          <w:numId w:val="36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Отвлекающее упражнение</w:t>
      </w:r>
      <w:r w:rsidR="00E44E4B">
        <w:rPr>
          <w:spacing w:val="-10"/>
          <w:sz w:val="28"/>
          <w:szCs w:val="28"/>
          <w:lang w:eastAsia="uk-UA"/>
        </w:rPr>
        <w:t>. Р</w:t>
      </w:r>
      <w:r>
        <w:rPr>
          <w:spacing w:val="-10"/>
          <w:sz w:val="28"/>
          <w:szCs w:val="28"/>
          <w:lang w:eastAsia="uk-UA"/>
        </w:rPr>
        <w:t>ешение нескольких арифметических упражнений (например, 46+</w:t>
      </w:r>
      <w:r w:rsidR="00234252">
        <w:rPr>
          <w:spacing w:val="-10"/>
          <w:sz w:val="28"/>
          <w:szCs w:val="28"/>
          <w:lang w:eastAsia="uk-UA"/>
        </w:rPr>
        <w:t>91=?)</w:t>
      </w:r>
      <w:r>
        <w:rPr>
          <w:spacing w:val="-10"/>
          <w:sz w:val="28"/>
          <w:szCs w:val="28"/>
          <w:lang w:eastAsia="uk-UA"/>
        </w:rPr>
        <w:t xml:space="preserve">. </w:t>
      </w:r>
      <w:r w:rsidR="00F55D0E">
        <w:rPr>
          <w:spacing w:val="-10"/>
          <w:sz w:val="28"/>
          <w:szCs w:val="28"/>
          <w:lang w:eastAsia="uk-UA"/>
        </w:rPr>
        <w:t xml:space="preserve">Пользователь может выбирать, показывать ли </w:t>
      </w:r>
      <w:r w:rsidR="00F55D0E">
        <w:rPr>
          <w:spacing w:val="-10"/>
          <w:sz w:val="28"/>
          <w:szCs w:val="28"/>
          <w:lang w:eastAsia="uk-UA"/>
        </w:rPr>
        <w:lastRenderedPageBreak/>
        <w:t>отвлекающее упражнение или нет (если тип тренировки не требует отвлекающего упражнения обязательно).</w:t>
      </w:r>
      <w:r w:rsidR="008444D1">
        <w:rPr>
          <w:spacing w:val="-10"/>
          <w:sz w:val="28"/>
          <w:szCs w:val="28"/>
          <w:lang w:eastAsia="uk-UA"/>
        </w:rPr>
        <w:t xml:space="preserve"> Данных этап предназначен для более корректной оценки качества запоминания.</w:t>
      </w:r>
    </w:p>
    <w:p w14:paraId="6B537DDA" w14:textId="473AD7A8" w:rsidR="00F55D0E" w:rsidRPr="00F55D0E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 w:rsidRPr="00F55D0E">
        <w:rPr>
          <w:i/>
          <w:spacing w:val="-10"/>
          <w:sz w:val="28"/>
          <w:szCs w:val="28"/>
          <w:lang w:eastAsia="uk-UA"/>
        </w:rPr>
        <w:t>Вспоминание</w:t>
      </w:r>
      <w:r w:rsidR="00E44E4B">
        <w:rPr>
          <w:i/>
          <w:spacing w:val="-10"/>
          <w:sz w:val="28"/>
          <w:szCs w:val="28"/>
          <w:lang w:eastAsia="uk-UA"/>
        </w:rPr>
        <w:t xml:space="preserve">. </w:t>
      </w:r>
      <w:r w:rsidR="00E44E4B">
        <w:rPr>
          <w:spacing w:val="-10"/>
          <w:sz w:val="28"/>
          <w:szCs w:val="28"/>
          <w:lang w:eastAsia="uk-UA"/>
        </w:rPr>
        <w:t>П</w:t>
      </w:r>
      <w:r w:rsidR="00234252">
        <w:rPr>
          <w:spacing w:val="-10"/>
          <w:sz w:val="28"/>
          <w:szCs w:val="28"/>
          <w:lang w:eastAsia="uk-UA"/>
        </w:rPr>
        <w:t>осле запоминания</w:t>
      </w:r>
      <w:r>
        <w:rPr>
          <w:spacing w:val="-10"/>
          <w:sz w:val="28"/>
          <w:szCs w:val="28"/>
          <w:lang w:eastAsia="uk-UA"/>
        </w:rPr>
        <w:t xml:space="preserve"> пользователю предлагается воспроизвести запомненные данные. Воспроизвести их необходимо в том же порядке в котором они были показаны во время запоминания. Некоторые тренировки могут требовать вво</w:t>
      </w:r>
      <w:r w:rsidR="008444D1">
        <w:rPr>
          <w:spacing w:val="-10"/>
          <w:sz w:val="28"/>
          <w:szCs w:val="28"/>
          <w:lang w:eastAsia="uk-UA"/>
        </w:rPr>
        <w:t xml:space="preserve">дить данные в обратном порядке, </w:t>
      </w:r>
      <w:r>
        <w:rPr>
          <w:spacing w:val="-10"/>
          <w:sz w:val="28"/>
          <w:szCs w:val="28"/>
          <w:lang w:eastAsia="uk-UA"/>
        </w:rPr>
        <w:t>по номеру</w:t>
      </w:r>
      <w:r w:rsidR="00E44E4B">
        <w:rPr>
          <w:spacing w:val="-10"/>
          <w:sz w:val="28"/>
          <w:szCs w:val="28"/>
          <w:lang w:eastAsia="uk-UA"/>
        </w:rPr>
        <w:t xml:space="preserve"> или в другом порядке</w:t>
      </w:r>
      <w:r>
        <w:rPr>
          <w:spacing w:val="-10"/>
          <w:sz w:val="28"/>
          <w:szCs w:val="28"/>
          <w:lang w:eastAsia="uk-UA"/>
        </w:rPr>
        <w:t>. Этап вспоминания также может быть ограничен по времени.</w:t>
      </w:r>
    </w:p>
    <w:p w14:paraId="31A4A1A4" w14:textId="18F4714B" w:rsidR="00F55D0E" w:rsidRPr="000E3E8F" w:rsidRDefault="00F55D0E" w:rsidP="00F55D0E">
      <w:pPr>
        <w:pStyle w:val="ListParagraph"/>
        <w:numPr>
          <w:ilvl w:val="0"/>
          <w:numId w:val="36"/>
        </w:numPr>
        <w:spacing w:line="360" w:lineRule="auto"/>
        <w:jc w:val="left"/>
        <w:rPr>
          <w:i/>
          <w:spacing w:val="-10"/>
          <w:sz w:val="28"/>
          <w:szCs w:val="28"/>
          <w:lang w:eastAsia="uk-UA"/>
        </w:rPr>
      </w:pPr>
      <w:r>
        <w:rPr>
          <w:i/>
          <w:spacing w:val="-10"/>
          <w:sz w:val="28"/>
          <w:szCs w:val="28"/>
          <w:lang w:eastAsia="uk-UA"/>
        </w:rPr>
        <w:t>Результаты</w:t>
      </w:r>
      <w:r w:rsidR="00E44E4B">
        <w:rPr>
          <w:spacing w:val="-10"/>
          <w:sz w:val="28"/>
          <w:szCs w:val="28"/>
          <w:lang w:eastAsia="uk-UA"/>
        </w:rPr>
        <w:t>. П</w:t>
      </w:r>
      <w:r w:rsidRPr="00F55D0E">
        <w:rPr>
          <w:spacing w:val="-10"/>
          <w:sz w:val="28"/>
          <w:szCs w:val="28"/>
          <w:lang w:eastAsia="uk-UA"/>
        </w:rPr>
        <w:t>осле того, как пользователь закончил этап вспоминания</w:t>
      </w:r>
      <w:r w:rsidR="00924615">
        <w:rPr>
          <w:spacing w:val="-10"/>
          <w:sz w:val="28"/>
          <w:szCs w:val="28"/>
          <w:lang w:eastAsia="uk-UA"/>
        </w:rPr>
        <w:t xml:space="preserve"> ему показываются результаты тренировки. Именно результаты тренировки сохраняются и учитываются в личной и общей статистике.</w:t>
      </w:r>
    </w:p>
    <w:p w14:paraId="3A094422" w14:textId="2F1B94FA" w:rsidR="000E3E8F" w:rsidRDefault="000E3E8F" w:rsidP="000E3E8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2F9DCD92" w14:textId="35D11BBE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могут быть личными и групповыми. </w:t>
      </w:r>
    </w:p>
    <w:p w14:paraId="32222982" w14:textId="612B3DC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 личные тренировки участвует только конкретный пользователь. А в групповой могут участвовать одновременно несколько пользователей. </w:t>
      </w:r>
    </w:p>
    <w:p w14:paraId="10BBF21B" w14:textId="644F649D" w:rsidR="006C4A0F" w:rsidRDefault="006C4A0F" w:rsidP="006C4A0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Групповая тренировка – это соревнование между участвующими пользователями. По ее завершению определяются победители и строится рейтинговая таблица участников.</w:t>
      </w:r>
      <w:r w:rsidR="00D1326B">
        <w:rPr>
          <w:spacing w:val="-10"/>
          <w:sz w:val="28"/>
          <w:szCs w:val="28"/>
          <w:lang w:eastAsia="uk-UA"/>
        </w:rPr>
        <w:t xml:space="preserve"> Рейтинговая таблица содержит:</w:t>
      </w:r>
    </w:p>
    <w:p w14:paraId="54D3BA0A" w14:textId="03E4CE3F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Место пользователя в рейтинговой таблице</w:t>
      </w:r>
    </w:p>
    <w:p w14:paraId="2F810781" w14:textId="5E75AC05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Имя пользователя</w:t>
      </w:r>
    </w:p>
    <w:p w14:paraId="63551940" w14:textId="22389966" w:rsidR="00D1326B" w:rsidRDefault="00D1326B" w:rsidP="00D1326B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Основные параметры результата, такие как время запоминания, количество элементов, оценка (может отличаться в зависимости от типа тренировки).</w:t>
      </w:r>
    </w:p>
    <w:p w14:paraId="159F9F02" w14:textId="79C70DF8" w:rsidR="006C4A0F" w:rsidRPr="00502912" w:rsidRDefault="00D1326B" w:rsidP="00502912">
      <w:pPr>
        <w:pStyle w:val="ListParagraph"/>
        <w:numPr>
          <w:ilvl w:val="0"/>
          <w:numId w:val="43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Ссылка на результат конкретного пользователя</w:t>
      </w:r>
    </w:p>
    <w:p w14:paraId="491A096B" w14:textId="03B782F6" w:rsidR="00924615" w:rsidRDefault="00924615" w:rsidP="00924615">
      <w:pPr>
        <w:spacing w:line="360" w:lineRule="auto"/>
        <w:jc w:val="left"/>
        <w:rPr>
          <w:sz w:val="28"/>
          <w:szCs w:val="28"/>
          <w:lang w:eastAsia="uk-UA"/>
        </w:rPr>
      </w:pPr>
    </w:p>
    <w:p w14:paraId="5F6ECC90" w14:textId="00CBA50B" w:rsidR="00450188" w:rsidRPr="00AD2022" w:rsidRDefault="007A33CA" w:rsidP="0023425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Типы тренировок</w:t>
      </w:r>
    </w:p>
    <w:p w14:paraId="108D3059" w14:textId="7AB68C61" w:rsidR="00234252" w:rsidRDefault="009D1599" w:rsidP="0023425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Тренировки </w:t>
      </w:r>
      <w:r w:rsidR="00AA15F4">
        <w:rPr>
          <w:spacing w:val="-10"/>
          <w:sz w:val="28"/>
          <w:szCs w:val="28"/>
          <w:lang w:eastAsia="uk-UA"/>
        </w:rPr>
        <w:t>делятся</w:t>
      </w:r>
      <w:r>
        <w:rPr>
          <w:spacing w:val="-10"/>
          <w:sz w:val="28"/>
          <w:szCs w:val="28"/>
          <w:lang w:eastAsia="uk-UA"/>
        </w:rPr>
        <w:t xml:space="preserve"> на 2 группы: общие тренировки и дисциплины.</w:t>
      </w:r>
    </w:p>
    <w:p w14:paraId="5715A4AF" w14:textId="4F083722" w:rsidR="00AD2022" w:rsidRDefault="009D1599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Общие тренировки – тренировки запоминания различных данных, в которых пользователь самостоятельно выбирает количество элементов, шаблон показа; может установить ограничение времени на элемент</w:t>
      </w:r>
      <w:r w:rsidR="00E44E4B">
        <w:rPr>
          <w:spacing w:val="-10"/>
          <w:sz w:val="28"/>
          <w:szCs w:val="28"/>
          <w:lang w:eastAsia="uk-UA"/>
        </w:rPr>
        <w:t xml:space="preserve">, </w:t>
      </w:r>
      <w:r>
        <w:rPr>
          <w:spacing w:val="-10"/>
          <w:sz w:val="28"/>
          <w:szCs w:val="28"/>
          <w:lang w:eastAsia="uk-UA"/>
        </w:rPr>
        <w:t>на эта</w:t>
      </w:r>
      <w:r w:rsidR="00E44E4B">
        <w:rPr>
          <w:spacing w:val="-10"/>
          <w:sz w:val="28"/>
          <w:szCs w:val="28"/>
          <w:lang w:eastAsia="uk-UA"/>
        </w:rPr>
        <w:t>п запоминания/вспоминания (или не устанавливать его).</w:t>
      </w:r>
    </w:p>
    <w:p w14:paraId="3F005B76" w14:textId="0487E285" w:rsidR="00AD2022" w:rsidRDefault="00AD2022" w:rsidP="00AD202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 xml:space="preserve">Типы общих тренировок: цифры, слова, картинки, карты, имена и лица, абстрактные картинки, бинарные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>, цифры на слух.</w:t>
      </w:r>
    </w:p>
    <w:p w14:paraId="657B7723" w14:textId="1A95779F" w:rsidR="009D1599" w:rsidRDefault="009D1599" w:rsidP="00234252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Дисциплины – такие, как и общие тренировки, но с зара</w:t>
      </w:r>
      <w:r w:rsidR="00AD2022">
        <w:rPr>
          <w:spacing w:val="-10"/>
          <w:sz w:val="28"/>
          <w:szCs w:val="28"/>
          <w:lang w:eastAsia="uk-UA"/>
        </w:rPr>
        <w:t>нее установленными параметрами, что могут в точности повторять дисциплины в чемпионатах мира по запоминанию.</w:t>
      </w:r>
    </w:p>
    <w:p w14:paraId="6F11CCC5" w14:textId="4AC41B78" w:rsidR="00593A3E" w:rsidRDefault="00AD2022" w:rsidP="00593A3E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Типы дисциплин: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 xml:space="preserve"> (1 час), </w:t>
      </w:r>
      <w:r w:rsidR="00593A3E">
        <w:rPr>
          <w:spacing w:val="-10"/>
          <w:sz w:val="28"/>
          <w:szCs w:val="28"/>
          <w:lang w:eastAsia="uk-UA"/>
        </w:rPr>
        <w:t>цифры</w:t>
      </w:r>
      <w:r>
        <w:rPr>
          <w:spacing w:val="-10"/>
          <w:sz w:val="28"/>
          <w:szCs w:val="28"/>
          <w:lang w:eastAsia="uk-UA"/>
        </w:rPr>
        <w:t xml:space="preserve"> (5 минут), </w:t>
      </w:r>
      <w:r w:rsidR="00593A3E">
        <w:rPr>
          <w:spacing w:val="-10"/>
          <w:sz w:val="28"/>
          <w:szCs w:val="28"/>
          <w:lang w:eastAsia="uk-UA"/>
        </w:rPr>
        <w:t xml:space="preserve">60 цифр, </w:t>
      </w:r>
      <w:r>
        <w:rPr>
          <w:spacing w:val="-10"/>
          <w:sz w:val="28"/>
          <w:szCs w:val="28"/>
          <w:lang w:eastAsia="uk-UA"/>
        </w:rPr>
        <w:t>двоичные числа (30 минут), карты (1 час), карты (1 колода), слова (15 минут), имена и лица (15 минут), абстрактные картинки (15 минут</w:t>
      </w:r>
      <w:r w:rsidR="00593A3E" w:rsidRPr="00593A3E">
        <w:rPr>
          <w:spacing w:val="-10"/>
          <w:sz w:val="28"/>
          <w:szCs w:val="28"/>
          <w:lang w:eastAsia="uk-UA"/>
        </w:rPr>
        <w:t>)</w:t>
      </w:r>
      <w:r w:rsidR="00593A3E">
        <w:rPr>
          <w:spacing w:val="-10"/>
          <w:sz w:val="28"/>
          <w:szCs w:val="28"/>
          <w:lang w:eastAsia="uk-UA"/>
        </w:rPr>
        <w:t>.</w:t>
      </w:r>
    </w:p>
    <w:p w14:paraId="1AA9A53C" w14:textId="42A22C06" w:rsidR="00BC0AD9" w:rsidRPr="00BC0AD9" w:rsidRDefault="00BC0AD9" w:rsidP="00BC0AD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Могут появляться новые дисциплины.</w:t>
      </w:r>
    </w:p>
    <w:p w14:paraId="26A0EBE7" w14:textId="6924A9F8" w:rsidR="00AD2022" w:rsidRPr="00AD2022" w:rsidRDefault="00AD2022" w:rsidP="00AD2022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 w:rsidRPr="00AD2022">
        <w:rPr>
          <w:spacing w:val="-10"/>
          <w:sz w:val="32"/>
          <w:szCs w:val="28"/>
          <w:lang w:eastAsia="uk-UA"/>
        </w:rPr>
        <w:t>Общие тренировки</w:t>
      </w:r>
    </w:p>
    <w:p w14:paraId="1414F133" w14:textId="3F6087E4" w:rsidR="00190531" w:rsidRPr="00190531" w:rsidRDefault="00AD2022" w:rsidP="00190531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</w:t>
      </w:r>
    </w:p>
    <w:p w14:paraId="4C8C7A99" w14:textId="58CC50E4" w:rsidR="00BC0AD9" w:rsidRDefault="00C07DBF" w:rsidP="00C07DBF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</w:t>
      </w:r>
      <w:r w:rsidR="00BC0AD9">
        <w:rPr>
          <w:spacing w:val="-10"/>
          <w:sz w:val="28"/>
          <w:szCs w:val="28"/>
          <w:lang w:eastAsia="uk-UA"/>
        </w:rPr>
        <w:t xml:space="preserve">: </w:t>
      </w:r>
      <w:r w:rsidR="00BC0AD9">
        <w:rPr>
          <w:spacing w:val="-10"/>
          <w:sz w:val="28"/>
          <w:szCs w:val="28"/>
          <w:lang w:val="en-US" w:eastAsia="uk-UA"/>
        </w:rPr>
        <w:t>{0,1,2,3,4,5,6,7,8,9}</w:t>
      </w:r>
      <w:r w:rsidR="00C46640">
        <w:rPr>
          <w:spacing w:val="-10"/>
          <w:sz w:val="28"/>
          <w:szCs w:val="28"/>
          <w:lang w:eastAsia="uk-UA"/>
        </w:rPr>
        <w:t xml:space="preserve"> </w:t>
      </w:r>
    </w:p>
    <w:p w14:paraId="7FC3CD65" w14:textId="77777777" w:rsidR="00C07DBF" w:rsidRPr="00BC0AD9" w:rsidRDefault="00C07DBF" w:rsidP="00BC0AD9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5A9ADAC8" w14:textId="11749AF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Карты</w:t>
      </w:r>
    </w:p>
    <w:p w14:paraId="4169FABA" w14:textId="2E24760E" w:rsidR="00190531" w:rsidRDefault="00C07DBF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</w:t>
      </w:r>
      <w:r w:rsidR="00190531">
        <w:rPr>
          <w:spacing w:val="-10"/>
          <w:sz w:val="28"/>
          <w:szCs w:val="28"/>
          <w:lang w:eastAsia="uk-UA"/>
        </w:rPr>
        <w:t>: игральные карты</w:t>
      </w:r>
    </w:p>
    <w:p w14:paraId="69324C78" w14:textId="2AB86F58" w:rsidR="00190531" w:rsidRDefault="00190531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</w:t>
      </w:r>
      <w:r w:rsidR="00C46640">
        <w:rPr>
          <w:spacing w:val="-10"/>
          <w:sz w:val="28"/>
          <w:szCs w:val="28"/>
          <w:lang w:eastAsia="uk-UA"/>
        </w:rPr>
        <w:t>:</w:t>
      </w:r>
      <w:r w:rsidR="00C46640" w:rsidRPr="00C46640">
        <w:rPr>
          <w:noProof/>
        </w:rPr>
        <w:t xml:space="preserve"> </w:t>
      </w:r>
      <w:r w:rsidR="00C46640">
        <w:rPr>
          <w:noProof/>
        </w:rPr>
        <w:drawing>
          <wp:anchor distT="0" distB="0" distL="114300" distR="114300" simplePos="0" relativeHeight="251658240" behindDoc="0" locked="0" layoutInCell="1" allowOverlap="1" wp14:anchorId="516EF03C" wp14:editId="6B8CB9C8">
            <wp:simplePos x="0" y="0"/>
            <wp:positionH relativeFrom="column">
              <wp:posOffset>1661795</wp:posOffset>
            </wp:positionH>
            <wp:positionV relativeFrom="paragraph">
              <wp:posOffset>635</wp:posOffset>
            </wp:positionV>
            <wp:extent cx="476250" cy="6680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17445" w14:textId="7781B300" w:rsidR="00C46640" w:rsidRPr="00C46640" w:rsidRDefault="00C46640" w:rsidP="00190531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7DACA10C" w14:textId="79D89CD7" w:rsidR="00C46640" w:rsidRPr="00C07DBF" w:rsidRDefault="00C46640" w:rsidP="00C07DBF">
      <w:pPr>
        <w:spacing w:line="360" w:lineRule="auto"/>
        <w:ind w:firstLine="0"/>
        <w:jc w:val="left"/>
        <w:rPr>
          <w:spacing w:val="-10"/>
          <w:sz w:val="28"/>
          <w:szCs w:val="28"/>
          <w:lang w:eastAsia="uk-UA"/>
        </w:rPr>
      </w:pPr>
    </w:p>
    <w:p w14:paraId="528365B3" w14:textId="10F57819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Картинки</w:t>
      </w:r>
    </w:p>
    <w:p w14:paraId="340D23CF" w14:textId="485535A6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случайные картинки</w:t>
      </w:r>
    </w:p>
    <w:p w14:paraId="748E2E87" w14:textId="3A2CFD00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Слова</w:t>
      </w:r>
    </w:p>
    <w:p w14:paraId="6AF2C742" w14:textId="16665A51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случайные слова</w:t>
      </w:r>
    </w:p>
    <w:p w14:paraId="112F0115" w14:textId="02D46206" w:rsidR="00BC0AD9" w:rsidRDefault="00BC0AD9" w:rsidP="00BC0AD9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Имена и лица</w:t>
      </w:r>
    </w:p>
    <w:p w14:paraId="28C138D4" w14:textId="1D523E46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Запоминаемые данные: фотографии случайных людей и случайные имена</w:t>
      </w:r>
    </w:p>
    <w:p w14:paraId="321B5036" w14:textId="77777777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Пример:</w:t>
      </w:r>
    </w:p>
    <w:p w14:paraId="5CDDA92B" w14:textId="7FA40807" w:rsidR="00C07DBF" w:rsidRDefault="00C07DBF" w:rsidP="00C07DBF">
      <w:pPr>
        <w:pStyle w:val="ListParagraph"/>
        <w:spacing w:line="360" w:lineRule="auto"/>
        <w:ind w:left="1080" w:firstLine="0"/>
        <w:jc w:val="left"/>
        <w:rPr>
          <w:noProof/>
        </w:rPr>
      </w:pPr>
      <w:r w:rsidRPr="00C07D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EB29DF" wp14:editId="1F6A8536">
            <wp:extent cx="762000" cy="956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E755" w14:textId="620CC4CF" w:rsidR="00C07DBF" w:rsidRPr="00C07DBF" w:rsidRDefault="00C07DBF" w:rsidP="00C07DBF">
      <w:pPr>
        <w:spacing w:line="360" w:lineRule="auto"/>
        <w:jc w:val="left"/>
        <w:rPr>
          <w:noProof/>
          <w:sz w:val="28"/>
        </w:rPr>
      </w:pPr>
      <w:r>
        <w:rPr>
          <w:noProof/>
          <w:sz w:val="28"/>
        </w:rPr>
        <w:t xml:space="preserve">Описание: пользовалю показываются случайные имена и лица. Необходимо запомнить имена людей изображенных на фотографии. После запоминания </w:t>
      </w:r>
      <w:r>
        <w:rPr>
          <w:noProof/>
          <w:sz w:val="28"/>
        </w:rPr>
        <w:lastRenderedPageBreak/>
        <w:t xml:space="preserve">показываются все фотографии. Пользователю необходимо </w:t>
      </w:r>
      <w:r w:rsidR="00044489">
        <w:rPr>
          <w:noProof/>
          <w:sz w:val="28"/>
        </w:rPr>
        <w:t>к</w:t>
      </w:r>
      <w:r>
        <w:rPr>
          <w:noProof/>
          <w:sz w:val="28"/>
        </w:rPr>
        <w:t xml:space="preserve"> каждой фотографией ввести имена соответствующих людей.</w:t>
      </w:r>
    </w:p>
    <w:p w14:paraId="500E124E" w14:textId="60834633" w:rsidR="00AD2022" w:rsidRDefault="00AD2022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Бинарные цифры</w:t>
      </w:r>
    </w:p>
    <w:p w14:paraId="27290339" w14:textId="2D25AE76" w:rsidR="00BD2490" w:rsidRPr="00044489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 xml:space="preserve">Запоминаемые данные: </w:t>
      </w:r>
      <w:r w:rsidR="00044489">
        <w:rPr>
          <w:spacing w:val="-10"/>
          <w:sz w:val="28"/>
          <w:szCs w:val="28"/>
          <w:lang w:eastAsia="uk-UA"/>
        </w:rPr>
        <w:t>последовательность нулей и единиц</w:t>
      </w:r>
    </w:p>
    <w:p w14:paraId="3497A5AD" w14:textId="614B54E3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Цифры на слух</w:t>
      </w:r>
    </w:p>
    <w:p w14:paraId="22047DE1" w14:textId="02801F1D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>Запоминаемые данные: {0,1,2,3,4,5,6,7,8,9}</w:t>
      </w:r>
    </w:p>
    <w:p w14:paraId="08363FF4" w14:textId="13ED6DE0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D2490">
        <w:rPr>
          <w:spacing w:val="-10"/>
          <w:sz w:val="28"/>
          <w:szCs w:val="28"/>
          <w:lang w:eastAsia="uk-UA"/>
        </w:rPr>
        <w:t>Описание:</w:t>
      </w:r>
      <w:r>
        <w:rPr>
          <w:spacing w:val="-10"/>
          <w:sz w:val="28"/>
          <w:szCs w:val="28"/>
          <w:lang w:eastAsia="uk-UA"/>
        </w:rPr>
        <w:t xml:space="preserve"> пользователю необходимо запомнить последовательность произносимых цифр. Интервал между цифрами: 1 секунда.</w:t>
      </w:r>
    </w:p>
    <w:p w14:paraId="10E05C5A" w14:textId="131D2BFC" w:rsidR="00BC0AD9" w:rsidRDefault="00BC0AD9" w:rsidP="00AD2022">
      <w:pPr>
        <w:pStyle w:val="ListParagraph"/>
        <w:numPr>
          <w:ilvl w:val="0"/>
          <w:numId w:val="38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Абстрактные картинки</w:t>
      </w:r>
    </w:p>
    <w:p w14:paraId="612D2AC7" w14:textId="10B8B087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Пример абстрактных картинок</w:t>
      </w:r>
      <w:r w:rsidRPr="00BD2490">
        <w:rPr>
          <w:spacing w:val="-10"/>
          <w:sz w:val="28"/>
          <w:szCs w:val="28"/>
          <w:lang w:eastAsia="uk-UA"/>
        </w:rPr>
        <w:t>:</w:t>
      </w:r>
    </w:p>
    <w:p w14:paraId="53E6B16E" w14:textId="5EE15543" w:rsidR="00BD2490" w:rsidRPr="00BD2490" w:rsidRDefault="00BD2490" w:rsidP="00BD2490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590D5D1" wp14:editId="415374AC">
            <wp:extent cx="5730240" cy="848150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5252" cy="8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1896" w14:textId="33A9F5A0" w:rsidR="00F92423" w:rsidRDefault="00F92423" w:rsidP="00502912">
      <w:pPr>
        <w:spacing w:line="360" w:lineRule="auto"/>
        <w:ind w:firstLine="0"/>
        <w:rPr>
          <w:sz w:val="32"/>
          <w:szCs w:val="28"/>
          <w:lang w:eastAsia="uk-UA"/>
        </w:rPr>
      </w:pPr>
    </w:p>
    <w:p w14:paraId="7CA1FDE6" w14:textId="147C8B6B" w:rsidR="007A33CA" w:rsidRPr="00924615" w:rsidRDefault="007A33CA" w:rsidP="007A33CA">
      <w:pPr>
        <w:spacing w:line="360" w:lineRule="auto"/>
        <w:jc w:val="center"/>
        <w:rPr>
          <w:sz w:val="32"/>
          <w:szCs w:val="28"/>
          <w:lang w:eastAsia="uk-UA"/>
        </w:rPr>
      </w:pPr>
      <w:r w:rsidRPr="00924615">
        <w:rPr>
          <w:sz w:val="32"/>
          <w:szCs w:val="28"/>
          <w:lang w:eastAsia="uk-UA"/>
        </w:rPr>
        <w:t>Результаты</w:t>
      </w:r>
    </w:p>
    <w:p w14:paraId="6D9668FF" w14:textId="4C80011A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Результаты тренировки каждого типа хранятся в базе данных в соответствующих таблицах (для каждого типа тренировки отдельная таблица). По результатам строится личная статистика пользователя и общая статистика. Если пользователь сделал больше 10% ошибок – результат не засчитывается</w:t>
      </w:r>
      <w:r w:rsidR="00502912">
        <w:rPr>
          <w:spacing w:val="-10"/>
          <w:sz w:val="28"/>
          <w:szCs w:val="28"/>
          <w:lang w:eastAsia="uk-UA"/>
        </w:rPr>
        <w:t>.</w:t>
      </w:r>
    </w:p>
    <w:p w14:paraId="3E46F5FF" w14:textId="5512E749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Все результаты тренировок характеризуются следующими </w:t>
      </w:r>
      <w:r w:rsidR="00E44E4B">
        <w:rPr>
          <w:spacing w:val="-10"/>
          <w:sz w:val="28"/>
          <w:szCs w:val="28"/>
          <w:lang w:eastAsia="uk-UA"/>
        </w:rPr>
        <w:t>атрибутами</w:t>
      </w:r>
      <w:r>
        <w:rPr>
          <w:spacing w:val="-10"/>
          <w:sz w:val="28"/>
          <w:szCs w:val="28"/>
          <w:lang w:eastAsia="uk-UA"/>
        </w:rPr>
        <w:t>:</w:t>
      </w:r>
    </w:p>
    <w:p w14:paraId="43581F1D" w14:textId="14B5ADB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val="en-US" w:eastAsia="uk-UA"/>
        </w:rPr>
        <w:t>Id</w:t>
      </w:r>
      <w:r>
        <w:rPr>
          <w:spacing w:val="-10"/>
          <w:sz w:val="28"/>
          <w:szCs w:val="28"/>
          <w:lang w:eastAsia="uk-UA"/>
        </w:rPr>
        <w:t xml:space="preserve"> пользователя</w:t>
      </w:r>
    </w:p>
    <w:p w14:paraId="26AE6F75" w14:textId="77777777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Дата получения результата</w:t>
      </w:r>
    </w:p>
    <w:p w14:paraId="0CF69FC4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припоминания</w:t>
      </w:r>
    </w:p>
    <w:p w14:paraId="6C5BE7E2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Шаблон показа элементов</w:t>
      </w:r>
    </w:p>
    <w:p w14:paraId="1CDBC676" w14:textId="77777777" w:rsidR="007A33CA" w:rsidRPr="00111CAD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Данные – данные что запоминал пользователь в </w:t>
      </w:r>
      <w:r>
        <w:rPr>
          <w:spacing w:val="-10"/>
          <w:sz w:val="28"/>
          <w:szCs w:val="28"/>
          <w:lang w:val="en-US" w:eastAsia="uk-UA"/>
        </w:rPr>
        <w:t>JSON</w:t>
      </w:r>
      <w:r>
        <w:rPr>
          <w:spacing w:val="-10"/>
          <w:sz w:val="28"/>
          <w:szCs w:val="28"/>
          <w:lang w:eastAsia="uk-UA"/>
        </w:rPr>
        <w:t xml:space="preserve"> формате (содержит запоминаемые данные, совершенные ошибки, время на элемент)</w:t>
      </w:r>
    </w:p>
    <w:p w14:paraId="36594BF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Составные атрибуты:</w:t>
      </w:r>
    </w:p>
    <w:p w14:paraId="1AC55925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Оценка (формулы вычисления оценки зависят от типа тренировки).</w:t>
      </w:r>
    </w:p>
    <w:p w14:paraId="1FF99C50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запоминаемых данных</w:t>
      </w:r>
    </w:p>
    <w:p w14:paraId="45EE618F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правильно запомненных данных</w:t>
      </w:r>
    </w:p>
    <w:p w14:paraId="65218323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lastRenderedPageBreak/>
        <w:t>Количество ошибок (процент ошибок)</w:t>
      </w:r>
    </w:p>
    <w:p w14:paraId="51B0CDE6" w14:textId="77777777" w:rsidR="007A33CA" w:rsidRPr="006C1403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запоминания</w:t>
      </w:r>
    </w:p>
    <w:p w14:paraId="06D7D7E2" w14:textId="77777777" w:rsidR="007A33CA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Время на запоминание 1 единицы данных</w:t>
      </w:r>
    </w:p>
    <w:p w14:paraId="2181BF16" w14:textId="77777777" w:rsidR="007A33CA" w:rsidRPr="0043794C" w:rsidRDefault="007A33CA" w:rsidP="007A33CA">
      <w:pPr>
        <w:pStyle w:val="ListParagraph"/>
        <w:numPr>
          <w:ilvl w:val="0"/>
          <w:numId w:val="35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111CAD">
        <w:rPr>
          <w:spacing w:val="-10"/>
          <w:sz w:val="28"/>
          <w:szCs w:val="28"/>
          <w:lang w:eastAsia="uk-UA"/>
        </w:rPr>
        <w:t>Минимальное/максимально время запоминания 1 элемента</w:t>
      </w:r>
    </w:p>
    <w:p w14:paraId="098C7B7F" w14:textId="77777777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Некоторые типы тренировок могут иметь дополнительные параметры (подробнее в разделе соответствующего типа тренировки).</w:t>
      </w:r>
    </w:p>
    <w:p w14:paraId="6D6A7C11" w14:textId="5B57F20A" w:rsidR="007A33CA" w:rsidRDefault="007A33CA" w:rsidP="007A33CA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15E7D1AB" w14:textId="50FA0C6F" w:rsidR="007A33CA" w:rsidRDefault="007A33CA" w:rsidP="007A33CA">
      <w:pPr>
        <w:spacing w:line="360" w:lineRule="auto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>Статистика</w:t>
      </w:r>
    </w:p>
    <w:p w14:paraId="12918BE7" w14:textId="7234CA66" w:rsidR="002C2806" w:rsidRPr="002C2806" w:rsidRDefault="002C2806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 результатам тренировок пользователей формируется статистика – личная и общая.</w:t>
      </w:r>
    </w:p>
    <w:p w14:paraId="60325A90" w14:textId="39637B4D" w:rsidR="002C2806" w:rsidRDefault="00B24D61" w:rsidP="009E4EC4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Личная статистика содержит:</w:t>
      </w:r>
    </w:p>
    <w:p w14:paraId="373EDC82" w14:textId="5F30BC25" w:rsidR="00B24D61" w:rsidRPr="00B24D61" w:rsidRDefault="00B24D61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B24D61">
        <w:rPr>
          <w:spacing w:val="-10"/>
          <w:sz w:val="28"/>
          <w:szCs w:val="28"/>
          <w:lang w:eastAsia="uk-UA"/>
        </w:rPr>
        <w:t xml:space="preserve">Статистику по типам </w:t>
      </w:r>
      <w:r>
        <w:rPr>
          <w:spacing w:val="-10"/>
          <w:sz w:val="28"/>
          <w:szCs w:val="28"/>
          <w:lang w:eastAsia="uk-UA"/>
        </w:rPr>
        <w:t>тренировок</w:t>
      </w:r>
    </w:p>
    <w:p w14:paraId="0F31EF5D" w14:textId="1847581D" w:rsidR="00B24D61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Количество запомненной информации (показывает сколько пользователем было запомнено цифр, слов, картинок и других типов данных за день, неделю, месяц, год, все время.</w:t>
      </w:r>
    </w:p>
    <w:p w14:paraId="0C4D0E6E" w14:textId="77777777" w:rsidR="009E4EC4" w:rsidRDefault="009E4EC4" w:rsidP="009E4EC4">
      <w:pPr>
        <w:pStyle w:val="ListParagraph"/>
        <w:numPr>
          <w:ilvl w:val="0"/>
          <w:numId w:val="40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 запоминания за день, неделю, месяц, год, все время.</w:t>
      </w:r>
    </w:p>
    <w:p w14:paraId="32163310" w14:textId="066CD27C" w:rsidR="009E4EC4" w:rsidRDefault="009E4EC4" w:rsidP="009E4EC4">
      <w:pPr>
        <w:spacing w:line="360" w:lineRule="auto"/>
        <w:ind w:left="720" w:firstLine="0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Общая статистика содержит:</w:t>
      </w:r>
    </w:p>
    <w:p w14:paraId="17D39466" w14:textId="71E14C20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Статистика всех пользователей по типам тренировок</w:t>
      </w:r>
      <w:r w:rsidR="000E3E8F">
        <w:rPr>
          <w:spacing w:val="-10"/>
          <w:sz w:val="28"/>
          <w:szCs w:val="28"/>
          <w:lang w:eastAsia="uk-UA"/>
        </w:rPr>
        <w:t>, в которой отображаются лучшие результаты всех пользователей</w:t>
      </w:r>
    </w:p>
    <w:p w14:paraId="040C18D8" w14:textId="57512318" w:rsidR="009E4EC4" w:rsidRPr="009E4EC4" w:rsidRDefault="009E4EC4" w:rsidP="009E4EC4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9E4EC4">
        <w:rPr>
          <w:spacing w:val="-10"/>
          <w:sz w:val="28"/>
          <w:szCs w:val="28"/>
          <w:lang w:eastAsia="uk-UA"/>
        </w:rPr>
        <w:t>Количество запомненной информации всеми пользователями за день, неделю, месяц, год</w:t>
      </w:r>
    </w:p>
    <w:p w14:paraId="2FB6F79B" w14:textId="5483CF7C" w:rsidR="00B24D61" w:rsidRDefault="009E4EC4" w:rsidP="00E44E4B">
      <w:pPr>
        <w:pStyle w:val="ListParagraph"/>
        <w:numPr>
          <w:ilvl w:val="0"/>
          <w:numId w:val="42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Общее время, потраченное всеми пользователями за день, неделю, месяц, год.</w:t>
      </w:r>
    </w:p>
    <w:p w14:paraId="5FBBB4C4" w14:textId="77777777" w:rsidR="00E44E4B" w:rsidRPr="00E44E4B" w:rsidRDefault="00E44E4B" w:rsidP="00E44E4B">
      <w:pPr>
        <w:pStyle w:val="ListParagraph"/>
        <w:spacing w:line="360" w:lineRule="auto"/>
        <w:ind w:left="1080" w:firstLine="0"/>
        <w:jc w:val="left"/>
        <w:rPr>
          <w:spacing w:val="-10"/>
          <w:sz w:val="28"/>
          <w:szCs w:val="28"/>
          <w:lang w:eastAsia="uk-UA"/>
        </w:rPr>
      </w:pPr>
    </w:p>
    <w:p w14:paraId="2565AA3F" w14:textId="2D142845" w:rsid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Пользователь может выбирать период, за который показывать статистику.</w:t>
      </w:r>
    </w:p>
    <w:p w14:paraId="7959A9C4" w14:textId="77777777" w:rsidR="00E44E4B" w:rsidRPr="00E44E4B" w:rsidRDefault="00E44E4B" w:rsidP="00E44E4B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</w:p>
    <w:p w14:paraId="042E759F" w14:textId="0B27DC3D" w:rsidR="006863FD" w:rsidRPr="00285136" w:rsidRDefault="009E4EC4" w:rsidP="00285136">
      <w:pPr>
        <w:spacing w:line="360" w:lineRule="auto"/>
        <w:ind w:firstLine="0"/>
        <w:jc w:val="center"/>
        <w:rPr>
          <w:spacing w:val="-10"/>
          <w:sz w:val="32"/>
          <w:szCs w:val="28"/>
          <w:lang w:eastAsia="uk-UA"/>
        </w:rPr>
      </w:pPr>
      <w:r>
        <w:rPr>
          <w:spacing w:val="-10"/>
          <w:sz w:val="32"/>
          <w:szCs w:val="28"/>
          <w:lang w:eastAsia="uk-UA"/>
        </w:rPr>
        <w:t xml:space="preserve">Рейтинг </w:t>
      </w:r>
      <w:r w:rsidR="00807B98">
        <w:rPr>
          <w:spacing w:val="-10"/>
          <w:sz w:val="32"/>
          <w:szCs w:val="28"/>
          <w:lang w:eastAsia="uk-UA"/>
        </w:rPr>
        <w:t xml:space="preserve">и ранг </w:t>
      </w:r>
      <w:r w:rsidR="006863FD">
        <w:rPr>
          <w:spacing w:val="-10"/>
          <w:sz w:val="32"/>
          <w:szCs w:val="28"/>
          <w:lang w:eastAsia="uk-UA"/>
        </w:rPr>
        <w:t>пользователей</w:t>
      </w:r>
    </w:p>
    <w:p w14:paraId="6BAD1EB8" w14:textId="43BF7FC4" w:rsidR="00285136" w:rsidRDefault="00285136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Рейтинг пользователей – рейтинговая таблица пользователей по рейтингу пользователей. Рейтинговые таблицы строятся по конкретным типам тренировок, а также </w:t>
      </w:r>
      <w:r w:rsidR="0024270F">
        <w:rPr>
          <w:spacing w:val="-10"/>
          <w:sz w:val="28"/>
          <w:szCs w:val="28"/>
          <w:lang w:eastAsia="uk-UA"/>
        </w:rPr>
        <w:t>по общему рейтингу</w:t>
      </w:r>
    </w:p>
    <w:p w14:paraId="74F8CC93" w14:textId="1ED1BA75" w:rsidR="0024270F" w:rsidRDefault="0024270F" w:rsidP="001E7158">
      <w:pPr>
        <w:spacing w:line="360" w:lineRule="auto"/>
        <w:jc w:val="left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Ранг пользователя – это его место в рейтинговой таблице. Ранг состоит из:</w:t>
      </w:r>
    </w:p>
    <w:p w14:paraId="37046C4D" w14:textId="5973B752" w:rsidR="0024270F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lastRenderedPageBreak/>
        <w:t xml:space="preserve">Ранг </w:t>
      </w:r>
      <w:r w:rsidR="006863FD" w:rsidRPr="0024270F">
        <w:rPr>
          <w:spacing w:val="-10"/>
          <w:sz w:val="28"/>
          <w:szCs w:val="28"/>
          <w:lang w:eastAsia="uk-UA"/>
        </w:rPr>
        <w:t xml:space="preserve">пользователя </w:t>
      </w:r>
      <w:r w:rsidRPr="0024270F">
        <w:rPr>
          <w:spacing w:val="-10"/>
          <w:sz w:val="28"/>
          <w:szCs w:val="28"/>
          <w:lang w:eastAsia="uk-UA"/>
        </w:rPr>
        <w:t xml:space="preserve">по типам тренировок – ранг по соответствующему типу тренировки. </w:t>
      </w:r>
    </w:p>
    <w:p w14:paraId="7624CFE9" w14:textId="5C82F594" w:rsidR="009E4EC4" w:rsidRPr="0024270F" w:rsidRDefault="00AA15F4" w:rsidP="0024270F">
      <w:pPr>
        <w:pStyle w:val="ListParagraph"/>
        <w:numPr>
          <w:ilvl w:val="0"/>
          <w:numId w:val="44"/>
        </w:numPr>
        <w:spacing w:line="360" w:lineRule="auto"/>
        <w:jc w:val="left"/>
        <w:rPr>
          <w:spacing w:val="-10"/>
          <w:sz w:val="28"/>
          <w:szCs w:val="28"/>
          <w:lang w:eastAsia="uk-UA"/>
        </w:rPr>
      </w:pPr>
      <w:r w:rsidRPr="0024270F">
        <w:rPr>
          <w:spacing w:val="-10"/>
          <w:sz w:val="28"/>
          <w:szCs w:val="28"/>
          <w:lang w:eastAsia="uk-UA"/>
        </w:rPr>
        <w:t>О</w:t>
      </w:r>
      <w:r w:rsidR="0024270F">
        <w:rPr>
          <w:spacing w:val="-10"/>
          <w:sz w:val="28"/>
          <w:szCs w:val="28"/>
          <w:lang w:eastAsia="uk-UA"/>
        </w:rPr>
        <w:t>бщий ранг – ранг по общему рейтингу</w:t>
      </w:r>
      <w:r w:rsidRPr="0024270F">
        <w:rPr>
          <w:spacing w:val="-10"/>
          <w:sz w:val="28"/>
          <w:szCs w:val="28"/>
          <w:lang w:eastAsia="uk-UA"/>
        </w:rPr>
        <w:t>.</w:t>
      </w:r>
    </w:p>
    <w:sectPr w:rsidR="009E4EC4" w:rsidRPr="0024270F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886A8" w14:textId="77777777" w:rsidR="00F56AB7" w:rsidRDefault="00F56AB7">
      <w:r>
        <w:separator/>
      </w:r>
    </w:p>
  </w:endnote>
  <w:endnote w:type="continuationSeparator" w:id="0">
    <w:p w14:paraId="7B1B499B" w14:textId="77777777" w:rsidR="00F56AB7" w:rsidRDefault="00F56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0B77EA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0B77EA" w:rsidRDefault="000B77EA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0B77EA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0B77EA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0B77EA" w:rsidRDefault="000B77EA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735714C6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0B77EA" w:rsidRPr="0080331B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0B77EA" w:rsidRPr="0080331B" w:rsidRDefault="000B77EA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80331B">
            <w:rPr>
              <w:sz w:val="40"/>
            </w:rPr>
            <w:t>121.2151.05.01</w:t>
          </w:r>
        </w:p>
      </w:tc>
    </w:tr>
    <w:tr w:rsidR="000B77EA" w:rsidRPr="0080331B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 w:rsidRPr="0080331B"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80331B"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r w:rsidRPr="0080331B">
            <w:rPr>
              <w:sz w:val="16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0B77EA" w:rsidRPr="0080331B" w:rsidRDefault="000B77EA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0B77EA" w:rsidRPr="0080331B" w:rsidRDefault="000B77EA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D84CA1D" w:rsidR="000B77EA" w:rsidRPr="002B4C85" w:rsidRDefault="000B77EA" w:rsidP="00AA15F4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 w:rsidRPr="0080331B">
            <w:rPr>
              <w:sz w:val="26"/>
              <w:szCs w:val="26"/>
            </w:rPr>
            <w:t>Описание предметной области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Аркушів</w:t>
          </w:r>
        </w:p>
      </w:tc>
    </w:tr>
    <w:tr w:rsidR="000B77EA" w:rsidRPr="0080331B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80331B"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80331B">
            <w:rPr>
              <w:sz w:val="16"/>
              <w:szCs w:val="16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80331B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0B77EA" w:rsidRPr="0080331B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 w:rsidRPr="0080331B">
            <w:rPr>
              <w:sz w:val="16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0B77EA" w:rsidRPr="0080331B" w:rsidRDefault="000B77EA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32"/>
            </w:rPr>
            <w:t>НУК</w:t>
          </w:r>
        </w:p>
        <w:p w14:paraId="1E8DCD2F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80331B">
            <w:rPr>
              <w:sz w:val="20"/>
            </w:rPr>
            <w:t>ім. адмірала Макарова</w:t>
          </w:r>
        </w:p>
      </w:tc>
    </w:tr>
    <w:tr w:rsidR="000B77EA" w:rsidRPr="0080331B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0B77EA" w:rsidRPr="0080331B" w:rsidRDefault="000B77EA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0B77EA" w:rsidRPr="0080331B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0B77EA" w:rsidRPr="0080331B" w:rsidRDefault="000B77EA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0B77EA" w:rsidRPr="0080331B" w:rsidRDefault="000B77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0B77EA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0B77EA" w:rsidRPr="00475762" w:rsidRDefault="000B77EA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0B77EA" w:rsidRDefault="000B77EA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0B77EA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0B77EA" w:rsidRDefault="000B77EA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396FBED" w:rsidR="000B77EA" w:rsidRPr="00BF7874" w:rsidRDefault="000B77EA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24270F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0B77EA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0B77EA" w:rsidRDefault="000B77EA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0B77EA" w:rsidRDefault="000B77EA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0B77EA" w:rsidRDefault="000B77EA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0B77EA" w:rsidRDefault="000B77EA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0B77EA" w:rsidRDefault="000B77EA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0B77EA" w:rsidRDefault="000B77EA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0B77EA" w:rsidRDefault="000B77EA">
          <w:pPr>
            <w:pStyle w:val="Footer"/>
            <w:ind w:right="-1474" w:firstLine="0"/>
            <w:jc w:val="left"/>
          </w:pPr>
        </w:p>
      </w:tc>
    </w:tr>
  </w:tbl>
  <w:p w14:paraId="03DBE8F7" w14:textId="77777777" w:rsidR="000B77EA" w:rsidRDefault="000B77EA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CFB4A" w14:textId="77777777" w:rsidR="00F56AB7" w:rsidRDefault="00F56AB7">
      <w:r>
        <w:separator/>
      </w:r>
    </w:p>
  </w:footnote>
  <w:footnote w:type="continuationSeparator" w:id="0">
    <w:p w14:paraId="79F6F53F" w14:textId="77777777" w:rsidR="00F56AB7" w:rsidRDefault="00F56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02" w:hanging="360"/>
      </w:pPr>
    </w:lvl>
    <w:lvl w:ilvl="2" w:tplc="0419001B" w:tentative="1">
      <w:start w:val="1"/>
      <w:numFmt w:val="lowerRoman"/>
      <w:lvlText w:val="%3."/>
      <w:lvlJc w:val="right"/>
      <w:pPr>
        <w:ind w:left="2122" w:hanging="180"/>
      </w:pPr>
    </w:lvl>
    <w:lvl w:ilvl="3" w:tplc="0419000F" w:tentative="1">
      <w:start w:val="1"/>
      <w:numFmt w:val="decimal"/>
      <w:lvlText w:val="%4."/>
      <w:lvlJc w:val="left"/>
      <w:pPr>
        <w:ind w:left="2842" w:hanging="360"/>
      </w:pPr>
    </w:lvl>
    <w:lvl w:ilvl="4" w:tplc="04190019" w:tentative="1">
      <w:start w:val="1"/>
      <w:numFmt w:val="lowerLetter"/>
      <w:lvlText w:val="%5."/>
      <w:lvlJc w:val="left"/>
      <w:pPr>
        <w:ind w:left="3562" w:hanging="360"/>
      </w:pPr>
    </w:lvl>
    <w:lvl w:ilvl="5" w:tplc="0419001B" w:tentative="1">
      <w:start w:val="1"/>
      <w:numFmt w:val="lowerRoman"/>
      <w:lvlText w:val="%6."/>
      <w:lvlJc w:val="right"/>
      <w:pPr>
        <w:ind w:left="4282" w:hanging="180"/>
      </w:pPr>
    </w:lvl>
    <w:lvl w:ilvl="6" w:tplc="0419000F" w:tentative="1">
      <w:start w:val="1"/>
      <w:numFmt w:val="decimal"/>
      <w:lvlText w:val="%7."/>
      <w:lvlJc w:val="left"/>
      <w:pPr>
        <w:ind w:left="5002" w:hanging="360"/>
      </w:pPr>
    </w:lvl>
    <w:lvl w:ilvl="7" w:tplc="04190019" w:tentative="1">
      <w:start w:val="1"/>
      <w:numFmt w:val="lowerLetter"/>
      <w:lvlText w:val="%8."/>
      <w:lvlJc w:val="left"/>
      <w:pPr>
        <w:ind w:left="5722" w:hanging="360"/>
      </w:pPr>
    </w:lvl>
    <w:lvl w:ilvl="8" w:tplc="041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84033DA"/>
    <w:multiLevelType w:val="hybridMultilevel"/>
    <w:tmpl w:val="9CB69426"/>
    <w:lvl w:ilvl="0" w:tplc="7072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17EEA"/>
    <w:multiLevelType w:val="hybridMultilevel"/>
    <w:tmpl w:val="391AF002"/>
    <w:lvl w:ilvl="0" w:tplc="147C3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F5D99"/>
    <w:multiLevelType w:val="hybridMultilevel"/>
    <w:tmpl w:val="41E687D2"/>
    <w:lvl w:ilvl="0" w:tplc="5F6AF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A34E6C"/>
    <w:multiLevelType w:val="hybridMultilevel"/>
    <w:tmpl w:val="C6FC4FA4"/>
    <w:lvl w:ilvl="0" w:tplc="9814B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65C1E86"/>
    <w:multiLevelType w:val="hybridMultilevel"/>
    <w:tmpl w:val="B394BA70"/>
    <w:lvl w:ilvl="0" w:tplc="9B14B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3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C00FE"/>
    <w:multiLevelType w:val="hybridMultilevel"/>
    <w:tmpl w:val="4C1C625A"/>
    <w:lvl w:ilvl="0" w:tplc="44063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932F69"/>
    <w:multiLevelType w:val="hybridMultilevel"/>
    <w:tmpl w:val="465E1A80"/>
    <w:lvl w:ilvl="0" w:tplc="EA0A1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20" w15:restartNumberingAfterBreak="0">
    <w:nsid w:val="4BAF4805"/>
    <w:multiLevelType w:val="hybridMultilevel"/>
    <w:tmpl w:val="37669B4C"/>
    <w:lvl w:ilvl="0" w:tplc="CAF4A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6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7" w15:restartNumberingAfterBreak="0">
    <w:nsid w:val="5EBB73C0"/>
    <w:multiLevelType w:val="hybridMultilevel"/>
    <w:tmpl w:val="1BB42CA2"/>
    <w:lvl w:ilvl="0" w:tplc="F0348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3837383"/>
    <w:multiLevelType w:val="hybridMultilevel"/>
    <w:tmpl w:val="B664C130"/>
    <w:lvl w:ilvl="0" w:tplc="D7BE4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BC06CA"/>
    <w:multiLevelType w:val="hybridMultilevel"/>
    <w:tmpl w:val="1C3EF9A0"/>
    <w:lvl w:ilvl="0" w:tplc="D716E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D2226"/>
    <w:multiLevelType w:val="hybridMultilevel"/>
    <w:tmpl w:val="85BC251C"/>
    <w:lvl w:ilvl="0" w:tplc="B9441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AB78B9"/>
    <w:multiLevelType w:val="hybridMultilevel"/>
    <w:tmpl w:val="DC880C46"/>
    <w:lvl w:ilvl="0" w:tplc="A4BAF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ED453C8"/>
    <w:multiLevelType w:val="hybridMultilevel"/>
    <w:tmpl w:val="581ED8B8"/>
    <w:lvl w:ilvl="0" w:tplc="A03C8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24"/>
  </w:num>
  <w:num w:numId="4">
    <w:abstractNumId w:val="32"/>
  </w:num>
  <w:num w:numId="5">
    <w:abstractNumId w:val="29"/>
  </w:num>
  <w:num w:numId="6">
    <w:abstractNumId w:val="37"/>
  </w:num>
  <w:num w:numId="7">
    <w:abstractNumId w:val="4"/>
  </w:num>
  <w:num w:numId="8">
    <w:abstractNumId w:val="8"/>
  </w:num>
  <w:num w:numId="9">
    <w:abstractNumId w:val="2"/>
  </w:num>
  <w:num w:numId="10">
    <w:abstractNumId w:val="16"/>
  </w:num>
  <w:num w:numId="11">
    <w:abstractNumId w:val="9"/>
  </w:num>
  <w:num w:numId="12">
    <w:abstractNumId w:val="21"/>
  </w:num>
  <w:num w:numId="13">
    <w:abstractNumId w:val="22"/>
  </w:num>
  <w:num w:numId="14">
    <w:abstractNumId w:val="25"/>
  </w:num>
  <w:num w:numId="15">
    <w:abstractNumId w:val="39"/>
  </w:num>
  <w:num w:numId="16">
    <w:abstractNumId w:val="33"/>
  </w:num>
  <w:num w:numId="17">
    <w:abstractNumId w:val="5"/>
  </w:num>
  <w:num w:numId="18">
    <w:abstractNumId w:val="13"/>
  </w:num>
  <w:num w:numId="19">
    <w:abstractNumId w:val="23"/>
  </w:num>
  <w:num w:numId="20">
    <w:abstractNumId w:val="17"/>
  </w:num>
  <w:num w:numId="21">
    <w:abstractNumId w:val="35"/>
  </w:num>
  <w:num w:numId="22">
    <w:abstractNumId w:val="28"/>
  </w:num>
  <w:num w:numId="23">
    <w:abstractNumId w:val="30"/>
  </w:num>
  <w:num w:numId="24">
    <w:abstractNumId w:val="34"/>
  </w:num>
  <w:num w:numId="25">
    <w:abstractNumId w:val="12"/>
  </w:num>
  <w:num w:numId="26">
    <w:abstractNumId w:val="10"/>
  </w:num>
  <w:num w:numId="27">
    <w:abstractNumId w:val="38"/>
  </w:num>
  <w:num w:numId="28">
    <w:abstractNumId w:val="26"/>
  </w:num>
  <w:num w:numId="29">
    <w:abstractNumId w:val="19"/>
  </w:num>
  <w:num w:numId="30">
    <w:abstractNumId w:val="0"/>
  </w:num>
  <w:num w:numId="31">
    <w:abstractNumId w:val="41"/>
  </w:num>
  <w:num w:numId="32">
    <w:abstractNumId w:val="18"/>
  </w:num>
  <w:num w:numId="33">
    <w:abstractNumId w:val="20"/>
  </w:num>
  <w:num w:numId="34">
    <w:abstractNumId w:val="6"/>
  </w:num>
  <w:num w:numId="35">
    <w:abstractNumId w:val="42"/>
  </w:num>
  <w:num w:numId="36">
    <w:abstractNumId w:val="7"/>
  </w:num>
  <w:num w:numId="37">
    <w:abstractNumId w:val="31"/>
  </w:num>
  <w:num w:numId="38">
    <w:abstractNumId w:val="11"/>
  </w:num>
  <w:num w:numId="39">
    <w:abstractNumId w:val="40"/>
  </w:num>
  <w:num w:numId="40">
    <w:abstractNumId w:val="14"/>
  </w:num>
  <w:num w:numId="41">
    <w:abstractNumId w:val="1"/>
  </w:num>
  <w:num w:numId="42">
    <w:abstractNumId w:val="27"/>
  </w:num>
  <w:num w:numId="43">
    <w:abstractNumId w:val="36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26C0B"/>
    <w:rsid w:val="000354DE"/>
    <w:rsid w:val="00044489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7EA"/>
    <w:rsid w:val="000B788B"/>
    <w:rsid w:val="000C01C2"/>
    <w:rsid w:val="000D17F9"/>
    <w:rsid w:val="000D4122"/>
    <w:rsid w:val="000D740D"/>
    <w:rsid w:val="000E16B9"/>
    <w:rsid w:val="000E3E8F"/>
    <w:rsid w:val="000E7627"/>
    <w:rsid w:val="000F37F6"/>
    <w:rsid w:val="00105B17"/>
    <w:rsid w:val="00111CAD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531"/>
    <w:rsid w:val="00190D80"/>
    <w:rsid w:val="00192B54"/>
    <w:rsid w:val="001A380E"/>
    <w:rsid w:val="001A5E13"/>
    <w:rsid w:val="001B5C33"/>
    <w:rsid w:val="001C3940"/>
    <w:rsid w:val="001D70C7"/>
    <w:rsid w:val="001E7158"/>
    <w:rsid w:val="001F372A"/>
    <w:rsid w:val="00204364"/>
    <w:rsid w:val="00205471"/>
    <w:rsid w:val="00211736"/>
    <w:rsid w:val="00215A06"/>
    <w:rsid w:val="0022002A"/>
    <w:rsid w:val="00220379"/>
    <w:rsid w:val="00226890"/>
    <w:rsid w:val="00234252"/>
    <w:rsid w:val="00241BF6"/>
    <w:rsid w:val="00242472"/>
    <w:rsid w:val="0024270F"/>
    <w:rsid w:val="00244DA5"/>
    <w:rsid w:val="0024722F"/>
    <w:rsid w:val="0025434C"/>
    <w:rsid w:val="00257F31"/>
    <w:rsid w:val="00263C00"/>
    <w:rsid w:val="00264D3F"/>
    <w:rsid w:val="00265F30"/>
    <w:rsid w:val="00266E70"/>
    <w:rsid w:val="002675A0"/>
    <w:rsid w:val="00273EAA"/>
    <w:rsid w:val="00284DD3"/>
    <w:rsid w:val="00285136"/>
    <w:rsid w:val="002878E3"/>
    <w:rsid w:val="002906CB"/>
    <w:rsid w:val="002A05DB"/>
    <w:rsid w:val="002B17E1"/>
    <w:rsid w:val="002B4C85"/>
    <w:rsid w:val="002B7197"/>
    <w:rsid w:val="002B7E0B"/>
    <w:rsid w:val="002C0C34"/>
    <w:rsid w:val="002C0EA8"/>
    <w:rsid w:val="002C2806"/>
    <w:rsid w:val="002C4899"/>
    <w:rsid w:val="002C7E65"/>
    <w:rsid w:val="002D14DC"/>
    <w:rsid w:val="002D4BEF"/>
    <w:rsid w:val="002D6C8A"/>
    <w:rsid w:val="002D77E0"/>
    <w:rsid w:val="002E304A"/>
    <w:rsid w:val="002F08BA"/>
    <w:rsid w:val="002F2C3B"/>
    <w:rsid w:val="002F3166"/>
    <w:rsid w:val="002F64B4"/>
    <w:rsid w:val="00303741"/>
    <w:rsid w:val="00305903"/>
    <w:rsid w:val="0031326C"/>
    <w:rsid w:val="00317655"/>
    <w:rsid w:val="00327575"/>
    <w:rsid w:val="00336ABA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0CF1"/>
    <w:rsid w:val="004212D6"/>
    <w:rsid w:val="0042603C"/>
    <w:rsid w:val="004313D4"/>
    <w:rsid w:val="004325BF"/>
    <w:rsid w:val="00432953"/>
    <w:rsid w:val="00435B6A"/>
    <w:rsid w:val="0043794C"/>
    <w:rsid w:val="004469F5"/>
    <w:rsid w:val="00447229"/>
    <w:rsid w:val="00447E32"/>
    <w:rsid w:val="00450188"/>
    <w:rsid w:val="004532A1"/>
    <w:rsid w:val="004546A9"/>
    <w:rsid w:val="0045601D"/>
    <w:rsid w:val="004613AC"/>
    <w:rsid w:val="004622E3"/>
    <w:rsid w:val="004700A7"/>
    <w:rsid w:val="004726A4"/>
    <w:rsid w:val="00475762"/>
    <w:rsid w:val="00476301"/>
    <w:rsid w:val="0048295B"/>
    <w:rsid w:val="00482E00"/>
    <w:rsid w:val="00493E7C"/>
    <w:rsid w:val="00497085"/>
    <w:rsid w:val="004A02D4"/>
    <w:rsid w:val="004A6448"/>
    <w:rsid w:val="004C2033"/>
    <w:rsid w:val="004C60DE"/>
    <w:rsid w:val="004C6DEE"/>
    <w:rsid w:val="004D5EDF"/>
    <w:rsid w:val="004D7236"/>
    <w:rsid w:val="004F36C7"/>
    <w:rsid w:val="004F6838"/>
    <w:rsid w:val="004F73C4"/>
    <w:rsid w:val="00502912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3A3E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22EB3"/>
    <w:rsid w:val="006415EC"/>
    <w:rsid w:val="00653F61"/>
    <w:rsid w:val="00654B09"/>
    <w:rsid w:val="00656CA3"/>
    <w:rsid w:val="00660F79"/>
    <w:rsid w:val="006625E4"/>
    <w:rsid w:val="006703DF"/>
    <w:rsid w:val="0068217E"/>
    <w:rsid w:val="00684B1D"/>
    <w:rsid w:val="006863FD"/>
    <w:rsid w:val="0069292A"/>
    <w:rsid w:val="006A0490"/>
    <w:rsid w:val="006A06EB"/>
    <w:rsid w:val="006B17C0"/>
    <w:rsid w:val="006B3737"/>
    <w:rsid w:val="006B56F4"/>
    <w:rsid w:val="006C1403"/>
    <w:rsid w:val="006C4A0F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20FD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0320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33CA"/>
    <w:rsid w:val="007D280D"/>
    <w:rsid w:val="007D443D"/>
    <w:rsid w:val="007E4D76"/>
    <w:rsid w:val="00801C87"/>
    <w:rsid w:val="0080331B"/>
    <w:rsid w:val="00807B98"/>
    <w:rsid w:val="00815F49"/>
    <w:rsid w:val="00823267"/>
    <w:rsid w:val="00833E18"/>
    <w:rsid w:val="00837CBB"/>
    <w:rsid w:val="008444D1"/>
    <w:rsid w:val="00846732"/>
    <w:rsid w:val="00847039"/>
    <w:rsid w:val="00851272"/>
    <w:rsid w:val="00852172"/>
    <w:rsid w:val="00863A29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B544D"/>
    <w:rsid w:val="008C2ED4"/>
    <w:rsid w:val="008C4053"/>
    <w:rsid w:val="008C4BFA"/>
    <w:rsid w:val="008C7756"/>
    <w:rsid w:val="008D5C36"/>
    <w:rsid w:val="008E2544"/>
    <w:rsid w:val="008E3CB0"/>
    <w:rsid w:val="008E4705"/>
    <w:rsid w:val="008F698B"/>
    <w:rsid w:val="00905D8F"/>
    <w:rsid w:val="00906AE9"/>
    <w:rsid w:val="009077C4"/>
    <w:rsid w:val="009107B6"/>
    <w:rsid w:val="00911702"/>
    <w:rsid w:val="00911814"/>
    <w:rsid w:val="00916798"/>
    <w:rsid w:val="009218A3"/>
    <w:rsid w:val="00924615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1599"/>
    <w:rsid w:val="009D7994"/>
    <w:rsid w:val="009E19CB"/>
    <w:rsid w:val="009E3A2D"/>
    <w:rsid w:val="009E4EC4"/>
    <w:rsid w:val="009E66C2"/>
    <w:rsid w:val="009E7918"/>
    <w:rsid w:val="009F1FF0"/>
    <w:rsid w:val="00A042CC"/>
    <w:rsid w:val="00A079A2"/>
    <w:rsid w:val="00A24F6D"/>
    <w:rsid w:val="00A340DD"/>
    <w:rsid w:val="00A3721E"/>
    <w:rsid w:val="00A438DF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15F4"/>
    <w:rsid w:val="00AA4D88"/>
    <w:rsid w:val="00AB00FB"/>
    <w:rsid w:val="00AB460A"/>
    <w:rsid w:val="00AB4884"/>
    <w:rsid w:val="00AC1072"/>
    <w:rsid w:val="00AC1D01"/>
    <w:rsid w:val="00AC5720"/>
    <w:rsid w:val="00AC66FC"/>
    <w:rsid w:val="00AD2022"/>
    <w:rsid w:val="00AD4BA8"/>
    <w:rsid w:val="00AD6C31"/>
    <w:rsid w:val="00AE20C6"/>
    <w:rsid w:val="00AF35D2"/>
    <w:rsid w:val="00B02E3D"/>
    <w:rsid w:val="00B072BB"/>
    <w:rsid w:val="00B072D4"/>
    <w:rsid w:val="00B116D3"/>
    <w:rsid w:val="00B13E71"/>
    <w:rsid w:val="00B24D6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0AD9"/>
    <w:rsid w:val="00BC6219"/>
    <w:rsid w:val="00BC6D2D"/>
    <w:rsid w:val="00BD2490"/>
    <w:rsid w:val="00BD6C19"/>
    <w:rsid w:val="00BD7674"/>
    <w:rsid w:val="00BE0189"/>
    <w:rsid w:val="00BF0448"/>
    <w:rsid w:val="00BF291D"/>
    <w:rsid w:val="00BF7874"/>
    <w:rsid w:val="00C03391"/>
    <w:rsid w:val="00C07DBF"/>
    <w:rsid w:val="00C117AC"/>
    <w:rsid w:val="00C15A57"/>
    <w:rsid w:val="00C16261"/>
    <w:rsid w:val="00C16F84"/>
    <w:rsid w:val="00C20058"/>
    <w:rsid w:val="00C21C83"/>
    <w:rsid w:val="00C2362A"/>
    <w:rsid w:val="00C26095"/>
    <w:rsid w:val="00C31C4F"/>
    <w:rsid w:val="00C40B70"/>
    <w:rsid w:val="00C46640"/>
    <w:rsid w:val="00C53064"/>
    <w:rsid w:val="00C5625B"/>
    <w:rsid w:val="00C57CF7"/>
    <w:rsid w:val="00C65090"/>
    <w:rsid w:val="00C66AB2"/>
    <w:rsid w:val="00C67F6C"/>
    <w:rsid w:val="00C72032"/>
    <w:rsid w:val="00C72659"/>
    <w:rsid w:val="00C763DC"/>
    <w:rsid w:val="00C822D7"/>
    <w:rsid w:val="00C919F3"/>
    <w:rsid w:val="00CA1FC0"/>
    <w:rsid w:val="00CB3417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4537"/>
    <w:rsid w:val="00D07F3E"/>
    <w:rsid w:val="00D1326B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DEC"/>
    <w:rsid w:val="00E40782"/>
    <w:rsid w:val="00E44E4B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1C47"/>
    <w:rsid w:val="00EC2435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34D48"/>
    <w:rsid w:val="00F42930"/>
    <w:rsid w:val="00F55C81"/>
    <w:rsid w:val="00F55D0E"/>
    <w:rsid w:val="00F56AB7"/>
    <w:rsid w:val="00F57988"/>
    <w:rsid w:val="00F640D5"/>
    <w:rsid w:val="00F64A54"/>
    <w:rsid w:val="00F72119"/>
    <w:rsid w:val="00F72A19"/>
    <w:rsid w:val="00F90778"/>
    <w:rsid w:val="00F92423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84B33-162C-4E50-A353-CF9B759D5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3809</TotalTime>
  <Pages>9</Pages>
  <Words>1389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81</cp:revision>
  <cp:lastPrinted>2015-09-20T08:44:00Z</cp:lastPrinted>
  <dcterms:created xsi:type="dcterms:W3CDTF">2016-09-25T11:38:00Z</dcterms:created>
  <dcterms:modified xsi:type="dcterms:W3CDTF">2019-03-15T11:30:00Z</dcterms:modified>
</cp:coreProperties>
</file>
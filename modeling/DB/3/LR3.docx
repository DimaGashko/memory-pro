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952FE" w14:textId="77777777" w:rsidR="00B866DF" w:rsidRPr="00AD6407" w:rsidRDefault="00B866DF" w:rsidP="00B866DF">
      <w:pPr>
        <w:pStyle w:val="Header"/>
        <w:tabs>
          <w:tab w:val="clear" w:pos="4153"/>
          <w:tab w:val="clear" w:pos="8306"/>
        </w:tabs>
        <w:spacing w:line="360" w:lineRule="auto"/>
        <w:rPr>
          <w:rFonts w:ascii="Courier New" w:hAnsi="Courier New" w:cs="Courier New"/>
          <w:sz w:val="20"/>
          <w:lang w:val="uk-UA"/>
        </w:rPr>
      </w:pPr>
    </w:p>
    <w:p w14:paraId="51F1AB1F" w14:textId="77777777" w:rsidR="00B866DF" w:rsidRPr="00CF5A27" w:rsidRDefault="00B866DF" w:rsidP="00B866DF">
      <w:pPr>
        <w:pStyle w:val="Header"/>
        <w:tabs>
          <w:tab w:val="clear" w:pos="4153"/>
          <w:tab w:val="clear" w:pos="8306"/>
        </w:tabs>
        <w:spacing w:line="360" w:lineRule="auto"/>
        <w:rPr>
          <w:rFonts w:ascii="Courier New" w:hAnsi="Courier New" w:cs="Courier New"/>
          <w:sz w:val="20"/>
        </w:rPr>
      </w:pPr>
    </w:p>
    <w:p w14:paraId="3F3E9DBA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6035BDC3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08BDCFD7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74DB1117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132BA315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0C1C1CB2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2D8597C1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791B9EB4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33A44631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4025A7BB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7FA09A47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4F4BA4D5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23FF4FC7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14A45B50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004FD3A0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11764026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0087ACEE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7001CE00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1048DA75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55F186DB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2DCF5CEC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072C89A7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52A97CD2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4B26641F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1ADBDF51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0012E90B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7082EA77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6969BC28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18644BC9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5ABC1E28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7DDDD0F3" w14:textId="77777777" w:rsidR="00B866DF" w:rsidRPr="006E3F85" w:rsidRDefault="00B866DF" w:rsidP="00B866DF">
      <w:pPr>
        <w:ind w:firstLine="0"/>
        <w:rPr>
          <w:lang w:val="uk-UA"/>
        </w:rPr>
      </w:pPr>
    </w:p>
    <w:p w14:paraId="41A5F41C" w14:textId="77777777" w:rsidR="00B866DF" w:rsidRPr="006E3F85" w:rsidRDefault="00B866DF" w:rsidP="00B866DF">
      <w:pPr>
        <w:rPr>
          <w:lang w:val="uk-UA"/>
        </w:rPr>
      </w:pPr>
    </w:p>
    <w:p w14:paraId="1692BD80" w14:textId="77777777" w:rsidR="00B866DF" w:rsidRPr="006E3F85" w:rsidRDefault="00B866DF" w:rsidP="00B866DF">
      <w:pPr>
        <w:rPr>
          <w:lang w:val="uk-UA"/>
        </w:rPr>
      </w:pPr>
    </w:p>
    <w:p w14:paraId="167C9D7C" w14:textId="77777777" w:rsidR="00B866DF" w:rsidRPr="006E3F85" w:rsidRDefault="00B866DF" w:rsidP="00B866DF">
      <w:pPr>
        <w:rPr>
          <w:lang w:val="uk-UA"/>
        </w:rPr>
      </w:pPr>
    </w:p>
    <w:p w14:paraId="45B26A8C" w14:textId="77777777" w:rsidR="00B866DF" w:rsidRPr="006E3F85" w:rsidRDefault="00B866DF" w:rsidP="00B866DF">
      <w:pPr>
        <w:rPr>
          <w:lang w:val="uk-UA"/>
        </w:rPr>
      </w:pPr>
    </w:p>
    <w:p w14:paraId="68AE6828" w14:textId="77777777" w:rsidR="00B866DF" w:rsidRPr="006E3F85" w:rsidRDefault="00B866DF" w:rsidP="00B866DF">
      <w:pPr>
        <w:rPr>
          <w:lang w:val="uk-UA"/>
        </w:rPr>
      </w:pPr>
    </w:p>
    <w:p w14:paraId="05DEA492" w14:textId="77777777" w:rsidR="00B866DF" w:rsidRPr="006E3F85" w:rsidRDefault="00B866DF" w:rsidP="00B866DF">
      <w:pPr>
        <w:rPr>
          <w:lang w:val="uk-UA"/>
        </w:rPr>
      </w:pPr>
    </w:p>
    <w:p w14:paraId="495C26F1" w14:textId="140483CD" w:rsidR="00B866DF" w:rsidRDefault="00B866DF" w:rsidP="00B866DF">
      <w:pPr>
        <w:ind w:firstLine="0"/>
        <w:rPr>
          <w:lang w:val="uk-UA"/>
        </w:rPr>
      </w:pPr>
    </w:p>
    <w:p w14:paraId="6F4EC457" w14:textId="77777777" w:rsidR="00B866DF" w:rsidRPr="006E3F85" w:rsidRDefault="00B866DF" w:rsidP="00B866DF">
      <w:pPr>
        <w:pStyle w:val="Footer"/>
        <w:tabs>
          <w:tab w:val="left" w:pos="4864"/>
          <w:tab w:val="left" w:pos="9117"/>
          <w:tab w:val="left" w:pos="9424"/>
          <w:tab w:val="left" w:pos="9684"/>
          <w:tab w:val="left" w:pos="9967"/>
        </w:tabs>
        <w:spacing w:line="360" w:lineRule="auto"/>
        <w:ind w:firstLine="0"/>
        <w:jc w:val="center"/>
        <w:rPr>
          <w:sz w:val="28"/>
          <w:szCs w:val="28"/>
          <w:lang w:val="uk-UA"/>
        </w:rPr>
      </w:pPr>
      <w:bookmarkStart w:id="0" w:name="_GoBack"/>
      <w:bookmarkEnd w:id="0"/>
      <w:r w:rsidRPr="00421CD4">
        <w:rPr>
          <w:b/>
          <w:sz w:val="28"/>
          <w:szCs w:val="28"/>
          <w:lang w:val="uk-UA"/>
        </w:rPr>
        <w:lastRenderedPageBreak/>
        <w:t xml:space="preserve">Лабораторна </w:t>
      </w:r>
      <w:r w:rsidRPr="00421CD4">
        <w:rPr>
          <w:rStyle w:val="fontstyle01"/>
          <w:rFonts w:ascii="Times New Roman" w:hAnsi="Times New Roman"/>
          <w:lang w:val="uk-UA"/>
        </w:rPr>
        <w:t>робота №</w:t>
      </w:r>
      <w:r w:rsidRPr="006E3F85">
        <w:rPr>
          <w:rStyle w:val="fontstyle01"/>
          <w:rFonts w:ascii="Times New Roman" w:hAnsi="Times New Roman"/>
        </w:rPr>
        <w:t>3</w:t>
      </w:r>
      <w:r w:rsidRPr="00421CD4">
        <w:rPr>
          <w:b/>
          <w:bCs/>
          <w:color w:val="000000"/>
          <w:sz w:val="30"/>
          <w:szCs w:val="28"/>
          <w:lang w:val="uk-UA"/>
        </w:rPr>
        <w:br/>
      </w:r>
      <w:r w:rsidRPr="006E3F85">
        <w:rPr>
          <w:b/>
          <w:sz w:val="28"/>
          <w:szCs w:val="28"/>
          <w:lang w:val="uk-UA"/>
        </w:rPr>
        <w:t>Концептуальна модель бази даних. Діаграма сутність-зв’язок (</w:t>
      </w:r>
      <w:r w:rsidRPr="006E3F85">
        <w:rPr>
          <w:b/>
          <w:sz w:val="28"/>
          <w:szCs w:val="28"/>
          <w:lang w:val="en-US"/>
        </w:rPr>
        <w:t>ERD</w:t>
      </w:r>
      <w:r w:rsidRPr="006E3F85">
        <w:rPr>
          <w:b/>
          <w:sz w:val="28"/>
          <w:szCs w:val="28"/>
          <w:lang w:val="uk-UA"/>
        </w:rPr>
        <w:t>).</w:t>
      </w:r>
    </w:p>
    <w:p w14:paraId="3BCF20D0" w14:textId="77777777" w:rsidR="00B866DF" w:rsidRPr="00421CD4" w:rsidRDefault="00B866DF" w:rsidP="00B866DF">
      <w:pPr>
        <w:spacing w:line="360" w:lineRule="auto"/>
        <w:rPr>
          <w:color w:val="000000"/>
          <w:sz w:val="28"/>
          <w:szCs w:val="28"/>
          <w:lang w:val="uk-UA"/>
        </w:rPr>
      </w:pPr>
      <w:r w:rsidRPr="00421CD4">
        <w:rPr>
          <w:rStyle w:val="fontstyle01"/>
          <w:rFonts w:ascii="Times New Roman" w:hAnsi="Times New Roman"/>
          <w:lang w:val="uk-UA"/>
        </w:rPr>
        <w:t>Мета:</w:t>
      </w:r>
      <w:r w:rsidRPr="00421CD4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розробити концептуальну модель бази даних, відобразити відношення між сутностями бази даних.</w:t>
      </w:r>
    </w:p>
    <w:p w14:paraId="142A91EC" w14:textId="44197918" w:rsidR="00B866DF" w:rsidRPr="00AD575F" w:rsidRDefault="00B866DF" w:rsidP="00B866DF">
      <w:pPr>
        <w:pStyle w:val="ListParagraph"/>
        <w:numPr>
          <w:ilvl w:val="0"/>
          <w:numId w:val="11"/>
        </w:numPr>
        <w:rPr>
          <w:sz w:val="28"/>
          <w:lang w:val="en-US"/>
        </w:rPr>
      </w:pPr>
      <w:r>
        <w:rPr>
          <w:sz w:val="28"/>
          <w:lang w:val="uk-UA"/>
        </w:rPr>
        <w:t>Концептуальна модель БД</w:t>
      </w:r>
    </w:p>
    <w:p w14:paraId="20475E92" w14:textId="6D03BA23" w:rsidR="00AD575F" w:rsidRDefault="00AD575F" w:rsidP="00AD575F">
      <w:pPr>
        <w:pStyle w:val="ListParagraph"/>
        <w:ind w:left="1080" w:firstLine="0"/>
        <w:rPr>
          <w:sz w:val="28"/>
          <w:lang w:val="uk-UA"/>
        </w:rPr>
      </w:pPr>
    </w:p>
    <w:p w14:paraId="4308CC46" w14:textId="77777777" w:rsidR="00AD575F" w:rsidRPr="006E3F85" w:rsidRDefault="00AD575F" w:rsidP="00AD575F">
      <w:pPr>
        <w:pStyle w:val="ListParagraph"/>
        <w:ind w:left="1080" w:firstLine="0"/>
        <w:rPr>
          <w:sz w:val="28"/>
          <w:lang w:val="en-US"/>
        </w:rPr>
      </w:pPr>
    </w:p>
    <w:p w14:paraId="402CD3B7" w14:textId="6DCC4320" w:rsidR="00B866DF" w:rsidRPr="006E3F85" w:rsidRDefault="00AD575F" w:rsidP="0030649D">
      <w:pPr>
        <w:ind w:left="720" w:firstLine="0"/>
        <w:jc w:val="center"/>
        <w:rPr>
          <w:sz w:val="28"/>
          <w:lang w:val="en-US"/>
        </w:rPr>
      </w:pPr>
      <w:r>
        <w:object w:dxaOrig="7531" w:dyaOrig="8821" w14:anchorId="7CB95A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5pt;height:441pt" o:ole="">
            <v:imagedata r:id="rId8" o:title=""/>
          </v:shape>
          <o:OLEObject Type="Embed" ProgID="Visio.Drawing.15" ShapeID="_x0000_i1025" DrawAspect="Content" ObjectID="_1620504271" r:id="rId9"/>
        </w:object>
      </w:r>
    </w:p>
    <w:p w14:paraId="12C2EA2D" w14:textId="5825B699" w:rsidR="00AD575F" w:rsidRDefault="00AD575F">
      <w:pPr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0CB70CDA" w14:textId="43916123" w:rsidR="00B866DF" w:rsidRPr="00AD575F" w:rsidRDefault="00B866DF" w:rsidP="00B866DF">
      <w:pPr>
        <w:pStyle w:val="ListParagraph"/>
        <w:numPr>
          <w:ilvl w:val="0"/>
          <w:numId w:val="11"/>
        </w:numPr>
        <w:rPr>
          <w:sz w:val="28"/>
          <w:lang w:val="en-US"/>
        </w:rPr>
      </w:pPr>
      <w:r>
        <w:rPr>
          <w:sz w:val="28"/>
          <w:lang w:val="uk-UA"/>
        </w:rPr>
        <w:lastRenderedPageBreak/>
        <w:t>Діаграма сутність-зв’язок</w:t>
      </w:r>
    </w:p>
    <w:p w14:paraId="3B484F09" w14:textId="77777777" w:rsidR="00AD575F" w:rsidRPr="006E3F85" w:rsidRDefault="00AD575F" w:rsidP="00AD575F">
      <w:pPr>
        <w:pStyle w:val="ListParagraph"/>
        <w:ind w:left="1080" w:firstLine="0"/>
        <w:rPr>
          <w:sz w:val="28"/>
          <w:lang w:val="en-US"/>
        </w:rPr>
      </w:pPr>
    </w:p>
    <w:p w14:paraId="6574C5AF" w14:textId="77777777" w:rsidR="00B866DF" w:rsidRPr="006E3F85" w:rsidRDefault="00B866DF" w:rsidP="00B866DF">
      <w:pPr>
        <w:ind w:left="720" w:firstLine="0"/>
        <w:rPr>
          <w:sz w:val="28"/>
          <w:lang w:val="en-US"/>
        </w:rPr>
      </w:pPr>
    </w:p>
    <w:p w14:paraId="4BD0B725" w14:textId="547DF5E3" w:rsidR="00B866DF" w:rsidRPr="006E3F85" w:rsidRDefault="0030649D" w:rsidP="0030649D">
      <w:pPr>
        <w:ind w:firstLine="0"/>
        <w:jc w:val="center"/>
        <w:rPr>
          <w:lang w:val="uk-UA"/>
        </w:rPr>
      </w:pPr>
      <w:r>
        <w:object w:dxaOrig="10095" w:dyaOrig="12720" w14:anchorId="11022B40">
          <v:shape id="_x0000_i1029" type="#_x0000_t75" style="width:450.75pt;height:567pt" o:ole="">
            <v:imagedata r:id="rId10" o:title=""/>
          </v:shape>
          <o:OLEObject Type="Embed" ProgID="Visio.Drawing.15" ShapeID="_x0000_i1029" DrawAspect="Content" ObjectID="_1620504272" r:id="rId11"/>
        </w:object>
      </w:r>
    </w:p>
    <w:p w14:paraId="210EE7DA" w14:textId="77777777" w:rsidR="00B866DF" w:rsidRPr="006E3F85" w:rsidRDefault="00B866DF" w:rsidP="0030649D">
      <w:pPr>
        <w:spacing w:line="360" w:lineRule="auto"/>
        <w:jc w:val="left"/>
        <w:rPr>
          <w:lang w:val="uk-UA"/>
        </w:rPr>
      </w:pPr>
    </w:p>
    <w:p w14:paraId="51062842" w14:textId="77777777" w:rsidR="0030649D" w:rsidRDefault="0030649D" w:rsidP="0030649D">
      <w:pPr>
        <w:spacing w:line="360" w:lineRule="auto"/>
        <w:ind w:firstLine="630"/>
        <w:jc w:val="left"/>
        <w:rPr>
          <w:noProof/>
          <w:lang w:val="uk-UA"/>
        </w:rPr>
      </w:pPr>
    </w:p>
    <w:p w14:paraId="4643736E" w14:textId="2B93AB1C" w:rsidR="00B866DF" w:rsidRPr="00B866DF" w:rsidRDefault="00B866DF" w:rsidP="0030649D">
      <w:pPr>
        <w:spacing w:line="360" w:lineRule="auto"/>
        <w:ind w:firstLine="630"/>
        <w:jc w:val="left"/>
        <w:rPr>
          <w:noProof/>
          <w:lang w:val="uk-UA"/>
        </w:rPr>
        <w:sectPr w:rsidR="00B866DF" w:rsidRPr="00B866DF">
          <w:headerReference w:type="default" r:id="rId12"/>
          <w:footerReference w:type="default" r:id="rId13"/>
          <w:footerReference w:type="first" r:id="rId14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  <w:r w:rsidRPr="00DC477D">
        <w:rPr>
          <w:b/>
          <w:color w:val="000000"/>
          <w:kern w:val="0"/>
          <w:sz w:val="28"/>
          <w:szCs w:val="19"/>
          <w:highlight w:val="white"/>
          <w:lang w:val="uk-UA" w:eastAsia="uk-UA"/>
        </w:rPr>
        <w:t xml:space="preserve">Висновок: </w:t>
      </w:r>
      <w:r w:rsidRPr="00DC477D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виконавши лабораторну роботу, я </w:t>
      </w:r>
      <w:r>
        <w:rPr>
          <w:color w:val="000000"/>
          <w:sz w:val="28"/>
          <w:szCs w:val="28"/>
          <w:lang w:val="uk-UA"/>
        </w:rPr>
        <w:t>розробив концептуальну модель бази даних</w:t>
      </w:r>
      <w:r w:rsidR="0030649D">
        <w:rPr>
          <w:color w:val="000000"/>
          <w:sz w:val="28"/>
          <w:szCs w:val="28"/>
          <w:lang w:val="uk-UA"/>
        </w:rPr>
        <w:t xml:space="preserve"> </w:t>
      </w:r>
      <w:r w:rsidR="0030649D">
        <w:rPr>
          <w:color w:val="000000"/>
          <w:sz w:val="28"/>
          <w:szCs w:val="28"/>
        </w:rPr>
        <w:t>та д</w:t>
      </w:r>
      <w:proofErr w:type="spellStart"/>
      <w:r w:rsidR="0030649D">
        <w:rPr>
          <w:color w:val="000000"/>
          <w:sz w:val="28"/>
          <w:szCs w:val="28"/>
          <w:lang w:val="uk-UA"/>
        </w:rPr>
        <w:t>іаграму</w:t>
      </w:r>
      <w:proofErr w:type="spellEnd"/>
      <w:r w:rsidR="0030649D">
        <w:rPr>
          <w:color w:val="000000"/>
          <w:sz w:val="28"/>
          <w:szCs w:val="28"/>
          <w:lang w:val="uk-UA"/>
        </w:rPr>
        <w:t xml:space="preserve"> сутність зв’язок.</w:t>
      </w:r>
    </w:p>
    <w:p w14:paraId="24B02EA3" w14:textId="77777777" w:rsidR="00DF609E" w:rsidRPr="00B866DF" w:rsidRDefault="00DF609E" w:rsidP="00B866DF">
      <w:pPr>
        <w:ind w:firstLine="0"/>
        <w:rPr>
          <w:lang w:val="uk-UA"/>
        </w:rPr>
      </w:pPr>
    </w:p>
    <w:sectPr w:rsidR="00DF609E" w:rsidRPr="00B866DF" w:rsidSect="00F94B92">
      <w:headerReference w:type="default" r:id="rId15"/>
      <w:footerReference w:type="default" r:id="rId16"/>
      <w:type w:val="continuous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DA9C1" w14:textId="77777777" w:rsidR="004F1004" w:rsidRDefault="004F1004">
      <w:r>
        <w:separator/>
      </w:r>
    </w:p>
  </w:endnote>
  <w:endnote w:type="continuationSeparator" w:id="0">
    <w:p w14:paraId="712F60E4" w14:textId="77777777" w:rsidR="004F1004" w:rsidRDefault="004F1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B866DF" w14:paraId="054FD93F" w14:textId="77777777">
      <w:trPr>
        <w:cantSplit/>
        <w:trHeight w:val="305"/>
      </w:trPr>
      <w:tc>
        <w:tcPr>
          <w:tcW w:w="340" w:type="dxa"/>
        </w:tcPr>
        <w:p w14:paraId="34EB4972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511" w:type="dxa"/>
        </w:tcPr>
        <w:p w14:paraId="416D72AE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1134" w:type="dxa"/>
        </w:tcPr>
        <w:p w14:paraId="1ED55601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878" w:type="dxa"/>
        </w:tcPr>
        <w:p w14:paraId="79512134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474" w:type="dxa"/>
        </w:tcPr>
        <w:p w14:paraId="3873B49D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49E4B417" w14:textId="23A465DB" w:rsidR="00B866DF" w:rsidRDefault="00B866DF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40"/>
              <w:lang w:val="uk-UA"/>
            </w:rPr>
            <w:t>121.2151.</w:t>
          </w:r>
          <w:r w:rsidR="00ED7364">
            <w:rPr>
              <w:sz w:val="40"/>
              <w:lang w:val="uk-UA"/>
            </w:rPr>
            <w:t>05</w:t>
          </w:r>
          <w:r>
            <w:rPr>
              <w:sz w:val="40"/>
              <w:lang w:val="uk-UA"/>
            </w:rPr>
            <w:t>.0</w:t>
          </w:r>
          <w:r>
            <w:rPr>
              <w:sz w:val="40"/>
              <w:lang w:val="en-US"/>
            </w:rPr>
            <w:t>3</w:t>
          </w:r>
        </w:p>
      </w:tc>
      <w:tc>
        <w:tcPr>
          <w:tcW w:w="424" w:type="dxa"/>
          <w:vAlign w:val="center"/>
        </w:tcPr>
        <w:p w14:paraId="65DDB404" w14:textId="77777777" w:rsidR="00B866DF" w:rsidRDefault="00B866D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B866DF" w14:paraId="0A6AC957" w14:textId="77777777">
      <w:trPr>
        <w:cantSplit/>
        <w:trHeight w:val="305"/>
      </w:trPr>
      <w:tc>
        <w:tcPr>
          <w:tcW w:w="340" w:type="dxa"/>
        </w:tcPr>
        <w:p w14:paraId="634DE68E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511" w:type="dxa"/>
        </w:tcPr>
        <w:p w14:paraId="3E92B6EB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1134" w:type="dxa"/>
        </w:tcPr>
        <w:p w14:paraId="1D802D57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878" w:type="dxa"/>
        </w:tcPr>
        <w:p w14:paraId="59581F85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474" w:type="dxa"/>
        </w:tcPr>
        <w:p w14:paraId="24BE2502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2D9E8296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35048B8F" w14:textId="77777777" w:rsidR="00B866DF" w:rsidRDefault="00B866D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B866DF" w14:paraId="617F9E75" w14:textId="77777777">
      <w:trPr>
        <w:cantSplit/>
        <w:trHeight w:val="305"/>
      </w:trPr>
      <w:tc>
        <w:tcPr>
          <w:tcW w:w="340" w:type="dxa"/>
          <w:vAlign w:val="center"/>
        </w:tcPr>
        <w:p w14:paraId="3DBAC0A8" w14:textId="77777777" w:rsidR="00B866DF" w:rsidRDefault="00B866DF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407DD3C2" w14:textId="77777777" w:rsidR="00B866DF" w:rsidRDefault="00B866D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36319471" w14:textId="77777777" w:rsidR="00B866DF" w:rsidRDefault="00B866D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27187A29" w14:textId="77777777" w:rsidR="00B866DF" w:rsidRDefault="00B866DF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711338D4" w14:textId="77777777" w:rsidR="00B866DF" w:rsidRDefault="00B866D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0978173A" w14:textId="77777777" w:rsidR="00B866DF" w:rsidRDefault="00B866DF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5F1FC96F" w14:textId="77777777" w:rsidR="00B866DF" w:rsidRDefault="00B866DF">
          <w:pPr>
            <w:pStyle w:val="Footer"/>
            <w:ind w:right="-1474" w:firstLine="0"/>
            <w:jc w:val="left"/>
          </w:pPr>
        </w:p>
      </w:tc>
    </w:tr>
  </w:tbl>
  <w:p w14:paraId="77EEE75C" w14:textId="77777777" w:rsidR="00B866DF" w:rsidRDefault="00B866DF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32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1"/>
      <w:gridCol w:w="543"/>
      <w:gridCol w:w="1299"/>
      <w:gridCol w:w="851"/>
      <w:gridCol w:w="566"/>
      <w:gridCol w:w="3821"/>
      <w:gridCol w:w="284"/>
      <w:gridCol w:w="284"/>
      <w:gridCol w:w="284"/>
      <w:gridCol w:w="963"/>
      <w:gridCol w:w="1016"/>
    </w:tblGrid>
    <w:tr w:rsidR="00B866DF" w14:paraId="0914A413" w14:textId="77777777" w:rsidTr="004D73C7">
      <w:trPr>
        <w:cantSplit/>
        <w:trHeight w:val="285"/>
      </w:trPr>
      <w:tc>
        <w:tcPr>
          <w:tcW w:w="42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1C010B4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04D9943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299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BFD914E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9BC41BD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32D8C9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50" w:type="dxa"/>
          <w:gridSpan w:val="6"/>
          <w:vMerge w:val="restart"/>
          <w:tcBorders>
            <w:left w:val="nil"/>
          </w:tcBorders>
          <w:vAlign w:val="center"/>
        </w:tcPr>
        <w:p w14:paraId="07B36ACB" w14:textId="2A4E8BA0" w:rsidR="00B866DF" w:rsidRPr="006E3F85" w:rsidRDefault="00B866DF" w:rsidP="00092EB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>
            <w:rPr>
              <w:sz w:val="40"/>
              <w:lang w:val="uk-UA"/>
            </w:rPr>
            <w:t>121.2151.</w:t>
          </w:r>
          <w:r w:rsidR="00ED7364">
            <w:rPr>
              <w:sz w:val="40"/>
              <w:lang w:val="uk-UA"/>
            </w:rPr>
            <w:t>05</w:t>
          </w:r>
          <w:r>
            <w:rPr>
              <w:sz w:val="40"/>
              <w:lang w:val="uk-UA"/>
            </w:rPr>
            <w:t>.0</w:t>
          </w:r>
          <w:r>
            <w:rPr>
              <w:sz w:val="40"/>
              <w:lang w:val="en-US"/>
            </w:rPr>
            <w:t>3</w:t>
          </w:r>
        </w:p>
      </w:tc>
    </w:tr>
    <w:tr w:rsidR="00B866DF" w14:paraId="62289079" w14:textId="77777777" w:rsidTr="004D73C7">
      <w:trPr>
        <w:cantSplit/>
        <w:trHeight w:val="285"/>
      </w:trPr>
      <w:tc>
        <w:tcPr>
          <w:tcW w:w="42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77E71476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7708EF78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299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CD7D17F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E8CB533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7104AFB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50" w:type="dxa"/>
          <w:gridSpan w:val="6"/>
          <w:vMerge/>
          <w:tcBorders>
            <w:left w:val="nil"/>
          </w:tcBorders>
        </w:tcPr>
        <w:p w14:paraId="371956ED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B866DF" w14:paraId="3976AB4B" w14:textId="77777777" w:rsidTr="004D73C7">
      <w:trPr>
        <w:cantSplit/>
        <w:trHeight w:val="285"/>
      </w:trPr>
      <w:tc>
        <w:tcPr>
          <w:tcW w:w="421" w:type="dxa"/>
          <w:tcBorders>
            <w:top w:val="nil"/>
            <w:bottom w:val="nil"/>
          </w:tcBorders>
          <w:vAlign w:val="center"/>
        </w:tcPr>
        <w:p w14:paraId="493B4BA5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542" w:type="dxa"/>
          <w:tcBorders>
            <w:top w:val="nil"/>
            <w:bottom w:val="nil"/>
          </w:tcBorders>
          <w:vAlign w:val="center"/>
        </w:tcPr>
        <w:p w14:paraId="02D1E30B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299" w:type="dxa"/>
          <w:tcBorders>
            <w:top w:val="nil"/>
            <w:bottom w:val="nil"/>
          </w:tcBorders>
          <w:vAlign w:val="center"/>
        </w:tcPr>
        <w:p w14:paraId="48FFD844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bottom w:val="nil"/>
          </w:tcBorders>
          <w:vAlign w:val="center"/>
        </w:tcPr>
        <w:p w14:paraId="1A18762F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proofErr w:type="spellStart"/>
          <w:r>
            <w:rPr>
              <w:sz w:val="16"/>
              <w:lang w:val="uk-UA"/>
            </w:rPr>
            <w:t>ідпис</w:t>
          </w:r>
          <w:proofErr w:type="spellEnd"/>
        </w:p>
      </w:tc>
      <w:tc>
        <w:tcPr>
          <w:tcW w:w="566" w:type="dxa"/>
          <w:tcBorders>
            <w:top w:val="nil"/>
            <w:bottom w:val="nil"/>
          </w:tcBorders>
          <w:vAlign w:val="center"/>
        </w:tcPr>
        <w:p w14:paraId="377AAC83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50" w:type="dxa"/>
          <w:gridSpan w:val="6"/>
          <w:vMerge/>
          <w:tcBorders>
            <w:bottom w:val="nil"/>
          </w:tcBorders>
        </w:tcPr>
        <w:p w14:paraId="7838E358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B866DF" w14:paraId="7126CEE7" w14:textId="77777777" w:rsidTr="004D73C7">
      <w:trPr>
        <w:cantSplit/>
        <w:trHeight w:val="256"/>
      </w:trPr>
      <w:tc>
        <w:tcPr>
          <w:tcW w:w="964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8962DB2" w14:textId="77777777" w:rsidR="00B866DF" w:rsidRDefault="00B866DF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bookmarkStart w:id="1" w:name="_Hlk8385849"/>
          <w:r>
            <w:rPr>
              <w:sz w:val="16"/>
            </w:rPr>
            <w:t xml:space="preserve">  </w:t>
          </w:r>
        </w:p>
      </w:tc>
      <w:tc>
        <w:tcPr>
          <w:tcW w:w="1299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5463CA26" w14:textId="77777777" w:rsidR="00B866DF" w:rsidRPr="0024722F" w:rsidRDefault="00B866DF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34EEE65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561C6352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1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1A1B1755" w14:textId="77777777" w:rsidR="00B866DF" w:rsidRPr="00AE71A3" w:rsidRDefault="00B866DF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  <w:lang w:val="uk-UA"/>
            </w:rPr>
            <w:t>Концептуальна модель бази даних. Діаграма сутність-зв’язок (</w:t>
          </w:r>
          <w:r>
            <w:rPr>
              <w:sz w:val="28"/>
              <w:szCs w:val="28"/>
              <w:lang w:val="en-US"/>
            </w:rPr>
            <w:t>ERD</w:t>
          </w:r>
          <w:r w:rsidRPr="00AE71A3">
            <w:rPr>
              <w:sz w:val="28"/>
              <w:szCs w:val="28"/>
            </w:rPr>
            <w:t>)</w:t>
          </w:r>
          <w:r>
            <w:rPr>
              <w:sz w:val="28"/>
              <w:szCs w:val="28"/>
            </w:rPr>
            <w:t>.</w:t>
          </w:r>
        </w:p>
      </w:tc>
      <w:tc>
        <w:tcPr>
          <w:tcW w:w="851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1C5AE9DA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3" w:type="dxa"/>
          <w:tcBorders>
            <w:left w:val="nil"/>
            <w:right w:val="single" w:sz="8" w:space="0" w:color="auto"/>
          </w:tcBorders>
          <w:vAlign w:val="center"/>
        </w:tcPr>
        <w:p w14:paraId="66CA1F18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16" w:type="dxa"/>
          <w:tcBorders>
            <w:left w:val="nil"/>
            <w:right w:val="single" w:sz="8" w:space="0" w:color="auto"/>
          </w:tcBorders>
          <w:vAlign w:val="center"/>
        </w:tcPr>
        <w:p w14:paraId="7317BFD2" w14:textId="77777777" w:rsidR="00B866DF" w:rsidRPr="00F57988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bookmarkEnd w:id="1"/>
    <w:tr w:rsidR="00B866DF" w14:paraId="08753501" w14:textId="77777777" w:rsidTr="004D73C7">
      <w:trPr>
        <w:cantSplit/>
        <w:trHeight w:val="240"/>
      </w:trPr>
      <w:tc>
        <w:tcPr>
          <w:tcW w:w="964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78DC583E" w14:textId="77777777" w:rsidR="00B866DF" w:rsidRPr="0024722F" w:rsidRDefault="00B866D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299" w:type="dxa"/>
          <w:tcBorders>
            <w:top w:val="nil"/>
            <w:bottom w:val="single" w:sz="4" w:space="0" w:color="auto"/>
          </w:tcBorders>
          <w:vAlign w:val="center"/>
        </w:tcPr>
        <w:p w14:paraId="38324B1E" w14:textId="43A7873F" w:rsidR="00B866DF" w:rsidRPr="0024722F" w:rsidRDefault="00AD575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 А</w:t>
          </w:r>
          <w:r w:rsidR="00B866DF">
            <w:rPr>
              <w:sz w:val="16"/>
              <w:szCs w:val="16"/>
              <w:lang w:val="uk-UA"/>
            </w:rPr>
            <w:t>.</w:t>
          </w:r>
        </w:p>
      </w:tc>
      <w:tc>
        <w:tcPr>
          <w:tcW w:w="851" w:type="dxa"/>
          <w:tcBorders>
            <w:top w:val="nil"/>
            <w:bottom w:val="single" w:sz="4" w:space="0" w:color="auto"/>
          </w:tcBorders>
          <w:vAlign w:val="center"/>
        </w:tcPr>
        <w:p w14:paraId="7C789CD4" w14:textId="77777777" w:rsidR="00B866DF" w:rsidRPr="00B658D4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6" w:type="dxa"/>
          <w:tcBorders>
            <w:top w:val="nil"/>
            <w:bottom w:val="single" w:sz="4" w:space="0" w:color="auto"/>
          </w:tcBorders>
          <w:vAlign w:val="center"/>
        </w:tcPr>
        <w:p w14:paraId="3A25768A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1" w:type="dxa"/>
          <w:vMerge/>
          <w:tcBorders>
            <w:right w:val="single" w:sz="8" w:space="0" w:color="auto"/>
          </w:tcBorders>
        </w:tcPr>
        <w:p w14:paraId="4A4159FC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4825E7D2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713B43DE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09A7A106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3" w:type="dxa"/>
          <w:tcBorders>
            <w:right w:val="single" w:sz="8" w:space="0" w:color="auto"/>
          </w:tcBorders>
          <w:vAlign w:val="center"/>
        </w:tcPr>
        <w:p w14:paraId="7ED922F1" w14:textId="77777777" w:rsidR="00B866DF" w:rsidRPr="00F94B92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en-US"/>
            </w:rPr>
          </w:pPr>
          <w:r>
            <w:rPr>
              <w:sz w:val="16"/>
              <w:lang w:val="en-US"/>
            </w:rPr>
            <w:t>1</w:t>
          </w:r>
        </w:p>
      </w:tc>
      <w:tc>
        <w:tcPr>
          <w:tcW w:w="1016" w:type="dxa"/>
          <w:tcBorders>
            <w:right w:val="single" w:sz="8" w:space="0" w:color="auto"/>
          </w:tcBorders>
          <w:vAlign w:val="center"/>
        </w:tcPr>
        <w:p w14:paraId="6B1E677E" w14:textId="77777777" w:rsidR="00B866DF" w:rsidRPr="00592D1E" w:rsidRDefault="00A233B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3</w:t>
          </w:r>
        </w:p>
      </w:tc>
    </w:tr>
    <w:tr w:rsidR="00B866DF" w14:paraId="1A56C788" w14:textId="77777777" w:rsidTr="00BD3D44">
      <w:trPr>
        <w:cantSplit/>
        <w:trHeight w:hRule="exact" w:val="555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37F0DF4" w14:textId="77777777" w:rsidR="00B866DF" w:rsidRPr="00317655" w:rsidRDefault="00B866D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29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C471206" w14:textId="77777777" w:rsidR="00B866DF" w:rsidRPr="00BD3D44" w:rsidRDefault="00B866D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Гусєва-</w:t>
          </w:r>
          <w:proofErr w:type="spellStart"/>
          <w:r>
            <w:rPr>
              <w:sz w:val="16"/>
              <w:lang w:val="uk-UA"/>
            </w:rPr>
            <w:t>Божаткіна</w:t>
          </w:r>
          <w:proofErr w:type="spellEnd"/>
          <w:r>
            <w:rPr>
              <w:sz w:val="16"/>
              <w:lang w:val="uk-UA"/>
            </w:rPr>
            <w:t xml:space="preserve"> В.А.</w:t>
          </w: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D8B357E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08FD6ED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1" w:type="dxa"/>
          <w:vMerge/>
          <w:tcBorders>
            <w:right w:val="single" w:sz="8" w:space="0" w:color="auto"/>
          </w:tcBorders>
        </w:tcPr>
        <w:p w14:paraId="293505C2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29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22ABE23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6CCD482D" w14:textId="77777777" w:rsidR="00B866DF" w:rsidRPr="000B4897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B866DF" w14:paraId="23FE87BF" w14:textId="77777777" w:rsidTr="004D73C7">
      <w:trPr>
        <w:cantSplit/>
        <w:trHeight w:val="285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317684" w14:textId="77777777" w:rsidR="00B866DF" w:rsidRPr="0024722F" w:rsidRDefault="00B866D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29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A9C4BB8" w14:textId="77777777" w:rsidR="00B866DF" w:rsidRPr="0024722F" w:rsidRDefault="00B866D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9119A4C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3594840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1" w:type="dxa"/>
          <w:vMerge/>
          <w:tcBorders>
            <w:right w:val="single" w:sz="8" w:space="0" w:color="auto"/>
          </w:tcBorders>
        </w:tcPr>
        <w:p w14:paraId="033595CC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29" w:type="dxa"/>
          <w:gridSpan w:val="5"/>
          <w:vMerge/>
          <w:tcBorders>
            <w:right w:val="single" w:sz="8" w:space="0" w:color="auto"/>
          </w:tcBorders>
        </w:tcPr>
        <w:p w14:paraId="39C05EB8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B866DF" w14:paraId="13C9B626" w14:textId="77777777" w:rsidTr="004D73C7">
      <w:trPr>
        <w:cantSplit/>
        <w:trHeight w:val="285"/>
      </w:trPr>
      <w:tc>
        <w:tcPr>
          <w:tcW w:w="964" w:type="dxa"/>
          <w:gridSpan w:val="2"/>
          <w:tcBorders>
            <w:top w:val="single" w:sz="4" w:space="0" w:color="auto"/>
          </w:tcBorders>
        </w:tcPr>
        <w:p w14:paraId="76AA7F21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299" w:type="dxa"/>
          <w:tcBorders>
            <w:top w:val="single" w:sz="4" w:space="0" w:color="auto"/>
          </w:tcBorders>
        </w:tcPr>
        <w:p w14:paraId="05DBFF8A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1" w:type="dxa"/>
          <w:tcBorders>
            <w:top w:val="single" w:sz="4" w:space="0" w:color="auto"/>
          </w:tcBorders>
        </w:tcPr>
        <w:p w14:paraId="63E70FFF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</w:tcBorders>
        </w:tcPr>
        <w:p w14:paraId="325D92B0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1" w:type="dxa"/>
          <w:vMerge/>
          <w:tcBorders>
            <w:right w:val="single" w:sz="8" w:space="0" w:color="auto"/>
          </w:tcBorders>
        </w:tcPr>
        <w:p w14:paraId="4AD136BD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29" w:type="dxa"/>
          <w:gridSpan w:val="5"/>
          <w:vMerge/>
          <w:tcBorders>
            <w:right w:val="single" w:sz="8" w:space="0" w:color="auto"/>
          </w:tcBorders>
        </w:tcPr>
        <w:p w14:paraId="572DD177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3C5D8335" w14:textId="77777777" w:rsidR="00B866DF" w:rsidRDefault="00B866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27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6"/>
      <w:gridCol w:w="566"/>
      <w:gridCol w:w="1302"/>
      <w:gridCol w:w="850"/>
      <w:gridCol w:w="566"/>
      <w:gridCol w:w="6081"/>
      <w:gridCol w:w="566"/>
    </w:tblGrid>
    <w:tr w:rsidR="004823CE" w14:paraId="6CBB1370" w14:textId="77777777" w:rsidTr="004D73C7">
      <w:trPr>
        <w:cantSplit/>
        <w:trHeight w:val="319"/>
      </w:trPr>
      <w:tc>
        <w:tcPr>
          <w:tcW w:w="39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EDD9D1C" w14:textId="77777777" w:rsidR="004823CE" w:rsidRPr="00957869" w:rsidRDefault="004823CE">
          <w:pPr>
            <w:pStyle w:val="Footer"/>
            <w:ind w:right="-1474" w:firstLine="0"/>
            <w:rPr>
              <w:lang w:val="uk-UA"/>
            </w:rPr>
          </w:pP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E11BC2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130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4F29A20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85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F7D65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F4A2EE9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6081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2BF6625C" w14:textId="77777777" w:rsidR="004823CE" w:rsidRPr="00B866DF" w:rsidRDefault="004823CE" w:rsidP="001A2035">
          <w:pPr>
            <w:pStyle w:val="Footer"/>
            <w:ind w:right="-114" w:firstLine="0"/>
            <w:jc w:val="center"/>
            <w:rPr>
              <w:sz w:val="40"/>
              <w:szCs w:val="40"/>
            </w:rPr>
          </w:pPr>
          <w:r>
            <w:rPr>
              <w:sz w:val="40"/>
              <w:lang w:val="uk-UA"/>
            </w:rPr>
            <w:t>121.2151.12.0</w:t>
          </w:r>
          <w:r w:rsidR="00B866DF">
            <w:rPr>
              <w:sz w:val="40"/>
            </w:rPr>
            <w:t>3</w:t>
          </w:r>
        </w:p>
      </w:tc>
      <w:tc>
        <w:tcPr>
          <w:tcW w:w="56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2628225D" w14:textId="77777777" w:rsidR="004823CE" w:rsidRDefault="004823CE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4823CE" w14:paraId="6032C807" w14:textId="77777777" w:rsidTr="004D73C7">
      <w:trPr>
        <w:cantSplit/>
        <w:trHeight w:val="319"/>
      </w:trPr>
      <w:tc>
        <w:tcPr>
          <w:tcW w:w="396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5FE59EBB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7074D45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1302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E2C01AB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850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948E067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BD59CBF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6081" w:type="dxa"/>
          <w:vMerge/>
          <w:tcBorders>
            <w:left w:val="nil"/>
            <w:bottom w:val="single" w:sz="8" w:space="0" w:color="auto"/>
            <w:right w:val="nil"/>
          </w:tcBorders>
        </w:tcPr>
        <w:p w14:paraId="0CEB1040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566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0DB17F4" w14:textId="77777777" w:rsidR="004823CE" w:rsidRPr="0073720B" w:rsidRDefault="004823CE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en-US"/>
            </w:rPr>
          </w:pPr>
        </w:p>
      </w:tc>
    </w:tr>
    <w:tr w:rsidR="004823CE" w14:paraId="0DB243E9" w14:textId="77777777" w:rsidTr="004D73C7">
      <w:trPr>
        <w:cantSplit/>
        <w:trHeight w:val="319"/>
      </w:trPr>
      <w:tc>
        <w:tcPr>
          <w:tcW w:w="396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7308CF6" w14:textId="77777777" w:rsidR="004823CE" w:rsidRDefault="004823CE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6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C9C79BB" w14:textId="77777777" w:rsidR="004823CE" w:rsidRDefault="004823CE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2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59F6D5E5" w14:textId="77777777" w:rsidR="004823CE" w:rsidRDefault="004823CE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D789FA9" w14:textId="77777777" w:rsidR="004823CE" w:rsidRDefault="004823CE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6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791FEB2" w14:textId="77777777" w:rsidR="004823CE" w:rsidRDefault="004823CE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81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46E4C682" w14:textId="77777777" w:rsidR="004823CE" w:rsidRDefault="004823CE">
          <w:pPr>
            <w:pStyle w:val="Footer"/>
            <w:ind w:right="-1474" w:firstLine="0"/>
            <w:jc w:val="left"/>
          </w:pPr>
        </w:p>
      </w:tc>
      <w:tc>
        <w:tcPr>
          <w:tcW w:w="566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51A04CE1" w14:textId="77777777" w:rsidR="004823CE" w:rsidRDefault="004823CE">
          <w:pPr>
            <w:pStyle w:val="Footer"/>
            <w:ind w:right="-1474" w:firstLine="0"/>
            <w:jc w:val="left"/>
          </w:pPr>
        </w:p>
      </w:tc>
    </w:tr>
  </w:tbl>
  <w:p w14:paraId="0AE3F1E7" w14:textId="77777777" w:rsidR="004823CE" w:rsidRDefault="004823CE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19FF9" w14:textId="77777777" w:rsidR="004F1004" w:rsidRDefault="004F1004">
      <w:r>
        <w:separator/>
      </w:r>
    </w:p>
  </w:footnote>
  <w:footnote w:type="continuationSeparator" w:id="0">
    <w:p w14:paraId="325D99DD" w14:textId="77777777" w:rsidR="004F1004" w:rsidRDefault="004F1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5C4E5" w14:textId="77777777" w:rsidR="00B866DF" w:rsidRDefault="00B866DF" w:rsidP="0097271F">
    <w:pPr>
      <w:pStyle w:val="Header"/>
      <w:tabs>
        <w:tab w:val="clear" w:pos="4153"/>
        <w:tab w:val="clear" w:pos="8306"/>
        <w:tab w:val="left" w:pos="6675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E5E84" w14:textId="77777777" w:rsidR="004823CE" w:rsidRDefault="004823CE" w:rsidP="0097271F">
    <w:pPr>
      <w:pStyle w:val="Header"/>
      <w:tabs>
        <w:tab w:val="clear" w:pos="4153"/>
        <w:tab w:val="clear" w:pos="8306"/>
        <w:tab w:val="left" w:pos="667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74FF"/>
    <w:multiLevelType w:val="hybridMultilevel"/>
    <w:tmpl w:val="2B408D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F7F5E"/>
    <w:multiLevelType w:val="multilevel"/>
    <w:tmpl w:val="F90AC15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A8A7B4B"/>
    <w:multiLevelType w:val="multilevel"/>
    <w:tmpl w:val="32EE51F6"/>
    <w:lvl w:ilvl="0">
      <w:start w:val="2"/>
      <w:numFmt w:val="none"/>
      <w:lvlText w:val="4."/>
      <w:lvlJc w:val="left"/>
      <w:pPr>
        <w:ind w:left="1077" w:hanging="357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ED062C6"/>
    <w:multiLevelType w:val="hybridMultilevel"/>
    <w:tmpl w:val="C72EC714"/>
    <w:lvl w:ilvl="0" w:tplc="FC829E1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EE51C7"/>
    <w:multiLevelType w:val="multilevel"/>
    <w:tmpl w:val="DED29F98"/>
    <w:lvl w:ilvl="0">
      <w:start w:val="1"/>
      <w:numFmt w:val="decimal"/>
      <w:lvlText w:val="%1."/>
      <w:lvlJc w:val="left"/>
      <w:pPr>
        <w:ind w:left="1077" w:hanging="357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1B60B72"/>
    <w:multiLevelType w:val="multilevel"/>
    <w:tmpl w:val="2F22BB58"/>
    <w:lvl w:ilvl="0">
      <w:start w:val="1"/>
      <w:numFmt w:val="decimal"/>
      <w:lvlText w:val="%1."/>
      <w:lvlJc w:val="left"/>
      <w:pPr>
        <w:ind w:left="107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8BE6AD1"/>
    <w:multiLevelType w:val="multilevel"/>
    <w:tmpl w:val="A7FA97D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5AE26B3D"/>
    <w:multiLevelType w:val="multilevel"/>
    <w:tmpl w:val="9FE232F8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279117A"/>
    <w:multiLevelType w:val="hybridMultilevel"/>
    <w:tmpl w:val="814CA47E"/>
    <w:lvl w:ilvl="0" w:tplc="BBFA1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E77AA2"/>
    <w:multiLevelType w:val="multilevel"/>
    <w:tmpl w:val="93A2310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8"/>
  </w:num>
  <w:num w:numId="9">
    <w:abstractNumId w:val="0"/>
  </w:num>
  <w:num w:numId="10">
    <w:abstractNumId w:val="1"/>
  </w:num>
  <w:num w:numId="11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5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8D4"/>
    <w:rsid w:val="00001B8C"/>
    <w:rsid w:val="00002055"/>
    <w:rsid w:val="0001036B"/>
    <w:rsid w:val="00011265"/>
    <w:rsid w:val="00013EE8"/>
    <w:rsid w:val="00032A95"/>
    <w:rsid w:val="00043817"/>
    <w:rsid w:val="000451F0"/>
    <w:rsid w:val="000532C8"/>
    <w:rsid w:val="000543FF"/>
    <w:rsid w:val="000566F1"/>
    <w:rsid w:val="00060A30"/>
    <w:rsid w:val="00061CCE"/>
    <w:rsid w:val="0006360D"/>
    <w:rsid w:val="000764EB"/>
    <w:rsid w:val="00082ABC"/>
    <w:rsid w:val="00083D60"/>
    <w:rsid w:val="00084859"/>
    <w:rsid w:val="000852DC"/>
    <w:rsid w:val="00092EB8"/>
    <w:rsid w:val="00093B1D"/>
    <w:rsid w:val="000B01D1"/>
    <w:rsid w:val="000B2716"/>
    <w:rsid w:val="000B27E6"/>
    <w:rsid w:val="000B4897"/>
    <w:rsid w:val="000B629E"/>
    <w:rsid w:val="000B788B"/>
    <w:rsid w:val="000C01C2"/>
    <w:rsid w:val="000C01F3"/>
    <w:rsid w:val="000C33FB"/>
    <w:rsid w:val="000C586A"/>
    <w:rsid w:val="000D17F9"/>
    <w:rsid w:val="000D1E87"/>
    <w:rsid w:val="000D2AA7"/>
    <w:rsid w:val="000E16B9"/>
    <w:rsid w:val="000E320C"/>
    <w:rsid w:val="000E781E"/>
    <w:rsid w:val="000F293C"/>
    <w:rsid w:val="00102D95"/>
    <w:rsid w:val="00103BB4"/>
    <w:rsid w:val="00104757"/>
    <w:rsid w:val="00117641"/>
    <w:rsid w:val="001241B1"/>
    <w:rsid w:val="0012558F"/>
    <w:rsid w:val="00135E2D"/>
    <w:rsid w:val="0013611E"/>
    <w:rsid w:val="0014148D"/>
    <w:rsid w:val="00141DAA"/>
    <w:rsid w:val="00147853"/>
    <w:rsid w:val="00150E4A"/>
    <w:rsid w:val="00160AB3"/>
    <w:rsid w:val="001671AA"/>
    <w:rsid w:val="001708F0"/>
    <w:rsid w:val="001732F6"/>
    <w:rsid w:val="001861A6"/>
    <w:rsid w:val="00187DCE"/>
    <w:rsid w:val="00190D80"/>
    <w:rsid w:val="00192B54"/>
    <w:rsid w:val="0019491B"/>
    <w:rsid w:val="00197D59"/>
    <w:rsid w:val="001A198F"/>
    <w:rsid w:val="001A2035"/>
    <w:rsid w:val="001A380E"/>
    <w:rsid w:val="001A659A"/>
    <w:rsid w:val="001A6FF0"/>
    <w:rsid w:val="001B0188"/>
    <w:rsid w:val="001C3940"/>
    <w:rsid w:val="001C6D89"/>
    <w:rsid w:val="001E3069"/>
    <w:rsid w:val="001E7D73"/>
    <w:rsid w:val="001F2408"/>
    <w:rsid w:val="00202C85"/>
    <w:rsid w:val="00215A06"/>
    <w:rsid w:val="0022002A"/>
    <w:rsid w:val="00220379"/>
    <w:rsid w:val="00222B2B"/>
    <w:rsid w:val="00222B44"/>
    <w:rsid w:val="00226822"/>
    <w:rsid w:val="002325DF"/>
    <w:rsid w:val="0023698C"/>
    <w:rsid w:val="00241BF6"/>
    <w:rsid w:val="00242472"/>
    <w:rsid w:val="00244DA5"/>
    <w:rsid w:val="002455B1"/>
    <w:rsid w:val="002471DD"/>
    <w:rsid w:val="0024722F"/>
    <w:rsid w:val="00252A4C"/>
    <w:rsid w:val="00254DAA"/>
    <w:rsid w:val="00257F31"/>
    <w:rsid w:val="00261C1D"/>
    <w:rsid w:val="00263C00"/>
    <w:rsid w:val="00264D3F"/>
    <w:rsid w:val="00265F30"/>
    <w:rsid w:val="00266E70"/>
    <w:rsid w:val="00274E99"/>
    <w:rsid w:val="00284DD3"/>
    <w:rsid w:val="00286E9C"/>
    <w:rsid w:val="002878E3"/>
    <w:rsid w:val="002906CB"/>
    <w:rsid w:val="002A05DB"/>
    <w:rsid w:val="002B1028"/>
    <w:rsid w:val="002B17E1"/>
    <w:rsid w:val="002B684F"/>
    <w:rsid w:val="002B7E0B"/>
    <w:rsid w:val="002C0C34"/>
    <w:rsid w:val="002C0EA8"/>
    <w:rsid w:val="002D6C8A"/>
    <w:rsid w:val="002D6CCF"/>
    <w:rsid w:val="002F2C3B"/>
    <w:rsid w:val="002F3166"/>
    <w:rsid w:val="002F638E"/>
    <w:rsid w:val="002F64B4"/>
    <w:rsid w:val="00303741"/>
    <w:rsid w:val="00305903"/>
    <w:rsid w:val="0030649D"/>
    <w:rsid w:val="0031002D"/>
    <w:rsid w:val="0031326C"/>
    <w:rsid w:val="00317655"/>
    <w:rsid w:val="0032007D"/>
    <w:rsid w:val="00327575"/>
    <w:rsid w:val="00333AED"/>
    <w:rsid w:val="003375C5"/>
    <w:rsid w:val="003475FA"/>
    <w:rsid w:val="003509CE"/>
    <w:rsid w:val="003512B0"/>
    <w:rsid w:val="0035156F"/>
    <w:rsid w:val="00354A84"/>
    <w:rsid w:val="00361470"/>
    <w:rsid w:val="003647AC"/>
    <w:rsid w:val="00366E36"/>
    <w:rsid w:val="0037326A"/>
    <w:rsid w:val="00377686"/>
    <w:rsid w:val="0038020F"/>
    <w:rsid w:val="00383879"/>
    <w:rsid w:val="003A055B"/>
    <w:rsid w:val="003A2611"/>
    <w:rsid w:val="003A4097"/>
    <w:rsid w:val="003A756C"/>
    <w:rsid w:val="003B1258"/>
    <w:rsid w:val="003B3F27"/>
    <w:rsid w:val="003B44F0"/>
    <w:rsid w:val="003B65ED"/>
    <w:rsid w:val="003C28EC"/>
    <w:rsid w:val="003C2BDB"/>
    <w:rsid w:val="003C613D"/>
    <w:rsid w:val="003D2C09"/>
    <w:rsid w:val="003E29BE"/>
    <w:rsid w:val="003E4A5E"/>
    <w:rsid w:val="003E7134"/>
    <w:rsid w:val="003F1451"/>
    <w:rsid w:val="003F46EA"/>
    <w:rsid w:val="003F4A15"/>
    <w:rsid w:val="00400344"/>
    <w:rsid w:val="00400B4E"/>
    <w:rsid w:val="00405801"/>
    <w:rsid w:val="004060BA"/>
    <w:rsid w:val="0040635A"/>
    <w:rsid w:val="0041752F"/>
    <w:rsid w:val="00417FA0"/>
    <w:rsid w:val="00421CD4"/>
    <w:rsid w:val="0042603C"/>
    <w:rsid w:val="00426E03"/>
    <w:rsid w:val="004313D4"/>
    <w:rsid w:val="00435B6A"/>
    <w:rsid w:val="0044490A"/>
    <w:rsid w:val="00447229"/>
    <w:rsid w:val="00447E32"/>
    <w:rsid w:val="004532A1"/>
    <w:rsid w:val="004546A9"/>
    <w:rsid w:val="0045601D"/>
    <w:rsid w:val="004622E3"/>
    <w:rsid w:val="00462D92"/>
    <w:rsid w:val="00462E81"/>
    <w:rsid w:val="00467060"/>
    <w:rsid w:val="00470D4A"/>
    <w:rsid w:val="00471AFD"/>
    <w:rsid w:val="00472170"/>
    <w:rsid w:val="00472188"/>
    <w:rsid w:val="00475762"/>
    <w:rsid w:val="00476301"/>
    <w:rsid w:val="004823CE"/>
    <w:rsid w:val="00482E00"/>
    <w:rsid w:val="0048329A"/>
    <w:rsid w:val="00496BA3"/>
    <w:rsid w:val="004971E4"/>
    <w:rsid w:val="004A6D37"/>
    <w:rsid w:val="004B61F6"/>
    <w:rsid w:val="004C60DE"/>
    <w:rsid w:val="004D7236"/>
    <w:rsid w:val="004D73C7"/>
    <w:rsid w:val="004E2016"/>
    <w:rsid w:val="004F1004"/>
    <w:rsid w:val="004F6838"/>
    <w:rsid w:val="005072BD"/>
    <w:rsid w:val="0051104C"/>
    <w:rsid w:val="005162DA"/>
    <w:rsid w:val="005227F4"/>
    <w:rsid w:val="005267BB"/>
    <w:rsid w:val="00527848"/>
    <w:rsid w:val="0053023F"/>
    <w:rsid w:val="005328AB"/>
    <w:rsid w:val="005332E9"/>
    <w:rsid w:val="00534634"/>
    <w:rsid w:val="00540216"/>
    <w:rsid w:val="0054110A"/>
    <w:rsid w:val="005629E4"/>
    <w:rsid w:val="00564044"/>
    <w:rsid w:val="00571672"/>
    <w:rsid w:val="005750DA"/>
    <w:rsid w:val="00577CD0"/>
    <w:rsid w:val="00584389"/>
    <w:rsid w:val="005849BE"/>
    <w:rsid w:val="00587670"/>
    <w:rsid w:val="005908F5"/>
    <w:rsid w:val="00592D1E"/>
    <w:rsid w:val="005949A0"/>
    <w:rsid w:val="00597FF6"/>
    <w:rsid w:val="005A1DA1"/>
    <w:rsid w:val="005A34F8"/>
    <w:rsid w:val="005A5576"/>
    <w:rsid w:val="005B3E4F"/>
    <w:rsid w:val="005B66D2"/>
    <w:rsid w:val="005C2B57"/>
    <w:rsid w:val="005C3985"/>
    <w:rsid w:val="005D0118"/>
    <w:rsid w:val="005D2550"/>
    <w:rsid w:val="005D484F"/>
    <w:rsid w:val="005D5149"/>
    <w:rsid w:val="005D53AA"/>
    <w:rsid w:val="005D699A"/>
    <w:rsid w:val="005E3FE0"/>
    <w:rsid w:val="005E504C"/>
    <w:rsid w:val="005F0F07"/>
    <w:rsid w:val="005F45F9"/>
    <w:rsid w:val="00607F55"/>
    <w:rsid w:val="006164A6"/>
    <w:rsid w:val="00617E0A"/>
    <w:rsid w:val="0062079A"/>
    <w:rsid w:val="00621135"/>
    <w:rsid w:val="00634325"/>
    <w:rsid w:val="00634D01"/>
    <w:rsid w:val="006350C0"/>
    <w:rsid w:val="00646750"/>
    <w:rsid w:val="00654B09"/>
    <w:rsid w:val="00655B92"/>
    <w:rsid w:val="00660F79"/>
    <w:rsid w:val="006625E4"/>
    <w:rsid w:val="0066377E"/>
    <w:rsid w:val="006703DF"/>
    <w:rsid w:val="0068217E"/>
    <w:rsid w:val="00684B1D"/>
    <w:rsid w:val="0069292A"/>
    <w:rsid w:val="006A10EF"/>
    <w:rsid w:val="006A22FE"/>
    <w:rsid w:val="006A46A2"/>
    <w:rsid w:val="006B068E"/>
    <w:rsid w:val="006B325B"/>
    <w:rsid w:val="006B3737"/>
    <w:rsid w:val="006C2502"/>
    <w:rsid w:val="006C27D2"/>
    <w:rsid w:val="006C4862"/>
    <w:rsid w:val="006C5421"/>
    <w:rsid w:val="006C6674"/>
    <w:rsid w:val="006C7C9C"/>
    <w:rsid w:val="006C7CAE"/>
    <w:rsid w:val="006D1DA2"/>
    <w:rsid w:val="006D4E42"/>
    <w:rsid w:val="006E0EF2"/>
    <w:rsid w:val="006E2DD8"/>
    <w:rsid w:val="006E2DE5"/>
    <w:rsid w:val="006E6FDA"/>
    <w:rsid w:val="006F11AD"/>
    <w:rsid w:val="006F605A"/>
    <w:rsid w:val="00703AAF"/>
    <w:rsid w:val="00705159"/>
    <w:rsid w:val="00705345"/>
    <w:rsid w:val="00705C4E"/>
    <w:rsid w:val="0070605F"/>
    <w:rsid w:val="007071E2"/>
    <w:rsid w:val="00717FFB"/>
    <w:rsid w:val="007201EB"/>
    <w:rsid w:val="00723FE6"/>
    <w:rsid w:val="00725BD7"/>
    <w:rsid w:val="00731DAD"/>
    <w:rsid w:val="007327B2"/>
    <w:rsid w:val="007338AC"/>
    <w:rsid w:val="0073720B"/>
    <w:rsid w:val="00744719"/>
    <w:rsid w:val="00752649"/>
    <w:rsid w:val="0075532D"/>
    <w:rsid w:val="00761D47"/>
    <w:rsid w:val="00764B9B"/>
    <w:rsid w:val="00770C4D"/>
    <w:rsid w:val="00770E02"/>
    <w:rsid w:val="00770ED9"/>
    <w:rsid w:val="00771908"/>
    <w:rsid w:val="007733AE"/>
    <w:rsid w:val="00773E7A"/>
    <w:rsid w:val="007774F9"/>
    <w:rsid w:val="00791506"/>
    <w:rsid w:val="007938BD"/>
    <w:rsid w:val="00795744"/>
    <w:rsid w:val="00796FCB"/>
    <w:rsid w:val="007A06F7"/>
    <w:rsid w:val="007D280D"/>
    <w:rsid w:val="007E1C37"/>
    <w:rsid w:val="007E2F85"/>
    <w:rsid w:val="007E424F"/>
    <w:rsid w:val="007E56BE"/>
    <w:rsid w:val="00801C87"/>
    <w:rsid w:val="0080626B"/>
    <w:rsid w:val="008078BC"/>
    <w:rsid w:val="00815F49"/>
    <w:rsid w:val="00815FE9"/>
    <w:rsid w:val="0082275F"/>
    <w:rsid w:val="00823267"/>
    <w:rsid w:val="00824B52"/>
    <w:rsid w:val="00825F35"/>
    <w:rsid w:val="00843E7D"/>
    <w:rsid w:val="00846732"/>
    <w:rsid w:val="00851272"/>
    <w:rsid w:val="00852172"/>
    <w:rsid w:val="00862312"/>
    <w:rsid w:val="0087085E"/>
    <w:rsid w:val="008739A2"/>
    <w:rsid w:val="0087743E"/>
    <w:rsid w:val="00877610"/>
    <w:rsid w:val="00877BD7"/>
    <w:rsid w:val="00882AF9"/>
    <w:rsid w:val="008860F6"/>
    <w:rsid w:val="0088627C"/>
    <w:rsid w:val="00893987"/>
    <w:rsid w:val="008A2585"/>
    <w:rsid w:val="008A2DE9"/>
    <w:rsid w:val="008A3496"/>
    <w:rsid w:val="008B0850"/>
    <w:rsid w:val="008B28CE"/>
    <w:rsid w:val="008B45EF"/>
    <w:rsid w:val="008C190F"/>
    <w:rsid w:val="008C2ED4"/>
    <w:rsid w:val="008C4053"/>
    <w:rsid w:val="008C4BFA"/>
    <w:rsid w:val="008C7756"/>
    <w:rsid w:val="008E2544"/>
    <w:rsid w:val="008E3CB0"/>
    <w:rsid w:val="008E4705"/>
    <w:rsid w:val="008F1920"/>
    <w:rsid w:val="00901C60"/>
    <w:rsid w:val="0090467C"/>
    <w:rsid w:val="0090495F"/>
    <w:rsid w:val="00905D8F"/>
    <w:rsid w:val="009077C4"/>
    <w:rsid w:val="00911702"/>
    <w:rsid w:val="00915F99"/>
    <w:rsid w:val="00916798"/>
    <w:rsid w:val="009218A3"/>
    <w:rsid w:val="009249CF"/>
    <w:rsid w:val="00931470"/>
    <w:rsid w:val="009368C9"/>
    <w:rsid w:val="00942410"/>
    <w:rsid w:val="009425F0"/>
    <w:rsid w:val="0094717F"/>
    <w:rsid w:val="00947BBA"/>
    <w:rsid w:val="00951A49"/>
    <w:rsid w:val="0095495B"/>
    <w:rsid w:val="00957869"/>
    <w:rsid w:val="00957B5D"/>
    <w:rsid w:val="00965BD6"/>
    <w:rsid w:val="0097271F"/>
    <w:rsid w:val="00981BE8"/>
    <w:rsid w:val="00982DAB"/>
    <w:rsid w:val="0098669D"/>
    <w:rsid w:val="009877E6"/>
    <w:rsid w:val="00992F6D"/>
    <w:rsid w:val="009A677E"/>
    <w:rsid w:val="009B08DF"/>
    <w:rsid w:val="009B487E"/>
    <w:rsid w:val="009D7994"/>
    <w:rsid w:val="009E19CB"/>
    <w:rsid w:val="009E38A3"/>
    <w:rsid w:val="009E3A2D"/>
    <w:rsid w:val="009E66C2"/>
    <w:rsid w:val="009E7918"/>
    <w:rsid w:val="009F0274"/>
    <w:rsid w:val="009F1FF0"/>
    <w:rsid w:val="009F6551"/>
    <w:rsid w:val="00A042CC"/>
    <w:rsid w:val="00A067A2"/>
    <w:rsid w:val="00A079A2"/>
    <w:rsid w:val="00A233B2"/>
    <w:rsid w:val="00A24F6D"/>
    <w:rsid w:val="00A33031"/>
    <w:rsid w:val="00A340DD"/>
    <w:rsid w:val="00A370C8"/>
    <w:rsid w:val="00A412AC"/>
    <w:rsid w:val="00A45BE8"/>
    <w:rsid w:val="00A473CD"/>
    <w:rsid w:val="00A47C9E"/>
    <w:rsid w:val="00A5219F"/>
    <w:rsid w:val="00A53BB2"/>
    <w:rsid w:val="00A61413"/>
    <w:rsid w:val="00A64BA4"/>
    <w:rsid w:val="00A6712D"/>
    <w:rsid w:val="00A672DF"/>
    <w:rsid w:val="00A70FAC"/>
    <w:rsid w:val="00A730E3"/>
    <w:rsid w:val="00A731A8"/>
    <w:rsid w:val="00A73DF5"/>
    <w:rsid w:val="00A76A0E"/>
    <w:rsid w:val="00A80F13"/>
    <w:rsid w:val="00A8324C"/>
    <w:rsid w:val="00A84C8B"/>
    <w:rsid w:val="00A84FBD"/>
    <w:rsid w:val="00A904BF"/>
    <w:rsid w:val="00A9210C"/>
    <w:rsid w:val="00A95475"/>
    <w:rsid w:val="00A9559F"/>
    <w:rsid w:val="00A95616"/>
    <w:rsid w:val="00A95FDB"/>
    <w:rsid w:val="00A96296"/>
    <w:rsid w:val="00A978CE"/>
    <w:rsid w:val="00AA03F6"/>
    <w:rsid w:val="00AA466E"/>
    <w:rsid w:val="00AB00FB"/>
    <w:rsid w:val="00AB3BCD"/>
    <w:rsid w:val="00AB460A"/>
    <w:rsid w:val="00AC1072"/>
    <w:rsid w:val="00AC2C24"/>
    <w:rsid w:val="00AC5720"/>
    <w:rsid w:val="00AD1DBA"/>
    <w:rsid w:val="00AD575F"/>
    <w:rsid w:val="00AD6407"/>
    <w:rsid w:val="00AD6C31"/>
    <w:rsid w:val="00AE1776"/>
    <w:rsid w:val="00AE20C6"/>
    <w:rsid w:val="00AF2F49"/>
    <w:rsid w:val="00B02D5E"/>
    <w:rsid w:val="00B02E3D"/>
    <w:rsid w:val="00B05348"/>
    <w:rsid w:val="00B072D4"/>
    <w:rsid w:val="00B116D3"/>
    <w:rsid w:val="00B11AB1"/>
    <w:rsid w:val="00B13E71"/>
    <w:rsid w:val="00B20A6C"/>
    <w:rsid w:val="00B260E5"/>
    <w:rsid w:val="00B3159F"/>
    <w:rsid w:val="00B322C3"/>
    <w:rsid w:val="00B379CE"/>
    <w:rsid w:val="00B43BB5"/>
    <w:rsid w:val="00B440E3"/>
    <w:rsid w:val="00B44A9A"/>
    <w:rsid w:val="00B47294"/>
    <w:rsid w:val="00B51FAD"/>
    <w:rsid w:val="00B5625A"/>
    <w:rsid w:val="00B57BA7"/>
    <w:rsid w:val="00B62475"/>
    <w:rsid w:val="00B658D4"/>
    <w:rsid w:val="00B65BB3"/>
    <w:rsid w:val="00B7121B"/>
    <w:rsid w:val="00B74B83"/>
    <w:rsid w:val="00B84A68"/>
    <w:rsid w:val="00B85DC8"/>
    <w:rsid w:val="00B8632C"/>
    <w:rsid w:val="00B866DF"/>
    <w:rsid w:val="00B87557"/>
    <w:rsid w:val="00B940DB"/>
    <w:rsid w:val="00B967DC"/>
    <w:rsid w:val="00BD03FA"/>
    <w:rsid w:val="00BD3D44"/>
    <w:rsid w:val="00BD7674"/>
    <w:rsid w:val="00BE0189"/>
    <w:rsid w:val="00BE093B"/>
    <w:rsid w:val="00BF038B"/>
    <w:rsid w:val="00BF291D"/>
    <w:rsid w:val="00C07AF3"/>
    <w:rsid w:val="00C117AC"/>
    <w:rsid w:val="00C16261"/>
    <w:rsid w:val="00C21C83"/>
    <w:rsid w:val="00C2362A"/>
    <w:rsid w:val="00C24A2E"/>
    <w:rsid w:val="00C25A6F"/>
    <w:rsid w:val="00C35FFB"/>
    <w:rsid w:val="00C40B70"/>
    <w:rsid w:val="00C53064"/>
    <w:rsid w:val="00C57CF7"/>
    <w:rsid w:val="00C63B76"/>
    <w:rsid w:val="00C67F6C"/>
    <w:rsid w:val="00C72032"/>
    <w:rsid w:val="00C7231C"/>
    <w:rsid w:val="00C72659"/>
    <w:rsid w:val="00C763DC"/>
    <w:rsid w:val="00C8089E"/>
    <w:rsid w:val="00C848CD"/>
    <w:rsid w:val="00C94F10"/>
    <w:rsid w:val="00CA1FC0"/>
    <w:rsid w:val="00CA6A77"/>
    <w:rsid w:val="00CB7E85"/>
    <w:rsid w:val="00CC0129"/>
    <w:rsid w:val="00CC0D49"/>
    <w:rsid w:val="00CC1692"/>
    <w:rsid w:val="00CC3BEC"/>
    <w:rsid w:val="00CC703A"/>
    <w:rsid w:val="00CD02B5"/>
    <w:rsid w:val="00CD2D2C"/>
    <w:rsid w:val="00CD475E"/>
    <w:rsid w:val="00CD54CC"/>
    <w:rsid w:val="00CD6CC8"/>
    <w:rsid w:val="00CE37D6"/>
    <w:rsid w:val="00CF1726"/>
    <w:rsid w:val="00CF3A14"/>
    <w:rsid w:val="00CF3D2F"/>
    <w:rsid w:val="00CF405E"/>
    <w:rsid w:val="00CF5A27"/>
    <w:rsid w:val="00D02A8A"/>
    <w:rsid w:val="00D03024"/>
    <w:rsid w:val="00D030EC"/>
    <w:rsid w:val="00D06D27"/>
    <w:rsid w:val="00D07F3E"/>
    <w:rsid w:val="00D13417"/>
    <w:rsid w:val="00D20B1F"/>
    <w:rsid w:val="00D23A87"/>
    <w:rsid w:val="00D344F5"/>
    <w:rsid w:val="00D41765"/>
    <w:rsid w:val="00D44131"/>
    <w:rsid w:val="00D4704A"/>
    <w:rsid w:val="00D50BAC"/>
    <w:rsid w:val="00D55EAB"/>
    <w:rsid w:val="00D661A6"/>
    <w:rsid w:val="00D66E43"/>
    <w:rsid w:val="00D757BF"/>
    <w:rsid w:val="00D817FF"/>
    <w:rsid w:val="00D81F2A"/>
    <w:rsid w:val="00D841BE"/>
    <w:rsid w:val="00D9181A"/>
    <w:rsid w:val="00DA1BA1"/>
    <w:rsid w:val="00DB10AA"/>
    <w:rsid w:val="00DB6F59"/>
    <w:rsid w:val="00DC3D0B"/>
    <w:rsid w:val="00DC477D"/>
    <w:rsid w:val="00DC7DD5"/>
    <w:rsid w:val="00DD0266"/>
    <w:rsid w:val="00DD3265"/>
    <w:rsid w:val="00DE13C7"/>
    <w:rsid w:val="00DE33E2"/>
    <w:rsid w:val="00DE57FB"/>
    <w:rsid w:val="00DF2594"/>
    <w:rsid w:val="00DF52F0"/>
    <w:rsid w:val="00DF609E"/>
    <w:rsid w:val="00DF76D9"/>
    <w:rsid w:val="00E0025E"/>
    <w:rsid w:val="00E00DD6"/>
    <w:rsid w:val="00E0465C"/>
    <w:rsid w:val="00E07516"/>
    <w:rsid w:val="00E077B3"/>
    <w:rsid w:val="00E100C4"/>
    <w:rsid w:val="00E122ED"/>
    <w:rsid w:val="00E12E63"/>
    <w:rsid w:val="00E14A87"/>
    <w:rsid w:val="00E1616E"/>
    <w:rsid w:val="00E27909"/>
    <w:rsid w:val="00E40782"/>
    <w:rsid w:val="00E524D9"/>
    <w:rsid w:val="00E6030B"/>
    <w:rsid w:val="00E64BD8"/>
    <w:rsid w:val="00E72B8E"/>
    <w:rsid w:val="00E85596"/>
    <w:rsid w:val="00E8669E"/>
    <w:rsid w:val="00E8698C"/>
    <w:rsid w:val="00E91FE2"/>
    <w:rsid w:val="00E92429"/>
    <w:rsid w:val="00E9663A"/>
    <w:rsid w:val="00E966F8"/>
    <w:rsid w:val="00EA591A"/>
    <w:rsid w:val="00EB07AF"/>
    <w:rsid w:val="00EC3B17"/>
    <w:rsid w:val="00EC520D"/>
    <w:rsid w:val="00EC7A3E"/>
    <w:rsid w:val="00ED4F3A"/>
    <w:rsid w:val="00ED7364"/>
    <w:rsid w:val="00EE3F06"/>
    <w:rsid w:val="00EE7CF7"/>
    <w:rsid w:val="00EF1726"/>
    <w:rsid w:val="00EF58CA"/>
    <w:rsid w:val="00F0405E"/>
    <w:rsid w:val="00F05871"/>
    <w:rsid w:val="00F071EC"/>
    <w:rsid w:val="00F07607"/>
    <w:rsid w:val="00F12CE4"/>
    <w:rsid w:val="00F13E68"/>
    <w:rsid w:val="00F16CB9"/>
    <w:rsid w:val="00F238A0"/>
    <w:rsid w:val="00F3481D"/>
    <w:rsid w:val="00F42930"/>
    <w:rsid w:val="00F55C81"/>
    <w:rsid w:val="00F57988"/>
    <w:rsid w:val="00F611F0"/>
    <w:rsid w:val="00F64A54"/>
    <w:rsid w:val="00F72A19"/>
    <w:rsid w:val="00F72FD7"/>
    <w:rsid w:val="00F84E14"/>
    <w:rsid w:val="00F90778"/>
    <w:rsid w:val="00F94319"/>
    <w:rsid w:val="00F94B92"/>
    <w:rsid w:val="00FA63E0"/>
    <w:rsid w:val="00FA6D9D"/>
    <w:rsid w:val="00FB0759"/>
    <w:rsid w:val="00FB0CD6"/>
    <w:rsid w:val="00FB44E7"/>
    <w:rsid w:val="00FB464B"/>
    <w:rsid w:val="00FB6815"/>
    <w:rsid w:val="00FC2A59"/>
    <w:rsid w:val="00FC47B1"/>
    <w:rsid w:val="00FC4EDB"/>
    <w:rsid w:val="00FC5CB7"/>
    <w:rsid w:val="00FE00C5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6AB924"/>
  <w15:docId w15:val="{321D5BB4-7A88-48C6-ABD2-22EE7834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5ED"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rsid w:val="003B65ED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rsid w:val="003B65ED"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rsid w:val="003B65ED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rsid w:val="003B65ED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5E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5ED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5ED"/>
  </w:style>
  <w:style w:type="paragraph" w:styleId="BodyText">
    <w:name w:val="Body Text"/>
    <w:basedOn w:val="Normal"/>
    <w:rsid w:val="003B65ED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rsid w:val="003B65ED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rsid w:val="003B65ED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rsid w:val="003B65ED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rsid w:val="003B65ED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fontstyle01">
    <w:name w:val="fontstyle01"/>
    <w:basedOn w:val="DefaultParagraphFont"/>
    <w:rsid w:val="005D5149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5D5149"/>
    <w:rPr>
      <w:rFonts w:ascii="Times-Bold" w:hAnsi="Times-Bold" w:hint="default"/>
      <w:b/>
      <w:bCs/>
      <w:i w:val="0"/>
      <w:iCs w:val="0"/>
      <w:color w:val="000000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2C0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1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3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8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4BCB03-A02C-4C2D-91FC-F53E4FB8A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2564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159</cp:revision>
  <cp:lastPrinted>2018-10-18T20:38:00Z</cp:lastPrinted>
  <dcterms:created xsi:type="dcterms:W3CDTF">2016-09-25T11:38:00Z</dcterms:created>
  <dcterms:modified xsi:type="dcterms:W3CDTF">2019-05-27T20:18:00Z</dcterms:modified>
</cp:coreProperties>
</file>
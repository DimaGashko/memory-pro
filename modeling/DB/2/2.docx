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70733" w14:textId="77777777" w:rsidR="00A042CC" w:rsidRPr="008F1920" w:rsidRDefault="00A042CC" w:rsidP="0044490A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</w:rPr>
      </w:pPr>
    </w:p>
    <w:p w14:paraId="024C222C" w14:textId="77777777" w:rsidR="00A042CC" w:rsidRPr="00CF5A27" w:rsidRDefault="00A042CC" w:rsidP="0044490A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</w:rPr>
      </w:pPr>
    </w:p>
    <w:p w14:paraId="3DC7A204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2E9F377E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2D20A48E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5855B5E0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B2F277E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0B0AF3CE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3E37D005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7E3433C4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33B2F23F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73042117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00767721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5BC4E58F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2BA77E1C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539DD156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874AFEC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5F8DEF36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31EDBD5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31E465D4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22233BA0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3CB33926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42A44058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32454C22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278677DD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CB12602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30C1AED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271EE35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47CC479D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02E41C25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04185D36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35BC82B6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1BEF6364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49C4B15E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19D54C47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26DBED34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5E279A36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CE282EC" w14:textId="1102F086" w:rsidR="008310F5" w:rsidRDefault="008310F5" w:rsidP="008310F5">
      <w:pPr>
        <w:ind w:firstLine="0"/>
        <w:rPr>
          <w:lang w:val="uk-UA"/>
        </w:rPr>
      </w:pPr>
    </w:p>
    <w:p w14:paraId="34AD83B6" w14:textId="56881854" w:rsid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E1A231C" w14:textId="0BC1C5C9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3CD76FB" w14:textId="1C5A2F30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AD0FA29" w14:textId="4E19D9CD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0C55E52" w14:textId="3EC04941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1C717CE" w14:textId="7DE927D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4A9E2BA" w14:textId="346BFD5F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DE3EC78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487BF6A" w14:textId="06C712D6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E2A609B" w14:textId="5AC8CB0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4210E79" w14:textId="633536BC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B81B107" w14:textId="09710E25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138688C" w14:textId="7C0FAB28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02617BE" w14:textId="5069916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CFB7A19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F3B54A0" w14:textId="222A82D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3E9A680" w14:textId="45A5722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718894B" w14:textId="0358079F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3291E86" w14:textId="3B84EAA0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529BDD6" w14:textId="5D64A00B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85CB603" w14:textId="17BF802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8A379AF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1C56DBE" w14:textId="2E0FC83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E800C84" w14:textId="016D0271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E035E66" w14:textId="7249557B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261409B" w14:textId="67F82398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57A5B48" w14:textId="320CBA90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D5E0540" w14:textId="0AFC210D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58C9710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1819A27" w14:textId="64038968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6BB404F" w14:textId="089F00BA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6EB93F2" w14:textId="2697837B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D9BD3FC" w14:textId="7E203D4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5DB47EC" w14:textId="38630A11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A860624" w14:textId="12A6765C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71774C0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571DF5F" w14:textId="3C932B42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4EF6475" w14:textId="1EEDC269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247EAD2" w14:textId="3C08485D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4CCFBF7" w14:textId="66EB06F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1767869" w14:textId="18F62FB6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7910B3F" w14:textId="52693738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9783630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BB1223C" w14:textId="057B4186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48D708B" w14:textId="21236D8C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72E60A9" w14:textId="793F143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3F6DC72" w14:textId="3073B4E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1EF6080" w14:textId="3755E7E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5ADE40D" w14:textId="2B12B8D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849DC29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6A34B06" w14:textId="4181C9F8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B2E100D" w14:textId="212A9E36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B044F23" w14:textId="6F5CE38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991AEF2" w14:textId="44F1725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DBBB004" w14:textId="245C8FCD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E05792D" w14:textId="030674B0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9B74667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123AF14" w14:textId="610075EB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9B8A889" w14:textId="6C268CBF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DF27AB1" w14:textId="7A59A32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BD4FA9D" w14:textId="149F4529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D2CED7E" w14:textId="7F9FCC11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064AB74" w14:textId="21123D9C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3D2538D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22E0784" w14:textId="0AE320E2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6712DFB" w14:textId="7EFDD2A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A86E353" w14:textId="53CBC9D5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C0AD2AF" w14:textId="5641696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675687D" w14:textId="0136559C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C7EFF1E" w14:textId="4F0DD34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06F24AB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C4DBD48" w14:textId="6D6344FA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45A1226" w14:textId="5E7701DC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68F4EC2" w14:textId="12CD294B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3B5DA4A" w14:textId="528443FD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7312B76" w14:textId="745D0C9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0B88B3E" w14:textId="32C29E91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F4A00BB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068A5A5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5A177BF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EABF97A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988B7B4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377DFF4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D224753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3028824" w14:textId="58D777F8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  <w:sectPr w:rsidR="008310F5" w:rsidRPr="008310F5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23150ECB" w14:textId="77777777" w:rsidR="008310F5" w:rsidRDefault="008310F5" w:rsidP="009877E6">
      <w:pPr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6D312F98" w14:textId="77777777" w:rsidR="008310F5" w:rsidRPr="008310F5" w:rsidRDefault="008310F5" w:rsidP="008310F5">
      <w:pPr>
        <w:rPr>
          <w:sz w:val="28"/>
          <w:szCs w:val="28"/>
          <w:lang w:val="uk-UA"/>
        </w:rPr>
      </w:pPr>
    </w:p>
    <w:p w14:paraId="532DAC76" w14:textId="79E54FBE" w:rsidR="00092EB8" w:rsidRPr="00421CD4" w:rsidRDefault="00F94319" w:rsidP="009877E6">
      <w:pPr>
        <w:spacing w:line="360" w:lineRule="auto"/>
        <w:ind w:firstLine="0"/>
        <w:jc w:val="center"/>
        <w:rPr>
          <w:rStyle w:val="fontstyle01"/>
          <w:rFonts w:ascii="Times New Roman" w:hAnsi="Times New Roman"/>
          <w:lang w:val="uk-UA"/>
        </w:rPr>
      </w:pPr>
      <w:r w:rsidRPr="008310F5">
        <w:rPr>
          <w:sz w:val="28"/>
          <w:szCs w:val="28"/>
          <w:lang w:val="uk-UA"/>
        </w:rPr>
        <w:br w:type="page"/>
      </w:r>
      <w:bookmarkStart w:id="0" w:name="_Hlk8364194"/>
      <w:r w:rsidR="00B02D5E" w:rsidRPr="00421CD4">
        <w:rPr>
          <w:b/>
          <w:sz w:val="28"/>
          <w:szCs w:val="28"/>
          <w:lang w:val="uk-UA"/>
        </w:rPr>
        <w:lastRenderedPageBreak/>
        <w:t>Лабор</w:t>
      </w:r>
      <w:r w:rsidR="00092EB8" w:rsidRPr="00421CD4">
        <w:rPr>
          <w:b/>
          <w:sz w:val="28"/>
          <w:szCs w:val="28"/>
          <w:lang w:val="uk-UA"/>
        </w:rPr>
        <w:t xml:space="preserve">аторна </w:t>
      </w:r>
      <w:r w:rsidR="00092EB8" w:rsidRPr="00421CD4">
        <w:rPr>
          <w:rStyle w:val="fontstyle01"/>
          <w:rFonts w:ascii="Times New Roman" w:hAnsi="Times New Roman"/>
          <w:lang w:val="uk-UA"/>
        </w:rPr>
        <w:t>р</w:t>
      </w:r>
      <w:r w:rsidR="005D5149" w:rsidRPr="00421CD4">
        <w:rPr>
          <w:rStyle w:val="fontstyle01"/>
          <w:rFonts w:ascii="Times New Roman" w:hAnsi="Times New Roman"/>
          <w:lang w:val="uk-UA"/>
        </w:rPr>
        <w:t>обота №</w:t>
      </w:r>
      <w:r w:rsidR="0073720B" w:rsidRPr="00421CD4">
        <w:rPr>
          <w:rStyle w:val="fontstyle01"/>
          <w:rFonts w:ascii="Times New Roman" w:hAnsi="Times New Roman"/>
        </w:rPr>
        <w:t>2</w:t>
      </w:r>
      <w:r w:rsidR="005D5149" w:rsidRPr="00421CD4">
        <w:rPr>
          <w:b/>
          <w:bCs/>
          <w:color w:val="000000"/>
          <w:sz w:val="30"/>
          <w:szCs w:val="28"/>
          <w:lang w:val="uk-UA"/>
        </w:rPr>
        <w:br/>
      </w:r>
      <w:r w:rsidR="0073720B" w:rsidRPr="00421CD4">
        <w:rPr>
          <w:b/>
          <w:sz w:val="28"/>
          <w:szCs w:val="28"/>
          <w:lang w:val="uk-UA"/>
        </w:rPr>
        <w:t xml:space="preserve">Моделювання предметної області за допомогою діаграм потоків даних </w:t>
      </w:r>
      <w:r w:rsidR="0073720B" w:rsidRPr="00421CD4">
        <w:rPr>
          <w:b/>
          <w:sz w:val="28"/>
          <w:szCs w:val="28"/>
        </w:rPr>
        <w:t>(</w:t>
      </w:r>
      <w:r w:rsidR="0073720B" w:rsidRPr="00421CD4">
        <w:rPr>
          <w:b/>
          <w:sz w:val="28"/>
          <w:szCs w:val="28"/>
          <w:lang w:val="en-US"/>
        </w:rPr>
        <w:t>DFD</w:t>
      </w:r>
      <w:r w:rsidR="0073720B" w:rsidRPr="00421CD4">
        <w:rPr>
          <w:b/>
          <w:sz w:val="28"/>
          <w:szCs w:val="28"/>
        </w:rPr>
        <w:t>)</w:t>
      </w:r>
    </w:p>
    <w:p w14:paraId="1A3E0D7A" w14:textId="77777777" w:rsidR="00226822" w:rsidRPr="00421CD4" w:rsidRDefault="005D5149" w:rsidP="00226822">
      <w:pPr>
        <w:spacing w:line="360" w:lineRule="auto"/>
        <w:rPr>
          <w:color w:val="000000"/>
          <w:sz w:val="28"/>
          <w:szCs w:val="28"/>
          <w:lang w:val="uk-UA"/>
        </w:rPr>
      </w:pPr>
      <w:r w:rsidRPr="00421CD4">
        <w:rPr>
          <w:rStyle w:val="fontstyle01"/>
          <w:rFonts w:ascii="Times New Roman" w:hAnsi="Times New Roman"/>
          <w:lang w:val="uk-UA"/>
        </w:rPr>
        <w:t>Мета:</w:t>
      </w:r>
      <w:r w:rsidRPr="00421CD4">
        <w:rPr>
          <w:color w:val="000000"/>
          <w:sz w:val="28"/>
          <w:szCs w:val="28"/>
          <w:lang w:val="uk-UA"/>
        </w:rPr>
        <w:t xml:space="preserve"> </w:t>
      </w:r>
      <w:r w:rsidR="00DB6F59" w:rsidRPr="00421CD4">
        <w:rPr>
          <w:color w:val="000000"/>
          <w:sz w:val="28"/>
          <w:szCs w:val="28"/>
          <w:lang w:val="uk-UA"/>
        </w:rPr>
        <w:t xml:space="preserve">змоделелювати предметну область використовуючи </w:t>
      </w:r>
      <w:proofErr w:type="spellStart"/>
      <w:r w:rsidR="00DB6F59" w:rsidRPr="00421CD4">
        <w:rPr>
          <w:color w:val="000000"/>
          <w:sz w:val="28"/>
          <w:szCs w:val="28"/>
          <w:lang w:val="uk-UA"/>
        </w:rPr>
        <w:t>діграми</w:t>
      </w:r>
      <w:proofErr w:type="spellEnd"/>
      <w:r w:rsidR="00DB6F59" w:rsidRPr="00421CD4">
        <w:rPr>
          <w:color w:val="000000"/>
          <w:sz w:val="28"/>
          <w:szCs w:val="28"/>
          <w:lang w:val="uk-UA"/>
        </w:rPr>
        <w:t xml:space="preserve"> потоків даних (</w:t>
      </w:r>
      <w:r w:rsidR="00DB6F59" w:rsidRPr="00421CD4">
        <w:rPr>
          <w:color w:val="000000"/>
          <w:sz w:val="28"/>
          <w:szCs w:val="28"/>
          <w:lang w:val="en-US"/>
        </w:rPr>
        <w:t>DFD</w:t>
      </w:r>
      <w:r w:rsidR="00DB6F59" w:rsidRPr="00421CD4">
        <w:rPr>
          <w:color w:val="000000"/>
          <w:sz w:val="28"/>
          <w:szCs w:val="28"/>
          <w:lang w:val="uk-UA"/>
        </w:rPr>
        <w:t xml:space="preserve">), </w:t>
      </w:r>
      <w:r w:rsidR="00226822" w:rsidRPr="00421CD4">
        <w:rPr>
          <w:color w:val="000000"/>
          <w:sz w:val="28"/>
          <w:szCs w:val="28"/>
          <w:lang w:val="uk-UA"/>
        </w:rPr>
        <w:t>розробити словник даних контекстної діаграми, розробити мініспецифікацію, розробити таблицю відповідності потоків даних.</w:t>
      </w:r>
    </w:p>
    <w:bookmarkEnd w:id="0"/>
    <w:p w14:paraId="5997B64B" w14:textId="77777777" w:rsidR="00AE1776" w:rsidRPr="00421CD4" w:rsidRDefault="00226822" w:rsidP="00226822">
      <w:pPr>
        <w:spacing w:line="360" w:lineRule="auto"/>
        <w:ind w:left="720" w:firstLine="0"/>
        <w:rPr>
          <w:color w:val="000000"/>
          <w:kern w:val="0"/>
          <w:sz w:val="28"/>
          <w:szCs w:val="19"/>
          <w:highlight w:val="white"/>
          <w:lang w:val="en-US" w:eastAsia="uk-UA"/>
        </w:rPr>
      </w:pPr>
      <w:r w:rsidRPr="00421CD4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1. </w:t>
      </w:r>
      <w:r w:rsidR="008B0850" w:rsidRPr="00421CD4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Діаграми потоків даних </w:t>
      </w:r>
    </w:p>
    <w:p w14:paraId="2C394532" w14:textId="77777777" w:rsidR="008B0850" w:rsidRPr="00421CD4" w:rsidRDefault="008B0850" w:rsidP="000E320C">
      <w:pPr>
        <w:pStyle w:val="ListParagraph"/>
        <w:numPr>
          <w:ilvl w:val="1"/>
          <w:numId w:val="3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21CD4">
        <w:rPr>
          <w:color w:val="000000"/>
          <w:kern w:val="0"/>
          <w:sz w:val="28"/>
          <w:szCs w:val="19"/>
          <w:highlight w:val="white"/>
          <w:lang w:val="uk-UA" w:eastAsia="uk-UA"/>
        </w:rPr>
        <w:t>Контекстна діаграма</w:t>
      </w:r>
    </w:p>
    <w:p w14:paraId="2C2062DC" w14:textId="77777777" w:rsidR="008B0850" w:rsidRPr="00D06D27" w:rsidRDefault="00EC520D" w:rsidP="0044490A">
      <w:pPr>
        <w:spacing w:line="360" w:lineRule="auto"/>
        <w:ind w:firstLine="0"/>
        <w:jc w:val="center"/>
        <w:rPr>
          <w:color w:val="000000"/>
          <w:kern w:val="0"/>
          <w:sz w:val="28"/>
          <w:szCs w:val="19"/>
          <w:highlight w:val="white"/>
          <w:lang w:eastAsia="uk-UA"/>
        </w:rPr>
      </w:pPr>
      <w:r>
        <w:rPr>
          <w:noProof/>
        </w:rPr>
        <w:drawing>
          <wp:inline distT="0" distB="0" distL="0" distR="0" wp14:anchorId="1A950A8B" wp14:editId="62C2489E">
            <wp:extent cx="4124976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750" cy="572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67A3" w14:textId="77777777" w:rsidR="008B0850" w:rsidRDefault="008B0850" w:rsidP="0044490A">
      <w:pPr>
        <w:spacing w:line="360" w:lineRule="auto"/>
        <w:ind w:firstLine="0"/>
        <w:jc w:val="center"/>
        <w:rPr>
          <w:color w:val="000000"/>
          <w:kern w:val="0"/>
          <w:sz w:val="28"/>
          <w:szCs w:val="19"/>
          <w:highlight w:val="white"/>
          <w:lang w:val="en-US" w:eastAsia="uk-UA"/>
        </w:rPr>
      </w:pPr>
    </w:p>
    <w:p w14:paraId="72FDD09F" w14:textId="77777777" w:rsidR="0044490A" w:rsidRPr="0044490A" w:rsidRDefault="0044490A" w:rsidP="000E320C">
      <w:pPr>
        <w:pStyle w:val="ListParagraph"/>
        <w:numPr>
          <w:ilvl w:val="2"/>
          <w:numId w:val="2"/>
        </w:numPr>
        <w:spacing w:line="360" w:lineRule="auto"/>
        <w:rPr>
          <w:color w:val="000000"/>
          <w:kern w:val="0"/>
          <w:sz w:val="28"/>
          <w:szCs w:val="19"/>
          <w:highlight w:val="white"/>
          <w:lang w:eastAsia="uk-UA"/>
        </w:rPr>
      </w:pPr>
      <w:r w:rsidRPr="0044490A">
        <w:rPr>
          <w:color w:val="000000"/>
          <w:kern w:val="0"/>
          <w:sz w:val="28"/>
          <w:szCs w:val="19"/>
          <w:highlight w:val="white"/>
          <w:lang w:val="en-US" w:eastAsia="uk-UA"/>
        </w:rPr>
        <w:t>DFD</w:t>
      </w:r>
      <w:r w:rsidRPr="0044490A">
        <w:rPr>
          <w:color w:val="000000"/>
          <w:kern w:val="0"/>
          <w:sz w:val="28"/>
          <w:szCs w:val="19"/>
          <w:highlight w:val="white"/>
          <w:lang w:eastAsia="uk-UA"/>
        </w:rPr>
        <w:t xml:space="preserve"> </w:t>
      </w:r>
      <w:r w:rsidRPr="0044490A">
        <w:rPr>
          <w:color w:val="000000"/>
          <w:kern w:val="0"/>
          <w:sz w:val="28"/>
          <w:szCs w:val="19"/>
          <w:highlight w:val="white"/>
          <w:lang w:val="uk-UA" w:eastAsia="uk-UA"/>
        </w:rPr>
        <w:t>1 рівня (декомпозиція роботи менеджера по роботі з постачальниками)</w:t>
      </w:r>
    </w:p>
    <w:p w14:paraId="0E396012" w14:textId="77777777" w:rsidR="0088627C" w:rsidRDefault="00EC520D">
      <w:pPr>
        <w:ind w:firstLine="0"/>
        <w:jc w:val="left"/>
        <w:rPr>
          <w:color w:val="000000"/>
          <w:kern w:val="0"/>
          <w:sz w:val="28"/>
          <w:szCs w:val="19"/>
          <w:highlight w:val="white"/>
          <w:lang w:eastAsia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68B23C" wp14:editId="158A83A9">
            <wp:simplePos x="899160" y="2537460"/>
            <wp:positionH relativeFrom="margin">
              <wp:align>center</wp:align>
            </wp:positionH>
            <wp:positionV relativeFrom="margin">
              <wp:align>top</wp:align>
            </wp:positionV>
            <wp:extent cx="8904290" cy="5101190"/>
            <wp:effectExtent l="0" t="1905000" r="0" b="189039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04290" cy="51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27C">
        <w:rPr>
          <w:color w:val="000000"/>
          <w:kern w:val="0"/>
          <w:sz w:val="28"/>
          <w:szCs w:val="19"/>
          <w:highlight w:val="white"/>
          <w:lang w:eastAsia="uk-UA"/>
        </w:rPr>
        <w:br w:type="page"/>
      </w:r>
    </w:p>
    <w:p w14:paraId="4A275334" w14:textId="77777777" w:rsidR="00A84FBD" w:rsidRPr="0044490A" w:rsidRDefault="00A84FBD" w:rsidP="00A84FBD">
      <w:pPr>
        <w:spacing w:line="360" w:lineRule="auto"/>
        <w:ind w:firstLine="0"/>
        <w:jc w:val="left"/>
        <w:rPr>
          <w:color w:val="000000"/>
          <w:kern w:val="0"/>
          <w:sz w:val="28"/>
          <w:szCs w:val="19"/>
          <w:highlight w:val="white"/>
          <w:lang w:eastAsia="uk-UA"/>
        </w:rPr>
      </w:pPr>
    </w:p>
    <w:p w14:paraId="61AFC25D" w14:textId="77777777" w:rsidR="008B0850" w:rsidRPr="0044490A" w:rsidRDefault="008B0850" w:rsidP="000E320C">
      <w:pPr>
        <w:pStyle w:val="ListParagraph"/>
        <w:numPr>
          <w:ilvl w:val="2"/>
          <w:numId w:val="2"/>
        </w:numPr>
        <w:spacing w:line="360" w:lineRule="auto"/>
        <w:rPr>
          <w:color w:val="000000"/>
          <w:kern w:val="0"/>
          <w:sz w:val="28"/>
          <w:szCs w:val="19"/>
          <w:highlight w:val="white"/>
          <w:lang w:eastAsia="uk-UA"/>
        </w:rPr>
      </w:pPr>
      <w:r w:rsidRPr="0044490A">
        <w:rPr>
          <w:color w:val="000000"/>
          <w:kern w:val="0"/>
          <w:sz w:val="28"/>
          <w:szCs w:val="19"/>
          <w:highlight w:val="white"/>
          <w:lang w:val="en-US" w:eastAsia="uk-UA"/>
        </w:rPr>
        <w:t>DFD</w:t>
      </w:r>
      <w:r w:rsidRPr="0044490A">
        <w:rPr>
          <w:color w:val="000000"/>
          <w:kern w:val="0"/>
          <w:sz w:val="28"/>
          <w:szCs w:val="19"/>
          <w:highlight w:val="white"/>
          <w:lang w:eastAsia="uk-UA"/>
        </w:rPr>
        <w:t xml:space="preserve"> </w:t>
      </w:r>
      <w:r w:rsidRPr="0044490A">
        <w:rPr>
          <w:color w:val="000000"/>
          <w:kern w:val="0"/>
          <w:sz w:val="28"/>
          <w:szCs w:val="19"/>
          <w:highlight w:val="white"/>
          <w:lang w:val="uk-UA" w:eastAsia="uk-UA"/>
        </w:rPr>
        <w:t>1 рівня (декомпозиція роботи оператора АЗС)</w:t>
      </w:r>
    </w:p>
    <w:p w14:paraId="2EC046C6" w14:textId="77777777" w:rsidR="0044490A" w:rsidRDefault="000451F0" w:rsidP="0044490A">
      <w:pPr>
        <w:spacing w:line="360" w:lineRule="auto"/>
        <w:ind w:left="720" w:firstLine="0"/>
        <w:rPr>
          <w:color w:val="000000"/>
          <w:kern w:val="0"/>
          <w:sz w:val="28"/>
          <w:szCs w:val="19"/>
          <w:highlight w:val="white"/>
          <w:lang w:eastAsia="uk-UA"/>
        </w:rPr>
      </w:pPr>
      <w:r>
        <w:rPr>
          <w:noProof/>
        </w:rPr>
        <w:drawing>
          <wp:inline distT="0" distB="0" distL="0" distR="0" wp14:anchorId="7DE9B864" wp14:editId="0A53D7E8">
            <wp:extent cx="5723988" cy="4351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436" cy="43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DD5E" w14:textId="77777777" w:rsidR="005A5576" w:rsidRDefault="005A5576" w:rsidP="0054110A">
      <w:pPr>
        <w:spacing w:line="360" w:lineRule="auto"/>
        <w:ind w:firstLine="0"/>
        <w:rPr>
          <w:color w:val="000000"/>
          <w:kern w:val="0"/>
          <w:sz w:val="28"/>
          <w:szCs w:val="19"/>
          <w:highlight w:val="white"/>
          <w:lang w:eastAsia="uk-UA"/>
        </w:rPr>
      </w:pPr>
    </w:p>
    <w:p w14:paraId="28A424E9" w14:textId="77777777" w:rsidR="00226822" w:rsidRDefault="00226822" w:rsidP="000E320C">
      <w:pPr>
        <w:pStyle w:val="ListParagraph"/>
        <w:numPr>
          <w:ilvl w:val="0"/>
          <w:numId w:val="2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eastAsia="uk-UA"/>
        </w:rPr>
        <w:t xml:space="preserve">Словник </w:t>
      </w:r>
      <w:proofErr w:type="spellStart"/>
      <w:r>
        <w:rPr>
          <w:color w:val="000000"/>
          <w:kern w:val="0"/>
          <w:sz w:val="28"/>
          <w:szCs w:val="19"/>
          <w:highlight w:val="white"/>
          <w:lang w:eastAsia="uk-UA"/>
        </w:rPr>
        <w:t>даних</w:t>
      </w:r>
      <w:proofErr w:type="spellEnd"/>
      <w:r>
        <w:rPr>
          <w:color w:val="000000"/>
          <w:kern w:val="0"/>
          <w:sz w:val="28"/>
          <w:szCs w:val="19"/>
          <w:highlight w:val="white"/>
          <w:lang w:eastAsia="uk-UA"/>
        </w:rPr>
        <w:t xml:space="preserve"> контекстно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ї діаграми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6711"/>
      </w:tblGrid>
      <w:tr w:rsidR="00226822" w14:paraId="4E8B0A33" w14:textId="77777777" w:rsidTr="00226822">
        <w:tc>
          <w:tcPr>
            <w:tcW w:w="3261" w:type="dxa"/>
          </w:tcPr>
          <w:p w14:paraId="3C28B63E" w14:textId="77777777" w:rsidR="00226822" w:rsidRDefault="00226822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Назва </w:t>
            </w:r>
            <w:r w:rsidR="00F72FD7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процесу</w:t>
            </w:r>
          </w:p>
        </w:tc>
        <w:tc>
          <w:tcPr>
            <w:tcW w:w="6711" w:type="dxa"/>
          </w:tcPr>
          <w:p w14:paraId="00E439D3" w14:textId="77777777" w:rsidR="00226822" w:rsidRDefault="00226822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Складові потоку</w:t>
            </w:r>
          </w:p>
        </w:tc>
      </w:tr>
      <w:tr w:rsidR="00226822" w14:paraId="77B870D1" w14:textId="77777777" w:rsidTr="00226822">
        <w:tc>
          <w:tcPr>
            <w:tcW w:w="3261" w:type="dxa"/>
          </w:tcPr>
          <w:p w14:paraId="4713295C" w14:textId="77777777" w:rsidR="00226822" w:rsidRDefault="00FB0759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Внести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запис про пальне</w:t>
            </w:r>
          </w:p>
          <w:p w14:paraId="452683C4" w14:textId="77777777" w:rsidR="00FB0759" w:rsidRPr="00226822" w:rsidRDefault="00FB0759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 БД</w:t>
            </w:r>
          </w:p>
        </w:tc>
        <w:tc>
          <w:tcPr>
            <w:tcW w:w="6711" w:type="dxa"/>
          </w:tcPr>
          <w:p w14:paraId="7199CBC5" w14:textId="77777777" w:rsidR="00226822" w:rsidRDefault="00FB0759" w:rsidP="00FB0759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: </w:t>
            </w:r>
            <w:r w:rsidR="00226822" w:rsidRPr="00FB0759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Назва, виробник, постачальник, дата поставки, загальний об’єм завезеного пального, ціна закупівлі, ціна продажу.</w:t>
            </w:r>
          </w:p>
          <w:p w14:paraId="342B2F0A" w14:textId="77777777" w:rsidR="00FB0759" w:rsidRPr="00FB0759" w:rsidRDefault="00FB0759" w:rsidP="00FB0759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дата, час.</w:t>
            </w:r>
          </w:p>
        </w:tc>
      </w:tr>
      <w:tr w:rsidR="00226822" w14:paraId="359D37C2" w14:textId="77777777" w:rsidTr="00226822">
        <w:tc>
          <w:tcPr>
            <w:tcW w:w="3261" w:type="dxa"/>
          </w:tcPr>
          <w:p w14:paraId="79CCE820" w14:textId="77777777" w:rsidR="00226822" w:rsidRDefault="00FB0759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Створити з</w:t>
            </w:r>
            <w:r w:rsidR="00496BA3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віт про залишок пального</w:t>
            </w:r>
          </w:p>
        </w:tc>
        <w:tc>
          <w:tcPr>
            <w:tcW w:w="6711" w:type="dxa"/>
          </w:tcPr>
          <w:p w14:paraId="44F20A89" w14:textId="77777777" w:rsidR="00226822" w:rsidRDefault="00FB0759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дані про пальне</w:t>
            </w:r>
            <w:r w:rsidR="00F72FD7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.</w:t>
            </w:r>
          </w:p>
          <w:p w14:paraId="148B0DCD" w14:textId="77777777" w:rsidR="00FB0759" w:rsidRPr="00F72FD7" w:rsidRDefault="00FB0759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Ви</w:t>
            </w:r>
            <w:r w:rsidR="00F72FD7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хідний </w:t>
            </w:r>
            <w:proofErr w:type="spellStart"/>
            <w:r w:rsidR="00F72FD7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 w:rsidR="00F72FD7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звіт про залишок пального.</w:t>
            </w:r>
          </w:p>
        </w:tc>
      </w:tr>
      <w:tr w:rsidR="00226822" w14:paraId="7F1067B3" w14:textId="77777777" w:rsidTr="00226822">
        <w:tc>
          <w:tcPr>
            <w:tcW w:w="3261" w:type="dxa"/>
          </w:tcPr>
          <w:p w14:paraId="6B70CF7C" w14:textId="77777777" w:rsidR="00226822" w:rsidRDefault="00F72FD7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Створити в</w:t>
            </w:r>
            <w:r w:rsidR="00496BA3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идатков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у</w:t>
            </w:r>
            <w:r w:rsidR="00496BA3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накладн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у</w:t>
            </w:r>
            <w:r w:rsidR="00496BA3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</w:t>
            </w:r>
          </w:p>
        </w:tc>
        <w:tc>
          <w:tcPr>
            <w:tcW w:w="6711" w:type="dxa"/>
          </w:tcPr>
          <w:p w14:paraId="61D4C939" w14:textId="77777777" w:rsidR="00226822" w:rsidRDefault="00F72FD7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дані про пальне.</w:t>
            </w:r>
          </w:p>
          <w:p w14:paraId="3B386F3E" w14:textId="77777777" w:rsidR="00F72FD7" w:rsidRDefault="00F72FD7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видаткова накладна.</w:t>
            </w:r>
          </w:p>
        </w:tc>
      </w:tr>
      <w:tr w:rsidR="00226822" w14:paraId="53E2C265" w14:textId="77777777" w:rsidTr="00226822">
        <w:tc>
          <w:tcPr>
            <w:tcW w:w="3261" w:type="dxa"/>
          </w:tcPr>
          <w:p w14:paraId="3367377D" w14:textId="77777777" w:rsidR="00226822" w:rsidRDefault="00F72FD7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Створити звіт про оберт 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>пального</w:t>
            </w:r>
          </w:p>
        </w:tc>
        <w:tc>
          <w:tcPr>
            <w:tcW w:w="6711" w:type="dxa"/>
          </w:tcPr>
          <w:p w14:paraId="19C87AD3" w14:textId="77777777" w:rsidR="00F72FD7" w:rsidRDefault="00F72FD7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дані про пальне.</w:t>
            </w:r>
          </w:p>
          <w:p w14:paraId="3B1C9DE9" w14:textId="77777777" w:rsidR="00226822" w:rsidRDefault="00F72FD7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звіт про оберт пального.</w:t>
            </w:r>
          </w:p>
        </w:tc>
      </w:tr>
      <w:tr w:rsidR="00226822" w14:paraId="15AE7253" w14:textId="77777777" w:rsidTr="00226822">
        <w:tc>
          <w:tcPr>
            <w:tcW w:w="3261" w:type="dxa"/>
          </w:tcPr>
          <w:p w14:paraId="3D4872DC" w14:textId="77777777" w:rsidR="00226822" w:rsidRPr="00F72FD7" w:rsidRDefault="00F72FD7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>Створити звіт про клієнтів програми лояльності</w:t>
            </w:r>
          </w:p>
        </w:tc>
        <w:tc>
          <w:tcPr>
            <w:tcW w:w="6711" w:type="dxa"/>
          </w:tcPr>
          <w:p w14:paraId="1F6B376B" w14:textId="77777777" w:rsidR="00F72FD7" w:rsidRPr="00F72FD7" w:rsidRDefault="00F72FD7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персональні дані, дані про авто, тип пального.</w:t>
            </w:r>
          </w:p>
          <w:p w14:paraId="6F39C103" w14:textId="77777777" w:rsidR="00226822" w:rsidRPr="00496BA3" w:rsidRDefault="00F72FD7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звіт про клієнтів програми лояльності</w:t>
            </w:r>
          </w:p>
        </w:tc>
      </w:tr>
      <w:tr w:rsidR="00F72FD7" w14:paraId="6EC21588" w14:textId="77777777" w:rsidTr="00226822">
        <w:tc>
          <w:tcPr>
            <w:tcW w:w="3261" w:type="dxa"/>
          </w:tcPr>
          <w:p w14:paraId="606492B9" w14:textId="77777777" w:rsidR="00F72FD7" w:rsidRPr="00F72FD7" w:rsidRDefault="00F72FD7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Створити звіт </w:t>
            </w:r>
            <w:r w:rsidR="005B66D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 карткам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програми лояльності</w:t>
            </w:r>
          </w:p>
        </w:tc>
        <w:tc>
          <w:tcPr>
            <w:tcW w:w="6711" w:type="dxa"/>
          </w:tcPr>
          <w:p w14:paraId="0D5DA25F" w14:textId="77777777" w:rsidR="005B66D2" w:rsidRPr="00F72FD7" w:rsidRDefault="00F72FD7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 w:rsidR="005B66D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персональні дані, дані про авто, тип пального.</w:t>
            </w:r>
          </w:p>
          <w:p w14:paraId="5C2ABDD9" w14:textId="77777777" w:rsidR="00F72FD7" w:rsidRDefault="005B66D2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звіт по карткам програми лояльності</w:t>
            </w:r>
          </w:p>
        </w:tc>
      </w:tr>
      <w:tr w:rsidR="005B66D2" w14:paraId="41D4D346" w14:textId="77777777" w:rsidTr="00226822">
        <w:tc>
          <w:tcPr>
            <w:tcW w:w="3261" w:type="dxa"/>
          </w:tcPr>
          <w:p w14:paraId="26C0EB3C" w14:textId="77777777" w:rsidR="005B66D2" w:rsidRDefault="005B66D2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Створити обліковий запис клієнта</w:t>
            </w:r>
          </w:p>
        </w:tc>
        <w:tc>
          <w:tcPr>
            <w:tcW w:w="6711" w:type="dxa"/>
          </w:tcPr>
          <w:p w14:paraId="520D14C4" w14:textId="77777777" w:rsidR="005B66D2" w:rsidRPr="00F72FD7" w:rsidRDefault="005B66D2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персональні дані, дані про авто, тип пального.</w:t>
            </w:r>
          </w:p>
          <w:p w14:paraId="5AE29757" w14:textId="77777777" w:rsidR="005B66D2" w:rsidRPr="005B66D2" w:rsidRDefault="005B66D2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номер картки програми лояльності,</w:t>
            </w:r>
            <w:r w:rsidR="0080626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дата видачі,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відсоток знижки.</w:t>
            </w:r>
          </w:p>
        </w:tc>
      </w:tr>
      <w:tr w:rsidR="005B66D2" w14:paraId="618D8859" w14:textId="77777777" w:rsidTr="00226822">
        <w:tc>
          <w:tcPr>
            <w:tcW w:w="3261" w:type="dxa"/>
          </w:tcPr>
          <w:p w14:paraId="1CBA0923" w14:textId="77777777" w:rsidR="005B66D2" w:rsidRPr="005B66D2" w:rsidRDefault="005B66D2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en-US" w:eastAsia="uk-UA"/>
              </w:rPr>
            </w:pP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Внести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особисті дані клієнта</w:t>
            </w:r>
          </w:p>
        </w:tc>
        <w:tc>
          <w:tcPr>
            <w:tcW w:w="6711" w:type="dxa"/>
          </w:tcPr>
          <w:p w14:paraId="27FD3BFD" w14:textId="77777777" w:rsidR="005B66D2" w:rsidRDefault="005B66D2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28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: </w:t>
            </w:r>
            <w:r w:rsidRPr="005B66D2">
              <w:rPr>
                <w:color w:val="000000"/>
                <w:kern w:val="0"/>
                <w:sz w:val="28"/>
                <w:szCs w:val="28"/>
                <w:lang w:val="uk-UA" w:eastAsia="uk-UA"/>
              </w:rPr>
              <w:t>ПІБ, дата народження,</w:t>
            </w:r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</w:t>
            </w:r>
            <w:r w:rsidRPr="005B66D2">
              <w:rPr>
                <w:color w:val="000000"/>
                <w:kern w:val="0"/>
                <w:sz w:val="28"/>
                <w:szCs w:val="28"/>
                <w:lang w:val="uk-UA" w:eastAsia="uk-UA"/>
              </w:rPr>
              <w:t>контактний телефон,</w:t>
            </w:r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</w:t>
            </w:r>
            <w:r w:rsidRPr="005B66D2">
              <w:rPr>
                <w:color w:val="000000"/>
                <w:kern w:val="0"/>
                <w:sz w:val="28"/>
                <w:szCs w:val="28"/>
                <w:lang w:val="en-US" w:eastAsia="uk-UA"/>
              </w:rPr>
              <w:t>e</w:t>
            </w:r>
            <w:r w:rsidRPr="005B66D2">
              <w:rPr>
                <w:color w:val="000000"/>
                <w:kern w:val="0"/>
                <w:sz w:val="28"/>
                <w:szCs w:val="28"/>
                <w:lang w:eastAsia="uk-UA"/>
              </w:rPr>
              <w:t>-</w:t>
            </w:r>
            <w:r w:rsidRPr="005B66D2">
              <w:rPr>
                <w:color w:val="000000"/>
                <w:kern w:val="0"/>
                <w:sz w:val="28"/>
                <w:szCs w:val="28"/>
                <w:lang w:val="en-US" w:eastAsia="uk-UA"/>
              </w:rPr>
              <w:t>mail</w:t>
            </w:r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>.</w:t>
            </w:r>
          </w:p>
          <w:p w14:paraId="38F31C32" w14:textId="77777777" w:rsidR="005B66D2" w:rsidRPr="005B66D2" w:rsidRDefault="005B66D2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: </w:t>
            </w:r>
            <w:r w:rsidR="0080626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дата, час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.</w:t>
            </w:r>
          </w:p>
        </w:tc>
      </w:tr>
      <w:tr w:rsidR="005B66D2" w14:paraId="4E0A45EA" w14:textId="77777777" w:rsidTr="00226822">
        <w:tc>
          <w:tcPr>
            <w:tcW w:w="3261" w:type="dxa"/>
          </w:tcPr>
          <w:p w14:paraId="0DB4A48A" w14:textId="77777777" w:rsidR="005B66D2" w:rsidRDefault="005B66D2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Внести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дані про марку авто, тип пального </w:t>
            </w:r>
          </w:p>
        </w:tc>
        <w:tc>
          <w:tcPr>
            <w:tcW w:w="6711" w:type="dxa"/>
          </w:tcPr>
          <w:p w14:paraId="6618EC51" w14:textId="77777777" w:rsidR="005B66D2" w:rsidRPr="005B66D2" w:rsidRDefault="005B66D2" w:rsidP="005B66D2">
            <w:pPr>
              <w:autoSpaceDE w:val="0"/>
              <w:autoSpaceDN w:val="0"/>
              <w:adjustRightInd w:val="0"/>
              <w:spacing w:line="288" w:lineRule="auto"/>
              <w:ind w:firstLine="0"/>
              <w:jc w:val="left"/>
              <w:rPr>
                <w:color w:val="000000"/>
                <w:kern w:val="0"/>
                <w:sz w:val="28"/>
                <w:szCs w:val="28"/>
                <w:lang w:val="uk-UA" w:eastAsia="uk-UA"/>
              </w:rPr>
            </w:pPr>
            <w:r w:rsidRPr="005B66D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 w:rsidRPr="005B66D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 w:rsidRPr="005B66D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: </w:t>
            </w:r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марка авто, </w:t>
            </w:r>
            <w:proofErr w:type="spellStart"/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>типа</w:t>
            </w:r>
            <w:proofErr w:type="spellEnd"/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пального</w:t>
            </w:r>
          </w:p>
          <w:p w14:paraId="652EC361" w14:textId="77777777" w:rsidR="005B66D2" w:rsidRDefault="005B66D2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: </w:t>
            </w:r>
            <w:r w:rsidR="0080626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дата, час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.</w:t>
            </w:r>
          </w:p>
        </w:tc>
      </w:tr>
    </w:tbl>
    <w:p w14:paraId="7B290E80" w14:textId="77777777" w:rsidR="00226822" w:rsidRDefault="00226822" w:rsidP="00226822">
      <w:pPr>
        <w:spacing w:line="360" w:lineRule="auto"/>
        <w:ind w:left="720" w:firstLine="0"/>
        <w:rPr>
          <w:color w:val="000000"/>
          <w:kern w:val="0"/>
          <w:sz w:val="28"/>
          <w:szCs w:val="19"/>
          <w:highlight w:val="white"/>
          <w:lang w:val="uk-UA" w:eastAsia="uk-UA"/>
        </w:rPr>
      </w:pPr>
    </w:p>
    <w:p w14:paraId="711E454D" w14:textId="77777777" w:rsidR="00496BA3" w:rsidRDefault="00496BA3" w:rsidP="000E320C">
      <w:pPr>
        <w:pStyle w:val="ListParagraph"/>
        <w:numPr>
          <w:ilvl w:val="0"/>
          <w:numId w:val="2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bookmarkStart w:id="1" w:name="_Hlk8373869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Мініспецифікація процесів</w:t>
      </w:r>
    </w:p>
    <w:bookmarkEnd w:id="1"/>
    <w:p w14:paraId="31557E1B" w14:textId="77777777" w:rsidR="00496BA3" w:rsidRDefault="00496BA3" w:rsidP="000E320C">
      <w:pPr>
        <w:pStyle w:val="ListParagraph"/>
        <w:numPr>
          <w:ilvl w:val="1"/>
          <w:numId w:val="4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proofErr w:type="spellStart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Внести</w:t>
      </w:r>
      <w:proofErr w:type="spellEnd"/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запис про пальне в БД.</w:t>
      </w:r>
    </w:p>
    <w:p w14:paraId="37D39146" w14:textId="77777777" w:rsidR="00496BA3" w:rsidRDefault="00496BA3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Призначення: занесення інформації про пальне в БД.</w:t>
      </w:r>
    </w:p>
    <w:p w14:paraId="4A78FE80" w14:textId="77777777" w:rsidR="00496BA3" w:rsidRDefault="00496BA3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Вхідні дані: назва, виробник, постачальник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(</w:t>
      </w:r>
      <w:r w:rsidR="00EC520D">
        <w:rPr>
          <w:color w:val="000000"/>
          <w:kern w:val="0"/>
          <w:sz w:val="28"/>
          <w:szCs w:val="28"/>
          <w:lang w:val="uk-UA" w:eastAsia="uk-UA"/>
        </w:rPr>
        <w:t>назва компанії, контактний телефон, контракт, контактна особо, адреса</w:t>
      </w:r>
      <w:r w:rsidR="00EC520D" w:rsidRPr="00DC7DD5">
        <w:rPr>
          <w:color w:val="000000"/>
          <w:kern w:val="0"/>
          <w:sz w:val="28"/>
          <w:szCs w:val="28"/>
          <w:lang w:eastAsia="uk-UA"/>
        </w:rPr>
        <w:t xml:space="preserve">, </w:t>
      </w:r>
      <w:r w:rsidR="00EC520D">
        <w:rPr>
          <w:color w:val="000000"/>
          <w:kern w:val="0"/>
          <w:sz w:val="28"/>
          <w:szCs w:val="28"/>
          <w:lang w:val="en-US" w:eastAsia="uk-UA"/>
        </w:rPr>
        <w:t>e</w:t>
      </w:r>
      <w:r w:rsidR="00EC520D" w:rsidRPr="00DC7DD5">
        <w:rPr>
          <w:color w:val="000000"/>
          <w:kern w:val="0"/>
          <w:sz w:val="28"/>
          <w:szCs w:val="28"/>
          <w:lang w:eastAsia="uk-UA"/>
        </w:rPr>
        <w:t>-</w:t>
      </w:r>
      <w:r w:rsidR="00EC520D">
        <w:rPr>
          <w:color w:val="000000"/>
          <w:kern w:val="0"/>
          <w:sz w:val="28"/>
          <w:szCs w:val="28"/>
          <w:lang w:val="en-US" w:eastAsia="uk-UA"/>
        </w:rPr>
        <w:t>mail</w:t>
      </w:r>
      <w:r w:rsidR="00EC520D">
        <w:rPr>
          <w:color w:val="000000"/>
          <w:kern w:val="0"/>
          <w:sz w:val="28"/>
          <w:szCs w:val="28"/>
          <w:lang w:val="uk-UA" w:eastAsia="uk-UA"/>
        </w:rPr>
        <w:t>)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, дата поставки, загальний об’єм завезеного пального, ціна закупівлі.</w:t>
      </w:r>
    </w:p>
    <w:p w14:paraId="1EC846B3" w14:textId="77777777" w:rsidR="00496BA3" w:rsidRDefault="00496BA3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Вихідні дані: підтвердження обробки, </w:t>
      </w:r>
      <w:r w:rsidR="00104757">
        <w:rPr>
          <w:color w:val="000000"/>
          <w:kern w:val="0"/>
          <w:sz w:val="28"/>
          <w:szCs w:val="19"/>
          <w:highlight w:val="white"/>
          <w:lang w:val="uk-UA" w:eastAsia="uk-UA"/>
        </w:rPr>
        <w:t>дата, час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044CFE79" w14:textId="77777777" w:rsidR="00496BA3" w:rsidRDefault="00496BA3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занесення даних правильного формату у форму вводу даних та натискання кнопки «</w:t>
      </w:r>
      <w:proofErr w:type="spellStart"/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>зберігти</w:t>
      </w:r>
      <w:proofErr w:type="spellEnd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».</w:t>
      </w:r>
    </w:p>
    <w:p w14:paraId="18CB1956" w14:textId="77777777" w:rsidR="00496BA3" w:rsidRDefault="00496BA3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lastRenderedPageBreak/>
        <w:t xml:space="preserve">Процедура виконання: при введені даних правильного формату відбувається присвоєння унікального номеру запису </w:t>
      </w:r>
      <w:r>
        <w:rPr>
          <w:color w:val="000000"/>
          <w:kern w:val="0"/>
          <w:sz w:val="28"/>
          <w:szCs w:val="19"/>
          <w:highlight w:val="white"/>
          <w:lang w:eastAsia="uk-UA"/>
        </w:rPr>
        <w:t>(</w:t>
      </w:r>
      <w:r>
        <w:rPr>
          <w:color w:val="000000"/>
          <w:kern w:val="0"/>
          <w:sz w:val="28"/>
          <w:szCs w:val="19"/>
          <w:highlight w:val="white"/>
          <w:lang w:val="en-US" w:eastAsia="uk-UA"/>
        </w:rPr>
        <w:t>ID</w:t>
      </w:r>
      <w:r w:rsidRPr="00496BA3">
        <w:rPr>
          <w:color w:val="000000"/>
          <w:kern w:val="0"/>
          <w:sz w:val="28"/>
          <w:szCs w:val="19"/>
          <w:highlight w:val="white"/>
          <w:lang w:eastAsia="uk-UA"/>
        </w:rPr>
        <w:t>)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та занесення кортежу в таблицю</w:t>
      </w:r>
      <w:r w:rsidR="007338AC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«Пальне».</w:t>
      </w:r>
    </w:p>
    <w:p w14:paraId="4297C69E" w14:textId="77777777" w:rsidR="007338AC" w:rsidRDefault="007338AC" w:rsidP="000E320C">
      <w:pPr>
        <w:pStyle w:val="ListParagraph"/>
        <w:numPr>
          <w:ilvl w:val="1"/>
          <w:numId w:val="4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Створити звіт про залишок пального.</w:t>
      </w:r>
    </w:p>
    <w:p w14:paraId="53AB7516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створення звіту про залишок пального</w:t>
      </w: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73B7B716" w14:textId="77777777" w:rsidR="00EC520D" w:rsidRDefault="007338AC" w:rsidP="00583124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Вхідні дані: 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>н</w:t>
      </w:r>
      <w:r w:rsidR="00EC520D" w:rsidRPr="00791506">
        <w:rPr>
          <w:color w:val="000000"/>
          <w:kern w:val="0"/>
          <w:sz w:val="28"/>
          <w:szCs w:val="19"/>
          <w:highlight w:val="white"/>
          <w:lang w:val="uk-UA" w:eastAsia="uk-UA"/>
        </w:rPr>
        <w:t>азва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пального</w:t>
      </w:r>
      <w:r w:rsidR="00EC520D" w:rsidRPr="00791506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, виробник, </w:t>
      </w:r>
      <w:r w:rsidR="00EC520D" w:rsidRPr="001A6FF0">
        <w:rPr>
          <w:color w:val="000000"/>
          <w:kern w:val="0"/>
          <w:sz w:val="28"/>
          <w:szCs w:val="28"/>
          <w:lang w:val="uk-UA" w:eastAsia="uk-UA"/>
        </w:rPr>
        <w:t>постачальник</w:t>
      </w:r>
      <w:r w:rsidR="00EC520D">
        <w:rPr>
          <w:color w:val="000000"/>
          <w:kern w:val="0"/>
          <w:sz w:val="28"/>
          <w:szCs w:val="28"/>
          <w:lang w:val="uk-UA" w:eastAsia="uk-UA"/>
        </w:rPr>
        <w:t xml:space="preserve">, </w:t>
      </w:r>
      <w:r w:rsidR="00EC520D" w:rsidRPr="00791506">
        <w:rPr>
          <w:color w:val="000000"/>
          <w:kern w:val="0"/>
          <w:sz w:val="28"/>
          <w:szCs w:val="19"/>
          <w:highlight w:val="white"/>
          <w:lang w:val="uk-UA" w:eastAsia="uk-UA"/>
        </w:rPr>
        <w:t>дата поставки, наявний об’єм пального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69F7CEFC" w14:textId="77777777" w:rsidR="007338AC" w:rsidRPr="00EC520D" w:rsidRDefault="007338AC" w:rsidP="00583124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EC520D">
        <w:rPr>
          <w:color w:val="000000"/>
          <w:kern w:val="0"/>
          <w:sz w:val="28"/>
          <w:szCs w:val="19"/>
          <w:highlight w:val="white"/>
          <w:lang w:val="uk-UA" w:eastAsia="uk-UA"/>
        </w:rPr>
        <w:t>Вихідні дані: звіт про залишок пального.</w:t>
      </w:r>
    </w:p>
    <w:p w14:paraId="62CC8D76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коректне отримання даних з БД системи та натискання кнопки «створити звіт про залишок пального».</w:t>
      </w:r>
    </w:p>
    <w:p w14:paraId="5C5BC1A1" w14:textId="77777777" w:rsidR="000C01F3" w:rsidRPr="00496BA3" w:rsidRDefault="007338AC" w:rsidP="000C01F3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Процедура виконання: при коректному отримані даних з ЬД системи та натисканні кнопки «створити звіт про залишок пального» </w:t>
      </w:r>
      <w:proofErr w:type="spellStart"/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будет</w:t>
      </w:r>
      <w:proofErr w:type="spellEnd"/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створено </w:t>
      </w:r>
      <w:r w:rsidR="000C01F3">
        <w:rPr>
          <w:color w:val="000000"/>
          <w:kern w:val="0"/>
          <w:sz w:val="28"/>
          <w:szCs w:val="19"/>
          <w:highlight w:val="white"/>
          <w:lang w:val="uk-UA" w:eastAsia="uk-UA"/>
        </w:rPr>
        <w:t>відповідний документ для перегляду або печаті.</w:t>
      </w:r>
    </w:p>
    <w:p w14:paraId="47202E8E" w14:textId="77777777" w:rsidR="007338AC" w:rsidRPr="000C01F3" w:rsidRDefault="007338AC" w:rsidP="00F61F01">
      <w:pPr>
        <w:pStyle w:val="ListParagraph"/>
        <w:numPr>
          <w:ilvl w:val="1"/>
          <w:numId w:val="4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Створити видаткову накладну.</w:t>
      </w:r>
    </w:p>
    <w:p w14:paraId="38A6DB19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створення видаткової накладної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для переміщення пального між АЗС</w:t>
      </w: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74301BEE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Вхідні дані: 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назва пального, виробник, </w:t>
      </w:r>
      <w:r w:rsidR="00EC520D" w:rsidRPr="001A6FF0">
        <w:rPr>
          <w:color w:val="000000"/>
          <w:kern w:val="0"/>
          <w:sz w:val="28"/>
          <w:szCs w:val="28"/>
          <w:lang w:val="uk-UA" w:eastAsia="uk-UA"/>
        </w:rPr>
        <w:t>постачальник</w:t>
      </w:r>
      <w:r w:rsidR="00EC520D">
        <w:rPr>
          <w:color w:val="000000"/>
          <w:kern w:val="0"/>
          <w:sz w:val="28"/>
          <w:szCs w:val="28"/>
          <w:lang w:val="uk-UA" w:eastAsia="uk-UA"/>
        </w:rPr>
        <w:t xml:space="preserve">, 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>об’єм пального, ціна закупівлі, отримувач (код АЗС, адреса АЗС, контактний телефон АЗС, контактна особа)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74AC6F18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Вихідні дані: видаткова накладна.</w:t>
      </w:r>
    </w:p>
    <w:p w14:paraId="162EF2D1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коректне отримання даних з БД системи та натискання кнопки «створити видаткову накладну».</w:t>
      </w:r>
    </w:p>
    <w:p w14:paraId="22260296" w14:textId="77777777" w:rsidR="000C01F3" w:rsidRPr="00496BA3" w:rsidRDefault="007338AC" w:rsidP="000C01F3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Процедура виконання: при коректному отримані даних з БД системи та натисканні кнопки «створити видаткову накладну» </w:t>
      </w:r>
      <w:proofErr w:type="spellStart"/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будет</w:t>
      </w:r>
      <w:proofErr w:type="spellEnd"/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створено </w:t>
      </w:r>
      <w:r w:rsidR="000C01F3">
        <w:rPr>
          <w:color w:val="000000"/>
          <w:kern w:val="0"/>
          <w:sz w:val="28"/>
          <w:szCs w:val="19"/>
          <w:highlight w:val="white"/>
          <w:lang w:val="uk-UA" w:eastAsia="uk-UA"/>
        </w:rPr>
        <w:t>відповідний документ для перегляду або печаті.</w:t>
      </w:r>
    </w:p>
    <w:p w14:paraId="273DF2FC" w14:textId="77777777" w:rsidR="007338AC" w:rsidRPr="000C01F3" w:rsidRDefault="007338AC" w:rsidP="0094274C">
      <w:pPr>
        <w:pStyle w:val="ListParagraph"/>
        <w:numPr>
          <w:ilvl w:val="1"/>
          <w:numId w:val="4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Створити звіт про оберт пального.</w:t>
      </w:r>
    </w:p>
    <w:p w14:paraId="0E9F73C2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створення звіту про оберт пального</w:t>
      </w:r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за вказаний період або дату</w:t>
      </w: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16289486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lastRenderedPageBreak/>
        <w:t xml:space="preserve">Вхідні дані: 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назва пального, виробник, </w:t>
      </w:r>
      <w:r w:rsidR="00EC520D" w:rsidRPr="001A6FF0">
        <w:rPr>
          <w:color w:val="000000"/>
          <w:kern w:val="0"/>
          <w:sz w:val="28"/>
          <w:szCs w:val="28"/>
          <w:lang w:val="uk-UA" w:eastAsia="uk-UA"/>
        </w:rPr>
        <w:t>постачальник</w:t>
      </w:r>
      <w:r w:rsidR="00EC520D">
        <w:rPr>
          <w:color w:val="000000"/>
          <w:kern w:val="0"/>
          <w:sz w:val="28"/>
          <w:szCs w:val="28"/>
          <w:lang w:val="uk-UA" w:eastAsia="uk-UA"/>
        </w:rPr>
        <w:t>,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дата поставки, загальний об’єм завезеного пального, загальний об’єм проданого пального, дата реалізації, </w:t>
      </w:r>
      <w:proofErr w:type="spellStart"/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>наявнпй</w:t>
      </w:r>
      <w:proofErr w:type="spellEnd"/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об’єм пального, ціна закупівлі, ціна продажу.</w:t>
      </w:r>
    </w:p>
    <w:p w14:paraId="2DD69141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Вихідні дані: </w:t>
      </w:r>
      <w:r w:rsidR="003375C5">
        <w:rPr>
          <w:color w:val="000000"/>
          <w:kern w:val="0"/>
          <w:sz w:val="28"/>
          <w:szCs w:val="19"/>
          <w:highlight w:val="white"/>
          <w:lang w:val="uk-UA" w:eastAsia="uk-UA"/>
        </w:rPr>
        <w:t>звіт про оберт пального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1B8F2369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коректне отримання даних з БД системи</w:t>
      </w:r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>, обробка даних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</w:t>
      </w:r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>при натисканні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кнопки «створити звіт про оберт пального».</w:t>
      </w:r>
    </w:p>
    <w:p w14:paraId="5D4E40D8" w14:textId="77777777" w:rsidR="007338AC" w:rsidRPr="00496BA3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Процедура виконання: при коректному отримані даних з БД системи та </w:t>
      </w:r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обчислення даних при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натисканні кнопки «створити звіт про оберт пального» </w:t>
      </w:r>
      <w:proofErr w:type="spellStart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будет</w:t>
      </w:r>
      <w:proofErr w:type="spellEnd"/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створено відповідний документ</w:t>
      </w:r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для перегляду або печаті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1E1A862C" w14:textId="77777777" w:rsidR="003375C5" w:rsidRPr="000C01F3" w:rsidRDefault="003375C5" w:rsidP="00084034">
      <w:pPr>
        <w:pStyle w:val="ListParagraph"/>
        <w:numPr>
          <w:ilvl w:val="1"/>
          <w:numId w:val="8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proofErr w:type="spellStart"/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Внести</w:t>
      </w:r>
      <w:proofErr w:type="spellEnd"/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персональні дані клієнта.</w:t>
      </w:r>
    </w:p>
    <w:p w14:paraId="7A9A0871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внесення персональних даних </w:t>
      </w:r>
      <w:proofErr w:type="spellStart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клієента</w:t>
      </w:r>
      <w:proofErr w:type="spellEnd"/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0242DBAE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Вхідні дані: </w:t>
      </w:r>
      <w:r w:rsidR="00FC5CB7">
        <w:rPr>
          <w:color w:val="000000"/>
          <w:kern w:val="0"/>
          <w:sz w:val="28"/>
          <w:szCs w:val="19"/>
          <w:highlight w:val="white"/>
          <w:lang w:val="uk-UA" w:eastAsia="uk-UA"/>
        </w:rPr>
        <w:t>прізвище, ім’я, по батькові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, дата народження, контактний телефон, </w:t>
      </w:r>
      <w:r>
        <w:rPr>
          <w:color w:val="000000"/>
          <w:kern w:val="0"/>
          <w:sz w:val="28"/>
          <w:szCs w:val="19"/>
          <w:highlight w:val="white"/>
          <w:lang w:val="en-US" w:eastAsia="uk-UA"/>
        </w:rPr>
        <w:t>e</w:t>
      </w:r>
      <w:r w:rsidRPr="003375C5">
        <w:rPr>
          <w:color w:val="000000"/>
          <w:kern w:val="0"/>
          <w:sz w:val="28"/>
          <w:szCs w:val="19"/>
          <w:highlight w:val="white"/>
          <w:lang w:eastAsia="uk-UA"/>
        </w:rPr>
        <w:t>-</w:t>
      </w:r>
      <w:r>
        <w:rPr>
          <w:color w:val="000000"/>
          <w:kern w:val="0"/>
          <w:sz w:val="28"/>
          <w:szCs w:val="19"/>
          <w:highlight w:val="white"/>
          <w:lang w:val="en-US" w:eastAsia="uk-UA"/>
        </w:rPr>
        <w:t>mail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59F242CE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Вихідні дані: підтвердження обробки.</w:t>
      </w:r>
    </w:p>
    <w:p w14:paraId="3DF9B334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занесення даних правильного формату у форму вводу й натискання кнопки «</w:t>
      </w:r>
      <w:proofErr w:type="spellStart"/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>зберігти</w:t>
      </w:r>
      <w:proofErr w:type="spellEnd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».</w:t>
      </w:r>
    </w:p>
    <w:p w14:paraId="2F5C9E9E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Процедура виконання: при введені даних правильного формату відбувається присвоєння унікального номеру запису </w:t>
      </w:r>
      <w:r>
        <w:rPr>
          <w:color w:val="000000"/>
          <w:kern w:val="0"/>
          <w:sz w:val="28"/>
          <w:szCs w:val="19"/>
          <w:highlight w:val="white"/>
          <w:lang w:eastAsia="uk-UA"/>
        </w:rPr>
        <w:t>(</w:t>
      </w:r>
      <w:r>
        <w:rPr>
          <w:color w:val="000000"/>
          <w:kern w:val="0"/>
          <w:sz w:val="28"/>
          <w:szCs w:val="19"/>
          <w:highlight w:val="white"/>
          <w:lang w:val="en-US" w:eastAsia="uk-UA"/>
        </w:rPr>
        <w:t>ID</w:t>
      </w:r>
      <w:r w:rsidRPr="00496BA3">
        <w:rPr>
          <w:color w:val="000000"/>
          <w:kern w:val="0"/>
          <w:sz w:val="28"/>
          <w:szCs w:val="19"/>
          <w:highlight w:val="white"/>
          <w:lang w:eastAsia="uk-UA"/>
        </w:rPr>
        <w:t>)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та занесення кортежу в таблицю «</w:t>
      </w:r>
      <w:r w:rsidR="00764B9B">
        <w:rPr>
          <w:color w:val="000000"/>
          <w:kern w:val="0"/>
          <w:sz w:val="28"/>
          <w:szCs w:val="19"/>
          <w:highlight w:val="white"/>
          <w:lang w:val="uk-UA" w:eastAsia="uk-UA"/>
        </w:rPr>
        <w:t>Клієнти програми лояльності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».</w:t>
      </w:r>
    </w:p>
    <w:p w14:paraId="0F3DED3E" w14:textId="77777777" w:rsidR="003375C5" w:rsidRPr="00405801" w:rsidRDefault="003375C5" w:rsidP="00405801">
      <w:pPr>
        <w:pStyle w:val="ListParagraph"/>
        <w:numPr>
          <w:ilvl w:val="1"/>
          <w:numId w:val="10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05801">
        <w:rPr>
          <w:color w:val="000000"/>
          <w:kern w:val="0"/>
          <w:sz w:val="28"/>
          <w:szCs w:val="19"/>
          <w:highlight w:val="white"/>
          <w:lang w:val="uk-UA" w:eastAsia="uk-UA"/>
        </w:rPr>
        <w:t>Внести дані про авто клієнта.</w:t>
      </w:r>
    </w:p>
    <w:p w14:paraId="55C30ED5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внесення марки авто клієнта, виду </w:t>
      </w:r>
      <w:proofErr w:type="spellStart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пальньго</w:t>
      </w:r>
      <w:proofErr w:type="spellEnd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, що використовує авто</w:t>
      </w: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371CDAC5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Вхідні дані: </w:t>
      </w:r>
      <w:r w:rsidR="00764B9B">
        <w:rPr>
          <w:color w:val="000000"/>
          <w:kern w:val="0"/>
          <w:sz w:val="28"/>
          <w:szCs w:val="19"/>
          <w:highlight w:val="white"/>
          <w:lang w:val="uk-UA" w:eastAsia="uk-UA"/>
        </w:rPr>
        <w:t>марка авто, тип пального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690185CA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Вихідні дані: підтвердження обробки.</w:t>
      </w:r>
    </w:p>
    <w:p w14:paraId="7A76887F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занесення даних правильного формату у форму вводу й натискання кнопки «</w:t>
      </w:r>
      <w:proofErr w:type="spellStart"/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>зберігти</w:t>
      </w:r>
      <w:proofErr w:type="spellEnd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».</w:t>
      </w:r>
    </w:p>
    <w:p w14:paraId="305F627B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lastRenderedPageBreak/>
        <w:t xml:space="preserve">Процедура виконання: при введені даних правильного формату відбувається присвоєння унікального номеру запису </w:t>
      </w:r>
      <w:r>
        <w:rPr>
          <w:color w:val="000000"/>
          <w:kern w:val="0"/>
          <w:sz w:val="28"/>
          <w:szCs w:val="19"/>
          <w:highlight w:val="white"/>
          <w:lang w:eastAsia="uk-UA"/>
        </w:rPr>
        <w:t>(</w:t>
      </w:r>
      <w:r>
        <w:rPr>
          <w:color w:val="000000"/>
          <w:kern w:val="0"/>
          <w:sz w:val="28"/>
          <w:szCs w:val="19"/>
          <w:highlight w:val="white"/>
          <w:lang w:val="en-US" w:eastAsia="uk-UA"/>
        </w:rPr>
        <w:t>ID</w:t>
      </w:r>
      <w:r w:rsidRPr="00496BA3">
        <w:rPr>
          <w:color w:val="000000"/>
          <w:kern w:val="0"/>
          <w:sz w:val="28"/>
          <w:szCs w:val="19"/>
          <w:highlight w:val="white"/>
          <w:lang w:eastAsia="uk-UA"/>
        </w:rPr>
        <w:t>)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та занесення кортежу в таблицю «</w:t>
      </w:r>
      <w:r w:rsidR="00764B9B">
        <w:rPr>
          <w:color w:val="000000"/>
          <w:kern w:val="0"/>
          <w:sz w:val="28"/>
          <w:szCs w:val="19"/>
          <w:highlight w:val="white"/>
          <w:lang w:val="uk-UA" w:eastAsia="uk-UA"/>
        </w:rPr>
        <w:t>Марки авто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»</w:t>
      </w:r>
      <w:r w:rsidR="00764B9B">
        <w:rPr>
          <w:color w:val="000000"/>
          <w:kern w:val="0"/>
          <w:sz w:val="28"/>
          <w:szCs w:val="19"/>
          <w:highlight w:val="white"/>
          <w:lang w:val="uk-UA" w:eastAsia="uk-UA"/>
        </w:rPr>
        <w:t>, «Тип пального»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5651C35A" w14:textId="77777777" w:rsidR="00764B9B" w:rsidRPr="00103BB4" w:rsidRDefault="00764B9B" w:rsidP="000E320C">
      <w:pPr>
        <w:pStyle w:val="ListParagraph"/>
        <w:numPr>
          <w:ilvl w:val="1"/>
          <w:numId w:val="7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103BB4">
        <w:rPr>
          <w:color w:val="000000"/>
          <w:kern w:val="0"/>
          <w:sz w:val="28"/>
          <w:szCs w:val="19"/>
          <w:highlight w:val="white"/>
          <w:lang w:val="uk-UA" w:eastAsia="uk-UA"/>
        </w:rPr>
        <w:t>Створити звіт про клієнтів програми лояльності.</w:t>
      </w:r>
    </w:p>
    <w:p w14:paraId="19C03627" w14:textId="77777777" w:rsidR="00764B9B" w:rsidRDefault="00764B9B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створення звіту про клієнтів програми лояльності</w:t>
      </w: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7DEA4391" w14:textId="77777777" w:rsidR="00764B9B" w:rsidRDefault="00764B9B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Вхідні дані: </w:t>
      </w:r>
      <w:r w:rsidR="00FC5CB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прізвище, ім’я, по батькові, дата народження, контактний телефон, </w:t>
      </w:r>
      <w:r w:rsidR="00FC5CB7">
        <w:rPr>
          <w:color w:val="000000"/>
          <w:kern w:val="0"/>
          <w:sz w:val="28"/>
          <w:szCs w:val="19"/>
          <w:highlight w:val="white"/>
          <w:lang w:val="en-US" w:eastAsia="uk-UA"/>
        </w:rPr>
        <w:t>e</w:t>
      </w:r>
      <w:r w:rsidR="00FC5CB7" w:rsidRPr="00FC5CB7">
        <w:rPr>
          <w:color w:val="000000"/>
          <w:kern w:val="0"/>
          <w:sz w:val="28"/>
          <w:szCs w:val="19"/>
          <w:highlight w:val="white"/>
          <w:lang w:val="uk-UA" w:eastAsia="uk-UA"/>
        </w:rPr>
        <w:t>-</w:t>
      </w:r>
      <w:r w:rsidR="00FC5CB7">
        <w:rPr>
          <w:color w:val="000000"/>
          <w:kern w:val="0"/>
          <w:sz w:val="28"/>
          <w:szCs w:val="19"/>
          <w:highlight w:val="white"/>
          <w:lang w:val="en-US" w:eastAsia="uk-UA"/>
        </w:rPr>
        <w:t>mail</w:t>
      </w:r>
      <w:r w:rsidR="00FC5CB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, марка авто, тип пального, номер карти програми лояльності, </w:t>
      </w:r>
      <w:r w:rsidR="00FC5CB7" w:rsidRPr="007071E2">
        <w:rPr>
          <w:color w:val="000000"/>
          <w:kern w:val="0"/>
          <w:sz w:val="28"/>
          <w:szCs w:val="19"/>
          <w:highlight w:val="white"/>
          <w:lang w:val="uk-UA" w:eastAsia="uk-UA"/>
        </w:rPr>
        <w:t>дата видачі</w:t>
      </w:r>
      <w:r w:rsidR="00FC5CB7">
        <w:rPr>
          <w:color w:val="000000"/>
          <w:kern w:val="0"/>
          <w:sz w:val="28"/>
          <w:szCs w:val="19"/>
          <w:highlight w:val="white"/>
          <w:lang w:val="uk-UA" w:eastAsia="uk-UA"/>
        </w:rPr>
        <w:t>, відсоток знижки, загальний об’єм придбаного пального.</w:t>
      </w:r>
    </w:p>
    <w:p w14:paraId="1F2F03DE" w14:textId="77777777" w:rsidR="00764B9B" w:rsidRDefault="00764B9B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Вихідні дані: </w:t>
      </w:r>
      <w:r w:rsidR="00103BB4">
        <w:rPr>
          <w:color w:val="000000"/>
          <w:kern w:val="0"/>
          <w:sz w:val="28"/>
          <w:szCs w:val="19"/>
          <w:highlight w:val="white"/>
          <w:lang w:val="uk-UA" w:eastAsia="uk-UA"/>
        </w:rPr>
        <w:t>звіт про клієнтів програми лояльності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69B42E98" w14:textId="77777777" w:rsidR="00764B9B" w:rsidRDefault="00764B9B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Умови виконання: </w:t>
      </w:r>
      <w:r w:rsidR="00103BB4">
        <w:rPr>
          <w:color w:val="000000"/>
          <w:kern w:val="0"/>
          <w:sz w:val="28"/>
          <w:szCs w:val="19"/>
          <w:highlight w:val="white"/>
          <w:lang w:val="uk-UA" w:eastAsia="uk-UA"/>
        </w:rPr>
        <w:t>коректне отримання даних з БД системи та натискання кнопки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«</w:t>
      </w:r>
      <w:r w:rsidR="00103BB4">
        <w:rPr>
          <w:color w:val="000000"/>
          <w:kern w:val="0"/>
          <w:sz w:val="28"/>
          <w:szCs w:val="19"/>
          <w:highlight w:val="white"/>
          <w:lang w:val="uk-UA" w:eastAsia="uk-UA"/>
        </w:rPr>
        <w:t>створити звіт про клієнтів програми лояльності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».</w:t>
      </w:r>
    </w:p>
    <w:p w14:paraId="406C59FB" w14:textId="77777777" w:rsidR="000C01F3" w:rsidRPr="00496BA3" w:rsidRDefault="00764B9B" w:rsidP="000C01F3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Процедура виконання: </w:t>
      </w:r>
      <w:r w:rsidR="00103BB4"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 коректному отримані даних з БД системи та натисканні кнопки «створити звіт про клієнтів програми лояльності» </w:t>
      </w:r>
      <w:proofErr w:type="spellStart"/>
      <w:r w:rsidR="00103BB4"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будет</w:t>
      </w:r>
      <w:proofErr w:type="spellEnd"/>
      <w:r w:rsidR="00103BB4"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створено </w:t>
      </w:r>
      <w:r w:rsidR="000C01F3">
        <w:rPr>
          <w:color w:val="000000"/>
          <w:kern w:val="0"/>
          <w:sz w:val="28"/>
          <w:szCs w:val="19"/>
          <w:highlight w:val="white"/>
          <w:lang w:val="uk-UA" w:eastAsia="uk-UA"/>
        </w:rPr>
        <w:t>відповідний документ для перегляду або печаті.</w:t>
      </w:r>
    </w:p>
    <w:p w14:paraId="17C4C715" w14:textId="77777777" w:rsidR="00103BB4" w:rsidRPr="000C01F3" w:rsidRDefault="00103BB4" w:rsidP="00F10CA5">
      <w:pPr>
        <w:pStyle w:val="ListParagraph"/>
        <w:numPr>
          <w:ilvl w:val="1"/>
          <w:numId w:val="7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Створити звіт по карткам програми лояльності.</w:t>
      </w:r>
    </w:p>
    <w:p w14:paraId="73161C62" w14:textId="77777777" w:rsidR="00103BB4" w:rsidRDefault="00103BB4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створення звіту про клієнтів програми лояльності</w:t>
      </w: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324BDECD" w14:textId="77777777" w:rsidR="00103BB4" w:rsidRDefault="00103BB4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Вхідні дані: </w:t>
      </w:r>
      <w:r w:rsidR="00FC5CB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прізвище, ім’я, по батькові, номер картки, </w:t>
      </w:r>
      <w:r w:rsidR="00FC5CB7" w:rsidRPr="007071E2">
        <w:rPr>
          <w:color w:val="000000"/>
          <w:kern w:val="0"/>
          <w:sz w:val="28"/>
          <w:szCs w:val="19"/>
          <w:highlight w:val="white"/>
          <w:lang w:val="uk-UA" w:eastAsia="uk-UA"/>
        </w:rPr>
        <w:t>дата видачі</w:t>
      </w:r>
      <w:r w:rsidR="00FC5CB7">
        <w:rPr>
          <w:color w:val="000000"/>
          <w:kern w:val="0"/>
          <w:sz w:val="28"/>
          <w:szCs w:val="19"/>
          <w:highlight w:val="white"/>
          <w:lang w:val="uk-UA" w:eastAsia="uk-UA"/>
        </w:rPr>
        <w:t>, відсоток знижки.</w:t>
      </w:r>
    </w:p>
    <w:p w14:paraId="23AF3A69" w14:textId="77777777" w:rsidR="00103BB4" w:rsidRDefault="00103BB4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Вихідні дані: звіт по карткам програми лояльності.</w:t>
      </w:r>
    </w:p>
    <w:p w14:paraId="1460A31E" w14:textId="77777777" w:rsidR="00103BB4" w:rsidRDefault="00103BB4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коректне отримання даних з БД системи та натискання кнопки «створити звіт по карткам програми лояльності».</w:t>
      </w:r>
    </w:p>
    <w:p w14:paraId="5A5E68A0" w14:textId="77777777" w:rsidR="00405801" w:rsidRDefault="00103BB4" w:rsidP="00405801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EC3B1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Процедура виконання: при коректному отримані даних з БД системи та натисканні кнопки «створити звіт по карткам програми лояльності» </w:t>
      </w:r>
      <w:proofErr w:type="spellStart"/>
      <w:r w:rsidRPr="00EC3B17">
        <w:rPr>
          <w:color w:val="000000"/>
          <w:kern w:val="0"/>
          <w:sz w:val="28"/>
          <w:szCs w:val="19"/>
          <w:highlight w:val="white"/>
          <w:lang w:val="uk-UA" w:eastAsia="uk-UA"/>
        </w:rPr>
        <w:t>будет</w:t>
      </w:r>
      <w:proofErr w:type="spellEnd"/>
      <w:r w:rsidRPr="00EC3B1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створено </w:t>
      </w:r>
      <w:r w:rsidR="00EC3B17">
        <w:rPr>
          <w:color w:val="000000"/>
          <w:kern w:val="0"/>
          <w:sz w:val="28"/>
          <w:szCs w:val="19"/>
          <w:highlight w:val="white"/>
          <w:lang w:val="uk-UA" w:eastAsia="uk-UA"/>
        </w:rPr>
        <w:t>відповідний документ для перегляду або печаті.</w:t>
      </w:r>
    </w:p>
    <w:p w14:paraId="72E09AD6" w14:textId="77777777" w:rsidR="00405801" w:rsidRPr="00405801" w:rsidRDefault="00405801" w:rsidP="00405801">
      <w:pPr>
        <w:spacing w:line="360" w:lineRule="auto"/>
        <w:ind w:left="720" w:firstLine="0"/>
        <w:rPr>
          <w:color w:val="000000"/>
          <w:kern w:val="0"/>
          <w:sz w:val="28"/>
          <w:szCs w:val="19"/>
          <w:highlight w:val="white"/>
          <w:lang w:val="uk-UA" w:eastAsia="uk-UA"/>
        </w:rPr>
      </w:pPr>
    </w:p>
    <w:p w14:paraId="2DA10658" w14:textId="77777777" w:rsidR="00A370C8" w:rsidRPr="00EC3B17" w:rsidRDefault="00A370C8" w:rsidP="00BC575C">
      <w:pPr>
        <w:pStyle w:val="ListParagraph"/>
        <w:numPr>
          <w:ilvl w:val="0"/>
          <w:numId w:val="6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bookmarkStart w:id="2" w:name="_Hlk8374381"/>
      <w:r w:rsidRPr="00EC3B17">
        <w:rPr>
          <w:color w:val="000000"/>
          <w:kern w:val="0"/>
          <w:sz w:val="28"/>
          <w:szCs w:val="19"/>
          <w:highlight w:val="white"/>
          <w:lang w:val="uk-UA" w:eastAsia="uk-UA"/>
        </w:rPr>
        <w:t>Таблиця відповідності потоків на діаграмах усіх рівнів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3595"/>
      </w:tblGrid>
      <w:tr w:rsidR="00DF2594" w14:paraId="2806215B" w14:textId="77777777" w:rsidTr="00DF2594">
        <w:trPr>
          <w:trHeight w:val="483"/>
        </w:trPr>
        <w:tc>
          <w:tcPr>
            <w:tcW w:w="2943" w:type="dxa"/>
          </w:tcPr>
          <w:bookmarkEnd w:id="2"/>
          <w:p w14:paraId="157D2886" w14:textId="77777777" w:rsidR="00DF2594" w:rsidRPr="00D06D27" w:rsidRDefault="00DF2594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Потік даних 0 рівня</w:t>
            </w:r>
          </w:p>
        </w:tc>
        <w:tc>
          <w:tcPr>
            <w:tcW w:w="3261" w:type="dxa"/>
          </w:tcPr>
          <w:p w14:paraId="7D886C40" w14:textId="77777777" w:rsidR="00DF2594" w:rsidRDefault="00DF2594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Потік даних 1 рівня</w:t>
            </w:r>
          </w:p>
        </w:tc>
        <w:tc>
          <w:tcPr>
            <w:tcW w:w="3595" w:type="dxa"/>
          </w:tcPr>
          <w:p w14:paraId="75ADCFB4" w14:textId="77777777" w:rsidR="00DF2594" w:rsidRDefault="00DF2594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Атрибути</w:t>
            </w:r>
          </w:p>
        </w:tc>
      </w:tr>
      <w:tr w:rsidR="00B3159F" w14:paraId="7C24F8B7" w14:textId="77777777" w:rsidTr="00B3159F">
        <w:trPr>
          <w:trHeight w:val="3118"/>
        </w:trPr>
        <w:tc>
          <w:tcPr>
            <w:tcW w:w="2943" w:type="dxa"/>
          </w:tcPr>
          <w:p w14:paraId="0E3A685E" w14:textId="77777777" w:rsidR="00B3159F" w:rsidRDefault="00B3159F" w:rsidP="00B3159F">
            <w:pPr>
              <w:pStyle w:val="ListParagraph"/>
              <w:spacing w:line="360" w:lineRule="auto"/>
              <w:ind w:left="0" w:firstLine="0"/>
              <w:jc w:val="left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>Прихідна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накладна</w:t>
            </w:r>
          </w:p>
          <w:p w14:paraId="71C29C7C" w14:textId="77777777" w:rsidR="00B3159F" w:rsidRDefault="00B3159F" w:rsidP="00A370C8">
            <w:pPr>
              <w:pStyle w:val="ListParagraph"/>
              <w:spacing w:line="360" w:lineRule="auto"/>
              <w:ind w:left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</w:p>
        </w:tc>
        <w:tc>
          <w:tcPr>
            <w:tcW w:w="3261" w:type="dxa"/>
          </w:tcPr>
          <w:p w14:paraId="51FA460B" w14:textId="77777777" w:rsidR="00B3159F" w:rsidRPr="00B3159F" w:rsidRDefault="00B3159F" w:rsidP="00B3159F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Дані про пальне, дані про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постачильників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.</w:t>
            </w:r>
          </w:p>
        </w:tc>
        <w:tc>
          <w:tcPr>
            <w:tcW w:w="3595" w:type="dxa"/>
          </w:tcPr>
          <w:p w14:paraId="095DFDB9" w14:textId="77777777" w:rsidR="00B3159F" w:rsidRPr="008A2585" w:rsidRDefault="000D1E87" w:rsidP="00286E9C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color w:val="000000"/>
                <w:kern w:val="0"/>
                <w:sz w:val="28"/>
                <w:szCs w:val="28"/>
                <w:lang w:val="uk-UA" w:eastAsia="uk-UA"/>
              </w:rPr>
            </w:pPr>
            <w:r w:rsidRP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>Номер, дата,</w:t>
            </w:r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</w:t>
            </w:r>
            <w:r w:rsid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>н</w:t>
            </w:r>
            <w:r w:rsidR="00B3159F" w:rsidRPr="001A6FF0">
              <w:rPr>
                <w:color w:val="000000"/>
                <w:kern w:val="0"/>
                <w:sz w:val="28"/>
                <w:szCs w:val="28"/>
                <w:lang w:val="uk-UA" w:eastAsia="uk-UA"/>
              </w:rPr>
              <w:t>азва</w:t>
            </w:r>
            <w:r w:rsid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пального</w:t>
            </w:r>
            <w:r w:rsidR="00B3159F" w:rsidRPr="001A6FF0">
              <w:rPr>
                <w:color w:val="000000"/>
                <w:kern w:val="0"/>
                <w:sz w:val="28"/>
                <w:szCs w:val="28"/>
                <w:lang w:val="uk-UA" w:eastAsia="uk-UA"/>
              </w:rPr>
              <w:t>,</w:t>
            </w:r>
            <w:r w:rsidR="0080626B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виробник, </w:t>
            </w:r>
            <w:r w:rsidR="00B3159F" w:rsidRPr="001A6FF0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постачальник</w:t>
            </w:r>
            <w:r w:rsidR="003B44F0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(назва компанії, контактний телефон, контракт, адреса)</w:t>
            </w:r>
            <w:r w:rsidR="00B3159F" w:rsidRPr="000D1E87">
              <w:rPr>
                <w:b/>
                <w:color w:val="000000"/>
                <w:kern w:val="0"/>
                <w:sz w:val="28"/>
                <w:szCs w:val="28"/>
                <w:lang w:val="uk-UA" w:eastAsia="uk-UA"/>
              </w:rPr>
              <w:t xml:space="preserve">, </w:t>
            </w:r>
            <w:r w:rsidR="00B3159F" w:rsidRP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>дата поставки,</w:t>
            </w:r>
          </w:p>
          <w:p w14:paraId="75DB60FE" w14:textId="77777777" w:rsidR="00B3159F" w:rsidRPr="008A2585" w:rsidRDefault="00B3159F" w:rsidP="00286E9C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color w:val="000000"/>
                <w:kern w:val="0"/>
                <w:sz w:val="28"/>
                <w:szCs w:val="28"/>
                <w:lang w:val="uk-UA" w:eastAsia="uk-UA"/>
              </w:rPr>
            </w:pPr>
            <w:r w:rsidRP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>загальний об’єм завезеного пального,</w:t>
            </w:r>
            <w:r w:rsid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</w:t>
            </w:r>
            <w:r w:rsidRP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ціна </w:t>
            </w:r>
            <w:r w:rsidR="0037326A">
              <w:rPr>
                <w:color w:val="000000"/>
                <w:kern w:val="0"/>
                <w:sz w:val="28"/>
                <w:szCs w:val="28"/>
                <w:lang w:val="uk-UA" w:eastAsia="uk-UA"/>
              </w:rPr>
              <w:t>поставки</w:t>
            </w:r>
            <w:r w:rsidR="008A2585" w:rsidRP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>.</w:t>
            </w:r>
          </w:p>
        </w:tc>
      </w:tr>
      <w:tr w:rsidR="00791506" w14:paraId="5E2CFCFB" w14:textId="77777777" w:rsidTr="00DF2594">
        <w:trPr>
          <w:trHeight w:val="966"/>
        </w:trPr>
        <w:tc>
          <w:tcPr>
            <w:tcW w:w="2943" w:type="dxa"/>
          </w:tcPr>
          <w:p w14:paraId="31667BD8" w14:textId="77777777" w:rsidR="00791506" w:rsidRPr="00791506" w:rsidRDefault="00791506" w:rsidP="00791506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Видаткова накладна</w:t>
            </w:r>
          </w:p>
        </w:tc>
        <w:tc>
          <w:tcPr>
            <w:tcW w:w="3261" w:type="dxa"/>
          </w:tcPr>
          <w:p w14:paraId="43A9CE95" w14:textId="77777777" w:rsidR="00791506" w:rsidRDefault="00791506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Видаткова накладна</w:t>
            </w:r>
          </w:p>
        </w:tc>
        <w:tc>
          <w:tcPr>
            <w:tcW w:w="3595" w:type="dxa"/>
          </w:tcPr>
          <w:p w14:paraId="6466FE0C" w14:textId="77777777" w:rsidR="00791506" w:rsidRDefault="000D1E87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Номер, дата, 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н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азва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пального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виробник, </w:t>
            </w:r>
            <w:r w:rsidR="00791506" w:rsidRPr="001A6FF0">
              <w:rPr>
                <w:color w:val="000000"/>
                <w:kern w:val="0"/>
                <w:sz w:val="28"/>
                <w:szCs w:val="28"/>
                <w:lang w:val="uk-UA" w:eastAsia="uk-UA"/>
              </w:rPr>
              <w:t>постачальник</w:t>
            </w:r>
            <w:r w:rsidR="00286E9C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, 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об’єм 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пального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ціна </w:t>
            </w:r>
            <w:r w:rsidR="0037326A">
              <w:rPr>
                <w:color w:val="000000"/>
                <w:kern w:val="0"/>
                <w:sz w:val="28"/>
                <w:szCs w:val="28"/>
                <w:lang w:val="uk-UA" w:eastAsia="uk-UA"/>
              </w:rPr>
              <w:t>поставки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отримувач (код АЗС, адреса АЗС, контактний телефон АЗС, контактна особа), </w:t>
            </w:r>
          </w:p>
        </w:tc>
      </w:tr>
      <w:tr w:rsidR="00791506" w14:paraId="4AA8FBDC" w14:textId="77777777" w:rsidTr="00DF2594">
        <w:trPr>
          <w:trHeight w:val="966"/>
        </w:trPr>
        <w:tc>
          <w:tcPr>
            <w:tcW w:w="2943" w:type="dxa"/>
          </w:tcPr>
          <w:p w14:paraId="7EF2153A" w14:textId="77777777" w:rsidR="00791506" w:rsidRPr="00791506" w:rsidRDefault="00791506" w:rsidP="00791506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залишок пального</w:t>
            </w:r>
          </w:p>
        </w:tc>
        <w:tc>
          <w:tcPr>
            <w:tcW w:w="3261" w:type="dxa"/>
          </w:tcPr>
          <w:p w14:paraId="28254F6D" w14:textId="77777777" w:rsidR="00791506" w:rsidRDefault="00791506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залишок пального</w:t>
            </w:r>
          </w:p>
        </w:tc>
        <w:tc>
          <w:tcPr>
            <w:tcW w:w="3595" w:type="dxa"/>
          </w:tcPr>
          <w:p w14:paraId="3A64DE17" w14:textId="77777777" w:rsidR="00791506" w:rsidRDefault="0037326A" w:rsidP="0080626B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ата, </w:t>
            </w:r>
            <w:r w:rsidR="00717FF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код АЗС, 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н</w:t>
            </w:r>
            <w:r w:rsidR="00791506" w:rsidRP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азва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пального</w:t>
            </w:r>
            <w:r w:rsidR="00791506" w:rsidRP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 наявний об’єм пального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.</w:t>
            </w:r>
          </w:p>
        </w:tc>
      </w:tr>
      <w:tr w:rsidR="00791506" w14:paraId="7400AE31" w14:textId="77777777" w:rsidTr="00DF2594">
        <w:trPr>
          <w:trHeight w:val="966"/>
        </w:trPr>
        <w:tc>
          <w:tcPr>
            <w:tcW w:w="2943" w:type="dxa"/>
          </w:tcPr>
          <w:p w14:paraId="4FD30927" w14:textId="77777777" w:rsidR="00791506" w:rsidRPr="00791506" w:rsidRDefault="00791506" w:rsidP="00791506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обер</w:t>
            </w:r>
            <w:r w:rsidR="0080626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т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пального</w:t>
            </w:r>
          </w:p>
        </w:tc>
        <w:tc>
          <w:tcPr>
            <w:tcW w:w="3261" w:type="dxa"/>
          </w:tcPr>
          <w:p w14:paraId="6E12FC06" w14:textId="77777777" w:rsidR="00791506" w:rsidRDefault="00791506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оберт пального</w:t>
            </w:r>
          </w:p>
        </w:tc>
        <w:tc>
          <w:tcPr>
            <w:tcW w:w="3595" w:type="dxa"/>
          </w:tcPr>
          <w:p w14:paraId="695B70BB" w14:textId="77777777" w:rsidR="00791506" w:rsidRDefault="00717FFB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Період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н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азва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пального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виробник,</w:t>
            </w:r>
            <w:r w:rsidR="00744719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дата поставки, загальний об’єм завезеного пального, загальний об’єм проданого пального, дата реалізації, </w:t>
            </w:r>
            <w:proofErr w:type="spellStart"/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наявнпй</w:t>
            </w:r>
            <w:proofErr w:type="spellEnd"/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об’єм пального, ціна закупівлі, ціна продажу.</w:t>
            </w:r>
          </w:p>
        </w:tc>
      </w:tr>
      <w:tr w:rsidR="00791506" w14:paraId="7D77E928" w14:textId="77777777" w:rsidTr="00DF2594">
        <w:trPr>
          <w:trHeight w:val="966"/>
        </w:trPr>
        <w:tc>
          <w:tcPr>
            <w:tcW w:w="2943" w:type="dxa"/>
          </w:tcPr>
          <w:p w14:paraId="59277C18" w14:textId="77777777" w:rsidR="00791506" w:rsidRPr="00791506" w:rsidRDefault="00791506" w:rsidP="00791506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постачальників</w:t>
            </w:r>
          </w:p>
        </w:tc>
        <w:tc>
          <w:tcPr>
            <w:tcW w:w="3261" w:type="dxa"/>
          </w:tcPr>
          <w:p w14:paraId="5AD08CF1" w14:textId="77777777" w:rsidR="00791506" w:rsidRDefault="00791506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постачальників</w:t>
            </w:r>
          </w:p>
        </w:tc>
        <w:tc>
          <w:tcPr>
            <w:tcW w:w="3595" w:type="dxa"/>
          </w:tcPr>
          <w:p w14:paraId="0DBBECCB" w14:textId="77777777" w:rsidR="00791506" w:rsidRDefault="00717FFB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Н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азва пального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виробник, </w:t>
            </w:r>
            <w:r w:rsidR="00791506" w:rsidRPr="001A6FF0">
              <w:rPr>
                <w:color w:val="000000"/>
                <w:kern w:val="0"/>
                <w:sz w:val="28"/>
                <w:szCs w:val="28"/>
                <w:lang w:val="uk-UA" w:eastAsia="uk-UA"/>
              </w:rPr>
              <w:t>постачальник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дата поставки, загальний об’єм 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>завезеного пального, ціна закупівлі, ціна продажу</w:t>
            </w:r>
            <w:r w:rsidR="00471AFD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дата звіту.</w:t>
            </w:r>
          </w:p>
        </w:tc>
      </w:tr>
      <w:tr w:rsidR="00791506" w14:paraId="74E191BC" w14:textId="77777777" w:rsidTr="00DF2594">
        <w:trPr>
          <w:trHeight w:val="966"/>
        </w:trPr>
        <w:tc>
          <w:tcPr>
            <w:tcW w:w="2943" w:type="dxa"/>
          </w:tcPr>
          <w:p w14:paraId="7C389352" w14:textId="77777777" w:rsidR="00791506" w:rsidRPr="00791506" w:rsidRDefault="00791506" w:rsidP="00791506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>Дані програми лояльності</w:t>
            </w:r>
          </w:p>
        </w:tc>
        <w:tc>
          <w:tcPr>
            <w:tcW w:w="3261" w:type="dxa"/>
          </w:tcPr>
          <w:p w14:paraId="2178B14B" w14:textId="77777777" w:rsidR="00791506" w:rsidRDefault="00791506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Персональні дані, дані про авто, тип пального</w:t>
            </w:r>
          </w:p>
        </w:tc>
        <w:tc>
          <w:tcPr>
            <w:tcW w:w="3595" w:type="dxa"/>
          </w:tcPr>
          <w:p w14:paraId="2E365181" w14:textId="77777777" w:rsidR="00791506" w:rsidRDefault="00B05348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Прізвище, ім’я, по батькові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дата народження, контактний телефон, 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en-US" w:eastAsia="uk-UA"/>
              </w:rPr>
              <w:t>e</w:t>
            </w:r>
            <w:r w:rsidR="005328AB" w:rsidRPr="003375C5"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  <w:t>-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en-US" w:eastAsia="uk-UA"/>
              </w:rPr>
              <w:t>mail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марка авто, тип пального</w:t>
            </w:r>
            <w:r w:rsidR="00471AFD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номер карти програми лояльності, </w:t>
            </w:r>
            <w:r w:rsidRP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дата видачі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відсоток знижки, загальний об’єм придбаного пального.</w:t>
            </w:r>
          </w:p>
        </w:tc>
      </w:tr>
      <w:tr w:rsidR="00DF2594" w14:paraId="7F605E76" w14:textId="77777777" w:rsidTr="00DF2594">
        <w:trPr>
          <w:trHeight w:val="483"/>
        </w:trPr>
        <w:tc>
          <w:tcPr>
            <w:tcW w:w="2943" w:type="dxa"/>
          </w:tcPr>
          <w:p w14:paraId="0CA0CB44" w14:textId="77777777" w:rsidR="00DF2594" w:rsidRDefault="00DF2594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клієнтів</w:t>
            </w:r>
          </w:p>
        </w:tc>
        <w:tc>
          <w:tcPr>
            <w:tcW w:w="3261" w:type="dxa"/>
          </w:tcPr>
          <w:p w14:paraId="0FA2ADD2" w14:textId="77777777" w:rsidR="00DF2594" w:rsidRDefault="005328AB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клієнтів</w:t>
            </w:r>
          </w:p>
        </w:tc>
        <w:tc>
          <w:tcPr>
            <w:tcW w:w="3595" w:type="dxa"/>
          </w:tcPr>
          <w:p w14:paraId="6EF31B04" w14:textId="77777777" w:rsidR="00DF2594" w:rsidRDefault="00B05348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Прізвище, ім’я, по батькові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дата народження, контактний телефон, 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en-US" w:eastAsia="uk-UA"/>
              </w:rPr>
              <w:t>e</w:t>
            </w:r>
            <w:r w:rsidR="005328AB" w:rsidRPr="003375C5"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  <w:t>-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en-US" w:eastAsia="uk-UA"/>
              </w:rPr>
              <w:t>mail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марка авто, тип пального, номер кар</w:t>
            </w:r>
            <w:r w:rsid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ти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програми лояльності</w:t>
            </w:r>
            <w:r w:rsid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</w:t>
            </w:r>
            <w:r w:rsidR="007071E2" w:rsidRP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дата видачі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відсоток знижки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загальний об’єм придбаного пального.</w:t>
            </w:r>
          </w:p>
        </w:tc>
      </w:tr>
      <w:tr w:rsidR="005328AB" w14:paraId="7D45A7C3" w14:textId="77777777" w:rsidTr="00DF2594">
        <w:trPr>
          <w:trHeight w:val="483"/>
        </w:trPr>
        <w:tc>
          <w:tcPr>
            <w:tcW w:w="2943" w:type="dxa"/>
          </w:tcPr>
          <w:p w14:paraId="2F14D85E" w14:textId="77777777" w:rsidR="005328AB" w:rsidRDefault="005328AB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по карткам програми лояльності</w:t>
            </w:r>
          </w:p>
        </w:tc>
        <w:tc>
          <w:tcPr>
            <w:tcW w:w="3261" w:type="dxa"/>
          </w:tcPr>
          <w:p w14:paraId="4DBD5F98" w14:textId="77777777" w:rsidR="005328AB" w:rsidRDefault="005328AB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по карткам програми лояльності</w:t>
            </w:r>
          </w:p>
        </w:tc>
        <w:tc>
          <w:tcPr>
            <w:tcW w:w="3595" w:type="dxa"/>
          </w:tcPr>
          <w:p w14:paraId="75093510" w14:textId="77777777" w:rsidR="005328AB" w:rsidRPr="00BF038B" w:rsidRDefault="00BD03FA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Прізвище, ім’я, по батькові</w:t>
            </w:r>
            <w:r w:rsidR="00BF038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номер картки, </w:t>
            </w:r>
            <w:r w:rsidR="00BF038B" w:rsidRP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дата в</w:t>
            </w:r>
            <w:r w:rsidR="0054110A" w:rsidRP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и</w:t>
            </w:r>
            <w:r w:rsidR="00BF038B" w:rsidRP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дачі</w:t>
            </w:r>
            <w:r w:rsidR="00BF038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</w:t>
            </w:r>
            <w:r w:rsidR="000D1E87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відсоток знижки</w:t>
            </w:r>
            <w:r w:rsidR="00B05348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.</w:t>
            </w:r>
          </w:p>
        </w:tc>
      </w:tr>
    </w:tbl>
    <w:p w14:paraId="7441D4E7" w14:textId="77777777" w:rsidR="00496BA3" w:rsidRPr="00496BA3" w:rsidRDefault="00496BA3" w:rsidP="005328AB">
      <w:pPr>
        <w:spacing w:line="360" w:lineRule="auto"/>
        <w:ind w:firstLine="0"/>
        <w:rPr>
          <w:color w:val="000000"/>
          <w:kern w:val="0"/>
          <w:sz w:val="28"/>
          <w:szCs w:val="19"/>
          <w:highlight w:val="white"/>
          <w:lang w:val="uk-UA" w:eastAsia="uk-UA"/>
        </w:rPr>
      </w:pPr>
    </w:p>
    <w:p w14:paraId="1C91A5DF" w14:textId="60B829B8" w:rsidR="00DF609E" w:rsidRDefault="00B322C3" w:rsidP="0044490A">
      <w:pPr>
        <w:spacing w:line="360" w:lineRule="auto"/>
        <w:rPr>
          <w:color w:val="000000"/>
          <w:sz w:val="28"/>
          <w:szCs w:val="28"/>
          <w:lang w:val="uk-UA"/>
        </w:rPr>
      </w:pPr>
      <w:bookmarkStart w:id="3" w:name="_Hlk8375327"/>
      <w:r w:rsidRPr="00DC477D">
        <w:rPr>
          <w:b/>
          <w:color w:val="000000"/>
          <w:kern w:val="0"/>
          <w:sz w:val="28"/>
          <w:szCs w:val="19"/>
          <w:highlight w:val="white"/>
          <w:lang w:val="uk-UA" w:eastAsia="uk-UA"/>
        </w:rPr>
        <w:t xml:space="preserve">Висновок: </w:t>
      </w:r>
      <w:r w:rsidR="00B43BB5" w:rsidRPr="00DC477D">
        <w:rPr>
          <w:color w:val="000000"/>
          <w:kern w:val="0"/>
          <w:sz w:val="28"/>
          <w:szCs w:val="19"/>
          <w:highlight w:val="white"/>
          <w:lang w:val="uk-UA" w:eastAsia="uk-UA"/>
        </w:rPr>
        <w:t>виконавши лабор</w:t>
      </w:r>
      <w:r w:rsidRPr="00DC477D">
        <w:rPr>
          <w:color w:val="000000"/>
          <w:kern w:val="0"/>
          <w:sz w:val="28"/>
          <w:szCs w:val="19"/>
          <w:highlight w:val="white"/>
          <w:lang w:val="uk-UA" w:eastAsia="uk-UA"/>
        </w:rPr>
        <w:t>аторну роботу</w:t>
      </w:r>
      <w:r w:rsidR="00815FE9" w:rsidRPr="00DC477D">
        <w:rPr>
          <w:color w:val="000000"/>
          <w:kern w:val="0"/>
          <w:sz w:val="28"/>
          <w:szCs w:val="19"/>
          <w:highlight w:val="white"/>
          <w:lang w:val="uk-UA" w:eastAsia="uk-UA"/>
        </w:rPr>
        <w:t>,</w:t>
      </w:r>
      <w:r w:rsidRPr="00DC477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я </w:t>
      </w:r>
      <w:proofErr w:type="spellStart"/>
      <w:r w:rsidR="00DB6F59">
        <w:rPr>
          <w:color w:val="000000"/>
          <w:sz w:val="28"/>
          <w:szCs w:val="28"/>
          <w:lang w:val="uk-UA"/>
        </w:rPr>
        <w:t>змоделелював</w:t>
      </w:r>
      <w:proofErr w:type="spellEnd"/>
      <w:r w:rsidR="00DB6F59">
        <w:rPr>
          <w:color w:val="000000"/>
          <w:sz w:val="28"/>
          <w:szCs w:val="28"/>
          <w:lang w:val="uk-UA"/>
        </w:rPr>
        <w:t xml:space="preserve"> предметну область використовуючи </w:t>
      </w:r>
      <w:proofErr w:type="spellStart"/>
      <w:r w:rsidR="00DB6F59">
        <w:rPr>
          <w:color w:val="000000"/>
          <w:sz w:val="28"/>
          <w:szCs w:val="28"/>
          <w:lang w:val="uk-UA"/>
        </w:rPr>
        <w:t>діграми</w:t>
      </w:r>
      <w:proofErr w:type="spellEnd"/>
      <w:r w:rsidR="00DB6F59">
        <w:rPr>
          <w:color w:val="000000"/>
          <w:sz w:val="28"/>
          <w:szCs w:val="28"/>
          <w:lang w:val="uk-UA"/>
        </w:rPr>
        <w:t xml:space="preserve"> потоків даних </w:t>
      </w:r>
      <w:r w:rsidR="00DB6F59" w:rsidRPr="00226822">
        <w:rPr>
          <w:color w:val="000000"/>
          <w:sz w:val="28"/>
          <w:szCs w:val="28"/>
          <w:lang w:val="uk-UA"/>
        </w:rPr>
        <w:t>(</w:t>
      </w:r>
      <w:r w:rsidR="00DB6F59">
        <w:rPr>
          <w:color w:val="000000"/>
          <w:sz w:val="28"/>
          <w:szCs w:val="28"/>
          <w:lang w:val="en-US"/>
        </w:rPr>
        <w:t>DFD</w:t>
      </w:r>
      <w:r w:rsidR="00DB6F59" w:rsidRPr="00226822">
        <w:rPr>
          <w:color w:val="000000"/>
          <w:sz w:val="28"/>
          <w:szCs w:val="28"/>
          <w:lang w:val="uk-UA"/>
        </w:rPr>
        <w:t>)</w:t>
      </w:r>
      <w:r w:rsidR="00DB6F59">
        <w:rPr>
          <w:color w:val="000000"/>
          <w:sz w:val="28"/>
          <w:szCs w:val="28"/>
          <w:lang w:val="uk-UA"/>
        </w:rPr>
        <w:t xml:space="preserve">, </w:t>
      </w:r>
      <w:r w:rsidR="00226822">
        <w:rPr>
          <w:color w:val="000000"/>
          <w:sz w:val="28"/>
          <w:szCs w:val="28"/>
          <w:lang w:val="uk-UA"/>
        </w:rPr>
        <w:t xml:space="preserve">розробив словник даних контекстної діаграми, </w:t>
      </w:r>
      <w:r w:rsidR="00DB6F59">
        <w:rPr>
          <w:color w:val="000000"/>
          <w:sz w:val="28"/>
          <w:szCs w:val="28"/>
          <w:lang w:val="uk-UA"/>
        </w:rPr>
        <w:t>розробив мініспецифікацію</w:t>
      </w:r>
      <w:r w:rsidR="00226822">
        <w:rPr>
          <w:color w:val="000000"/>
          <w:sz w:val="28"/>
          <w:szCs w:val="28"/>
          <w:lang w:val="uk-UA"/>
        </w:rPr>
        <w:t>, таблицю відповідності потоків даних.</w:t>
      </w:r>
    </w:p>
    <w:bookmarkEnd w:id="3"/>
    <w:p w14:paraId="142559B4" w14:textId="77EF0A68" w:rsidR="008308F2" w:rsidRDefault="008308F2" w:rsidP="0044490A">
      <w:pPr>
        <w:spacing w:line="360" w:lineRule="auto"/>
        <w:rPr>
          <w:color w:val="000000"/>
          <w:sz w:val="28"/>
          <w:szCs w:val="28"/>
          <w:lang w:val="uk-UA"/>
        </w:rPr>
      </w:pPr>
    </w:p>
    <w:p w14:paraId="286F2494" w14:textId="4ADB11B7" w:rsidR="008308F2" w:rsidRDefault="008308F2" w:rsidP="0044490A">
      <w:pPr>
        <w:spacing w:line="360" w:lineRule="auto"/>
        <w:rPr>
          <w:color w:val="000000"/>
          <w:sz w:val="28"/>
          <w:szCs w:val="28"/>
          <w:lang w:val="uk-UA"/>
        </w:rPr>
      </w:pPr>
    </w:p>
    <w:p w14:paraId="51436C0D" w14:textId="22950F02" w:rsidR="008308F2" w:rsidRDefault="008308F2" w:rsidP="0044490A">
      <w:pPr>
        <w:spacing w:line="360" w:lineRule="auto"/>
        <w:rPr>
          <w:color w:val="000000"/>
          <w:sz w:val="28"/>
          <w:szCs w:val="28"/>
          <w:lang w:val="uk-UA"/>
        </w:rPr>
      </w:pPr>
    </w:p>
    <w:p w14:paraId="4B6D82DD" w14:textId="43422889" w:rsidR="008308F2" w:rsidRDefault="008308F2" w:rsidP="0044490A">
      <w:pPr>
        <w:spacing w:line="360" w:lineRule="auto"/>
        <w:rPr>
          <w:color w:val="000000"/>
          <w:sz w:val="28"/>
          <w:szCs w:val="28"/>
          <w:lang w:val="uk-UA"/>
        </w:rPr>
      </w:pPr>
    </w:p>
    <w:p w14:paraId="16C4BAA0" w14:textId="77777777" w:rsidR="008308F2" w:rsidRPr="00D66E43" w:rsidRDefault="008308F2" w:rsidP="0044490A">
      <w:pPr>
        <w:spacing w:line="360" w:lineRule="auto"/>
        <w:rPr>
          <w:noProof/>
          <w:lang w:val="uk-UA"/>
        </w:rPr>
      </w:pPr>
      <w:bookmarkStart w:id="4" w:name="_GoBack"/>
      <w:bookmarkEnd w:id="4"/>
    </w:p>
    <w:sectPr w:rsidR="008308F2" w:rsidRPr="00D66E43" w:rsidSect="00F94B92">
      <w:headerReference w:type="default" r:id="rId14"/>
      <w:footerReference w:type="default" r:id="rId15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C1A51" w14:textId="77777777" w:rsidR="00F11171" w:rsidRDefault="00F11171">
      <w:r>
        <w:separator/>
      </w:r>
    </w:p>
  </w:endnote>
  <w:endnote w:type="continuationSeparator" w:id="0">
    <w:p w14:paraId="2012A20F" w14:textId="77777777" w:rsidR="00F11171" w:rsidRDefault="00F1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823CE" w14:paraId="348026A6" w14:textId="77777777">
      <w:trPr>
        <w:cantSplit/>
        <w:trHeight w:val="305"/>
      </w:trPr>
      <w:tc>
        <w:tcPr>
          <w:tcW w:w="340" w:type="dxa"/>
        </w:tcPr>
        <w:p w14:paraId="0DA85B36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11" w:type="dxa"/>
        </w:tcPr>
        <w:p w14:paraId="0EBFDAFF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134" w:type="dxa"/>
        </w:tcPr>
        <w:p w14:paraId="71411AD6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78" w:type="dxa"/>
        </w:tcPr>
        <w:p w14:paraId="69AF7867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474" w:type="dxa"/>
        </w:tcPr>
        <w:p w14:paraId="0BAB0095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A41FC97" w14:textId="77777777" w:rsidR="004823CE" w:rsidRDefault="004823CE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108409FF" w14:textId="77777777" w:rsidR="004823CE" w:rsidRDefault="004823C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823CE" w14:paraId="3D7C6E82" w14:textId="77777777">
      <w:trPr>
        <w:cantSplit/>
        <w:trHeight w:val="305"/>
      </w:trPr>
      <w:tc>
        <w:tcPr>
          <w:tcW w:w="340" w:type="dxa"/>
        </w:tcPr>
        <w:p w14:paraId="33576BD2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360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134" w:type="dxa"/>
        </w:tcPr>
        <w:p w14:paraId="3DB46841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78" w:type="dxa"/>
        </w:tcPr>
        <w:p w14:paraId="4D105FAD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474" w:type="dxa"/>
        </w:tcPr>
        <w:p w14:paraId="0833566E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348760A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4892A979" w14:textId="77777777" w:rsidR="004823CE" w:rsidRDefault="004823C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823CE" w14:paraId="56E7C10A" w14:textId="77777777">
      <w:trPr>
        <w:cantSplit/>
        <w:trHeight w:val="305"/>
      </w:trPr>
      <w:tc>
        <w:tcPr>
          <w:tcW w:w="340" w:type="dxa"/>
          <w:vAlign w:val="center"/>
        </w:tcPr>
        <w:p w14:paraId="69A84C1D" w14:textId="77777777" w:rsidR="004823CE" w:rsidRDefault="004823C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787CDB09" w14:textId="77777777" w:rsidR="004823CE" w:rsidRDefault="004823C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68EBD4B0" w14:textId="77777777" w:rsidR="004823CE" w:rsidRDefault="004823C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3A4B5DD9" w14:textId="77777777" w:rsidR="004823CE" w:rsidRDefault="004823CE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785C159C" w14:textId="77777777" w:rsidR="004823CE" w:rsidRDefault="004823C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7FB60252" w14:textId="77777777" w:rsidR="004823CE" w:rsidRDefault="004823CE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0483FF5A" w14:textId="77777777" w:rsidR="004823CE" w:rsidRDefault="004823CE">
          <w:pPr>
            <w:pStyle w:val="Footer"/>
            <w:ind w:right="-1474" w:firstLine="0"/>
            <w:jc w:val="left"/>
          </w:pPr>
        </w:p>
      </w:tc>
    </w:tr>
  </w:tbl>
  <w:p w14:paraId="13E56FF5" w14:textId="77777777" w:rsidR="004823CE" w:rsidRDefault="004823CE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1"/>
      <w:gridCol w:w="489"/>
      <w:gridCol w:w="1980"/>
      <w:gridCol w:w="630"/>
      <w:gridCol w:w="630"/>
      <w:gridCol w:w="3351"/>
      <w:gridCol w:w="284"/>
      <w:gridCol w:w="284"/>
      <w:gridCol w:w="284"/>
      <w:gridCol w:w="963"/>
      <w:gridCol w:w="1016"/>
    </w:tblGrid>
    <w:tr w:rsidR="004823CE" w14:paraId="1CD505DB" w14:textId="77777777" w:rsidTr="008310F5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4CEEA64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48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102D253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98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44B8561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048C229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24D9CA0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182" w:type="dxa"/>
          <w:gridSpan w:val="6"/>
          <w:vMerge w:val="restart"/>
          <w:tcBorders>
            <w:left w:val="nil"/>
          </w:tcBorders>
          <w:vAlign w:val="center"/>
        </w:tcPr>
        <w:p w14:paraId="667E782B" w14:textId="1A6FFC17" w:rsidR="004823CE" w:rsidRPr="006C6674" w:rsidRDefault="004823CE" w:rsidP="00092EB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</w:t>
          </w:r>
          <w:r w:rsidR="008310F5">
            <w:rPr>
              <w:sz w:val="40"/>
              <w:lang w:val="uk-UA"/>
            </w:rPr>
            <w:t>05</w:t>
          </w:r>
          <w:r>
            <w:rPr>
              <w:sz w:val="40"/>
              <w:lang w:val="uk-UA"/>
            </w:rPr>
            <w:t>.0</w:t>
          </w:r>
          <w:r w:rsidR="003E29BE">
            <w:rPr>
              <w:sz w:val="40"/>
              <w:lang w:val="uk-UA"/>
            </w:rPr>
            <w:t>2</w:t>
          </w:r>
        </w:p>
      </w:tc>
    </w:tr>
    <w:tr w:rsidR="004823CE" w14:paraId="1FB62BAA" w14:textId="77777777" w:rsidTr="008310F5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34E5C2E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48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0331E56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98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41FA9FA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DC8A266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50B274E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182" w:type="dxa"/>
          <w:gridSpan w:val="6"/>
          <w:vMerge/>
          <w:tcBorders>
            <w:left w:val="nil"/>
          </w:tcBorders>
        </w:tcPr>
        <w:p w14:paraId="57EFA5BD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823CE" w14:paraId="518DC385" w14:textId="77777777" w:rsidTr="008310F5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14:paraId="2AB5D0BB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489" w:type="dxa"/>
          <w:tcBorders>
            <w:top w:val="nil"/>
            <w:bottom w:val="nil"/>
          </w:tcBorders>
          <w:vAlign w:val="center"/>
        </w:tcPr>
        <w:p w14:paraId="1C1563B6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980" w:type="dxa"/>
          <w:tcBorders>
            <w:top w:val="nil"/>
            <w:bottom w:val="nil"/>
          </w:tcBorders>
          <w:vAlign w:val="center"/>
        </w:tcPr>
        <w:p w14:paraId="7B9F056B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630" w:type="dxa"/>
          <w:tcBorders>
            <w:top w:val="nil"/>
            <w:bottom w:val="nil"/>
          </w:tcBorders>
          <w:vAlign w:val="center"/>
        </w:tcPr>
        <w:p w14:paraId="1E9FE4F1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630" w:type="dxa"/>
          <w:tcBorders>
            <w:top w:val="nil"/>
            <w:bottom w:val="nil"/>
          </w:tcBorders>
          <w:vAlign w:val="center"/>
        </w:tcPr>
        <w:p w14:paraId="771EA9D2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82" w:type="dxa"/>
          <w:gridSpan w:val="6"/>
          <w:vMerge/>
          <w:tcBorders>
            <w:bottom w:val="nil"/>
          </w:tcBorders>
        </w:tcPr>
        <w:p w14:paraId="6E65C6EF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823CE" w14:paraId="332E956B" w14:textId="77777777" w:rsidTr="008310F5">
      <w:trPr>
        <w:cantSplit/>
        <w:trHeight w:val="256"/>
      </w:trPr>
      <w:tc>
        <w:tcPr>
          <w:tcW w:w="910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4692B988" w14:textId="77777777" w:rsidR="004823CE" w:rsidRDefault="004823CE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98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05E465AF" w14:textId="77777777" w:rsidR="004823CE" w:rsidRPr="0024722F" w:rsidRDefault="004823CE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63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61DA4CC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5A47DEC1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35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1239783E" w14:textId="77777777" w:rsidR="004823CE" w:rsidRPr="0073720B" w:rsidRDefault="0073720B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 xml:space="preserve">Моделювання предметної області за допомогою діаграм потоків даних </w:t>
          </w:r>
          <w:r>
            <w:rPr>
              <w:sz w:val="28"/>
              <w:szCs w:val="28"/>
            </w:rPr>
            <w:t>(</w:t>
          </w:r>
          <w:r>
            <w:rPr>
              <w:sz w:val="28"/>
              <w:szCs w:val="28"/>
              <w:lang w:val="en-US"/>
            </w:rPr>
            <w:t>DFD</w:t>
          </w:r>
          <w:r w:rsidRPr="0073720B">
            <w:rPr>
              <w:sz w:val="28"/>
              <w:szCs w:val="28"/>
            </w:rPr>
            <w:t>)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41C6AC1A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14:paraId="7DC54984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14:paraId="14A2589F" w14:textId="77777777" w:rsidR="004823CE" w:rsidRPr="00F57988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4823CE" w14:paraId="174AF415" w14:textId="77777777" w:rsidTr="008310F5">
      <w:trPr>
        <w:cantSplit/>
        <w:trHeight w:val="240"/>
      </w:trPr>
      <w:tc>
        <w:tcPr>
          <w:tcW w:w="910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1D26F28E" w14:textId="77777777" w:rsidR="004823CE" w:rsidRPr="0024722F" w:rsidRDefault="004823C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980" w:type="dxa"/>
          <w:tcBorders>
            <w:top w:val="nil"/>
            <w:bottom w:val="single" w:sz="4" w:space="0" w:color="auto"/>
          </w:tcBorders>
          <w:vAlign w:val="center"/>
        </w:tcPr>
        <w:p w14:paraId="7A33EC67" w14:textId="3508D6DD" w:rsidR="004823CE" w:rsidRPr="008310F5" w:rsidRDefault="008310F5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  <w:t>Гашко</w:t>
          </w:r>
          <w:r w:rsidR="004823CE">
            <w:rPr>
              <w:sz w:val="16"/>
              <w:szCs w:val="16"/>
              <w:lang w:val="uk-UA"/>
            </w:rPr>
            <w:t xml:space="preserve"> </w:t>
          </w:r>
          <w:proofErr w:type="gramStart"/>
          <w:r>
            <w:rPr>
              <w:sz w:val="16"/>
              <w:szCs w:val="16"/>
            </w:rPr>
            <w:t>Д.А</w:t>
          </w:r>
          <w:proofErr w:type="gramEnd"/>
        </w:p>
      </w:tc>
      <w:tc>
        <w:tcPr>
          <w:tcW w:w="630" w:type="dxa"/>
          <w:tcBorders>
            <w:top w:val="nil"/>
            <w:bottom w:val="single" w:sz="4" w:space="0" w:color="auto"/>
          </w:tcBorders>
          <w:vAlign w:val="center"/>
        </w:tcPr>
        <w:p w14:paraId="35011BD0" w14:textId="77777777" w:rsidR="004823CE" w:rsidRPr="00B658D4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630" w:type="dxa"/>
          <w:tcBorders>
            <w:top w:val="nil"/>
            <w:bottom w:val="single" w:sz="4" w:space="0" w:color="auto"/>
          </w:tcBorders>
          <w:vAlign w:val="center"/>
        </w:tcPr>
        <w:p w14:paraId="0694BFBA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351" w:type="dxa"/>
          <w:vMerge/>
          <w:tcBorders>
            <w:right w:val="single" w:sz="8" w:space="0" w:color="auto"/>
          </w:tcBorders>
        </w:tcPr>
        <w:p w14:paraId="138BE8C9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796E32EB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3A461A7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442F5F2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14:paraId="37E21A2F" w14:textId="77777777" w:rsidR="004823CE" w:rsidRPr="00F94B92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14:paraId="78134BAC" w14:textId="1D94A890" w:rsidR="004823CE" w:rsidRPr="00592D1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823CE" w14:paraId="548FBCFD" w14:textId="77777777" w:rsidTr="008310F5">
      <w:trPr>
        <w:cantSplit/>
        <w:trHeight w:hRule="exact" w:val="555"/>
      </w:trPr>
      <w:tc>
        <w:tcPr>
          <w:tcW w:w="910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1828101" w14:textId="77777777" w:rsidR="004823CE" w:rsidRPr="00317655" w:rsidRDefault="004823C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98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69BBFC1" w14:textId="77777777" w:rsidR="004823CE" w:rsidRPr="00BD3D44" w:rsidRDefault="004823C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Гусєва-Божаткіна В.А.</w:t>
          </w:r>
        </w:p>
      </w:tc>
      <w:tc>
        <w:tcPr>
          <w:tcW w:w="63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0183863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C380FBF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351" w:type="dxa"/>
          <w:vMerge/>
          <w:tcBorders>
            <w:right w:val="single" w:sz="8" w:space="0" w:color="auto"/>
          </w:tcBorders>
        </w:tcPr>
        <w:p w14:paraId="1DC0EDCD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1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0D6F9C08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0DC1881F" w14:textId="77777777" w:rsidR="004823CE" w:rsidRPr="000B4897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4823CE" w14:paraId="20A589C2" w14:textId="77777777" w:rsidTr="008310F5">
      <w:trPr>
        <w:cantSplit/>
        <w:trHeight w:val="285"/>
      </w:trPr>
      <w:tc>
        <w:tcPr>
          <w:tcW w:w="910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9522ACD" w14:textId="77777777" w:rsidR="004823CE" w:rsidRPr="0024722F" w:rsidRDefault="004823CE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98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040BBBC" w14:textId="77777777" w:rsidR="004823CE" w:rsidRPr="0024722F" w:rsidRDefault="004823CE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63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E6EFD27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2F2A38C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351" w:type="dxa"/>
          <w:vMerge/>
          <w:tcBorders>
            <w:right w:val="single" w:sz="8" w:space="0" w:color="auto"/>
          </w:tcBorders>
        </w:tcPr>
        <w:p w14:paraId="11791EA9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1" w:type="dxa"/>
          <w:gridSpan w:val="5"/>
          <w:vMerge/>
          <w:tcBorders>
            <w:right w:val="single" w:sz="8" w:space="0" w:color="auto"/>
          </w:tcBorders>
        </w:tcPr>
        <w:p w14:paraId="6E99E2FA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823CE" w14:paraId="1D7EE7AB" w14:textId="77777777" w:rsidTr="008310F5">
      <w:trPr>
        <w:cantSplit/>
        <w:trHeight w:val="285"/>
      </w:trPr>
      <w:tc>
        <w:tcPr>
          <w:tcW w:w="910" w:type="dxa"/>
          <w:gridSpan w:val="2"/>
          <w:tcBorders>
            <w:top w:val="single" w:sz="4" w:space="0" w:color="auto"/>
          </w:tcBorders>
        </w:tcPr>
        <w:p w14:paraId="09A2918D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980" w:type="dxa"/>
          <w:tcBorders>
            <w:top w:val="single" w:sz="4" w:space="0" w:color="auto"/>
          </w:tcBorders>
        </w:tcPr>
        <w:p w14:paraId="3CB678EF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</w:tcBorders>
        </w:tcPr>
        <w:p w14:paraId="3F4A30D5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</w:tcBorders>
        </w:tcPr>
        <w:p w14:paraId="1C402436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351" w:type="dxa"/>
          <w:vMerge/>
          <w:tcBorders>
            <w:right w:val="single" w:sz="8" w:space="0" w:color="auto"/>
          </w:tcBorders>
        </w:tcPr>
        <w:p w14:paraId="63B9F45F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1" w:type="dxa"/>
          <w:gridSpan w:val="5"/>
          <w:vMerge/>
          <w:tcBorders>
            <w:right w:val="single" w:sz="8" w:space="0" w:color="auto"/>
          </w:tcBorders>
        </w:tcPr>
        <w:p w14:paraId="6FE0C8A9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288A50BB" w14:textId="77777777" w:rsidR="004823CE" w:rsidRDefault="004823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2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"/>
      <w:gridCol w:w="566"/>
      <w:gridCol w:w="1302"/>
      <w:gridCol w:w="850"/>
      <w:gridCol w:w="566"/>
      <w:gridCol w:w="6081"/>
      <w:gridCol w:w="566"/>
    </w:tblGrid>
    <w:tr w:rsidR="004823CE" w14:paraId="4007093E" w14:textId="77777777" w:rsidTr="004D73C7">
      <w:trPr>
        <w:cantSplit/>
        <w:trHeight w:val="319"/>
      </w:trPr>
      <w:tc>
        <w:tcPr>
          <w:tcW w:w="39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40C8FE8" w14:textId="77777777" w:rsidR="004823CE" w:rsidRPr="00957869" w:rsidRDefault="004823CE">
          <w:pPr>
            <w:pStyle w:val="Footer"/>
            <w:ind w:right="-1474" w:firstLine="0"/>
            <w:rPr>
              <w:lang w:val="uk-UA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0F98402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F4A1A91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8E9FE5A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3CF75B8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8E4086F" w14:textId="64439DA0" w:rsidR="004823CE" w:rsidRPr="0073720B" w:rsidRDefault="004823CE" w:rsidP="001A2035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uk-UA"/>
            </w:rPr>
            <w:t>121.2151.</w:t>
          </w:r>
          <w:r w:rsidR="008310F5">
            <w:rPr>
              <w:sz w:val="40"/>
              <w:lang w:val="uk-UA"/>
            </w:rPr>
            <w:t>05</w:t>
          </w:r>
          <w:r>
            <w:rPr>
              <w:sz w:val="40"/>
              <w:lang w:val="uk-UA"/>
            </w:rPr>
            <w:t>.0</w:t>
          </w:r>
          <w:r w:rsidR="0073720B">
            <w:rPr>
              <w:sz w:val="40"/>
              <w:lang w:val="en-US"/>
            </w:rPr>
            <w:t>2</w:t>
          </w:r>
        </w:p>
      </w:tc>
      <w:tc>
        <w:tcPr>
          <w:tcW w:w="5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F245613" w14:textId="77777777" w:rsidR="004823CE" w:rsidRDefault="004823C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4823CE" w14:paraId="4E866DB2" w14:textId="77777777" w:rsidTr="004D73C7">
      <w:trPr>
        <w:cantSplit/>
        <w:trHeight w:val="319"/>
      </w:trPr>
      <w:tc>
        <w:tcPr>
          <w:tcW w:w="39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8FA7067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AB71A4C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D78D19E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F0E6579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1657D35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</w:tcPr>
        <w:p w14:paraId="42525D62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CD550B7" w14:textId="77777777" w:rsidR="004823CE" w:rsidRPr="0073720B" w:rsidRDefault="004823CE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en-US"/>
            </w:rPr>
          </w:pPr>
        </w:p>
      </w:tc>
    </w:tr>
    <w:tr w:rsidR="004823CE" w14:paraId="199B5416" w14:textId="77777777" w:rsidTr="004D73C7">
      <w:trPr>
        <w:cantSplit/>
        <w:trHeight w:val="319"/>
      </w:trPr>
      <w:tc>
        <w:tcPr>
          <w:tcW w:w="39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62B3130" w14:textId="77777777" w:rsidR="004823CE" w:rsidRDefault="004823C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20ACB04" w14:textId="77777777" w:rsidR="004823CE" w:rsidRDefault="004823C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31B245B" w14:textId="77777777" w:rsidR="004823CE" w:rsidRDefault="004823C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34E90FA" w14:textId="77777777" w:rsidR="004823CE" w:rsidRDefault="004823CE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81C7918" w14:textId="77777777" w:rsidR="004823CE" w:rsidRDefault="004823C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775E895A" w14:textId="77777777" w:rsidR="004823CE" w:rsidRDefault="004823CE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0C82761" w14:textId="77777777" w:rsidR="004823CE" w:rsidRDefault="004823CE">
          <w:pPr>
            <w:pStyle w:val="Footer"/>
            <w:ind w:right="-1474" w:firstLine="0"/>
            <w:jc w:val="left"/>
          </w:pPr>
        </w:p>
      </w:tc>
    </w:tr>
  </w:tbl>
  <w:p w14:paraId="76F58B09" w14:textId="77777777" w:rsidR="004823CE" w:rsidRDefault="004823CE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36627" w14:textId="77777777" w:rsidR="00F11171" w:rsidRDefault="00F11171">
      <w:r>
        <w:separator/>
      </w:r>
    </w:p>
  </w:footnote>
  <w:footnote w:type="continuationSeparator" w:id="0">
    <w:p w14:paraId="3CB82C38" w14:textId="77777777" w:rsidR="00F11171" w:rsidRDefault="00F11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F0F61" w14:textId="77777777" w:rsidR="004823CE" w:rsidRDefault="004823CE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DC18B" w14:textId="77777777" w:rsidR="004823CE" w:rsidRDefault="004823CE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74FF"/>
    <w:multiLevelType w:val="hybridMultilevel"/>
    <w:tmpl w:val="2B408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7F5E"/>
    <w:multiLevelType w:val="multilevel"/>
    <w:tmpl w:val="F90AC1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A8A7B4B"/>
    <w:multiLevelType w:val="multilevel"/>
    <w:tmpl w:val="32EE51F6"/>
    <w:lvl w:ilvl="0">
      <w:start w:val="2"/>
      <w:numFmt w:val="none"/>
      <w:lvlText w:val="4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ED062C6"/>
    <w:multiLevelType w:val="hybridMultilevel"/>
    <w:tmpl w:val="C72EC714"/>
    <w:lvl w:ilvl="0" w:tplc="FC829E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E51C7"/>
    <w:multiLevelType w:val="multilevel"/>
    <w:tmpl w:val="DED29F9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1B60B72"/>
    <w:multiLevelType w:val="multilevel"/>
    <w:tmpl w:val="2F22BB5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BE6AD1"/>
    <w:multiLevelType w:val="multilevel"/>
    <w:tmpl w:val="A7FA97D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AE26B3D"/>
    <w:multiLevelType w:val="multilevel"/>
    <w:tmpl w:val="9FE232F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AE77AA2"/>
    <w:multiLevelType w:val="multilevel"/>
    <w:tmpl w:val="93A231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8D4"/>
    <w:rsid w:val="00001B8C"/>
    <w:rsid w:val="00002055"/>
    <w:rsid w:val="0001036B"/>
    <w:rsid w:val="00011265"/>
    <w:rsid w:val="00013EE8"/>
    <w:rsid w:val="00032A95"/>
    <w:rsid w:val="00043817"/>
    <w:rsid w:val="000451F0"/>
    <w:rsid w:val="000532C8"/>
    <w:rsid w:val="000543FF"/>
    <w:rsid w:val="000566F1"/>
    <w:rsid w:val="00060A30"/>
    <w:rsid w:val="00061CCE"/>
    <w:rsid w:val="0006360D"/>
    <w:rsid w:val="000764EB"/>
    <w:rsid w:val="00082ABC"/>
    <w:rsid w:val="00083D60"/>
    <w:rsid w:val="00084859"/>
    <w:rsid w:val="000852DC"/>
    <w:rsid w:val="00092EB8"/>
    <w:rsid w:val="00093B1D"/>
    <w:rsid w:val="000B01D1"/>
    <w:rsid w:val="000B2716"/>
    <w:rsid w:val="000B27E6"/>
    <w:rsid w:val="000B4897"/>
    <w:rsid w:val="000B629E"/>
    <w:rsid w:val="000B788B"/>
    <w:rsid w:val="000C01C2"/>
    <w:rsid w:val="000C01F3"/>
    <w:rsid w:val="000C33FB"/>
    <w:rsid w:val="000C586A"/>
    <w:rsid w:val="000D17F9"/>
    <w:rsid w:val="000D1E87"/>
    <w:rsid w:val="000D2AA7"/>
    <w:rsid w:val="000E16B9"/>
    <w:rsid w:val="000E320C"/>
    <w:rsid w:val="000E781E"/>
    <w:rsid w:val="000F293C"/>
    <w:rsid w:val="00103BB4"/>
    <w:rsid w:val="00104757"/>
    <w:rsid w:val="00117641"/>
    <w:rsid w:val="001241B1"/>
    <w:rsid w:val="0012558F"/>
    <w:rsid w:val="00135E2D"/>
    <w:rsid w:val="0013611E"/>
    <w:rsid w:val="0014148D"/>
    <w:rsid w:val="00141DAA"/>
    <w:rsid w:val="00147853"/>
    <w:rsid w:val="00150E4A"/>
    <w:rsid w:val="00160AB3"/>
    <w:rsid w:val="001671AA"/>
    <w:rsid w:val="001708F0"/>
    <w:rsid w:val="001732F6"/>
    <w:rsid w:val="001861A6"/>
    <w:rsid w:val="00187DCE"/>
    <w:rsid w:val="00190D80"/>
    <w:rsid w:val="00192B54"/>
    <w:rsid w:val="0019491B"/>
    <w:rsid w:val="00197D59"/>
    <w:rsid w:val="001A198F"/>
    <w:rsid w:val="001A2035"/>
    <w:rsid w:val="001A380E"/>
    <w:rsid w:val="001A659A"/>
    <w:rsid w:val="001A6FF0"/>
    <w:rsid w:val="001B0188"/>
    <w:rsid w:val="001C3940"/>
    <w:rsid w:val="001C6D89"/>
    <w:rsid w:val="001E3069"/>
    <w:rsid w:val="001E7D73"/>
    <w:rsid w:val="001F2408"/>
    <w:rsid w:val="00202C85"/>
    <w:rsid w:val="00215A06"/>
    <w:rsid w:val="0022002A"/>
    <w:rsid w:val="00220379"/>
    <w:rsid w:val="00222B2B"/>
    <w:rsid w:val="00222B44"/>
    <w:rsid w:val="00226822"/>
    <w:rsid w:val="002325DF"/>
    <w:rsid w:val="0023698C"/>
    <w:rsid w:val="00241BF6"/>
    <w:rsid w:val="00242472"/>
    <w:rsid w:val="00244DA5"/>
    <w:rsid w:val="002455B1"/>
    <w:rsid w:val="002471DD"/>
    <w:rsid w:val="0024722F"/>
    <w:rsid w:val="00252A4C"/>
    <w:rsid w:val="00254DAA"/>
    <w:rsid w:val="00257F31"/>
    <w:rsid w:val="00261C1D"/>
    <w:rsid w:val="00263C00"/>
    <w:rsid w:val="00264D3F"/>
    <w:rsid w:val="00265F30"/>
    <w:rsid w:val="00266E70"/>
    <w:rsid w:val="00274E99"/>
    <w:rsid w:val="00284DD3"/>
    <w:rsid w:val="00286E9C"/>
    <w:rsid w:val="002878E3"/>
    <w:rsid w:val="002906CB"/>
    <w:rsid w:val="002A05DB"/>
    <w:rsid w:val="002B1028"/>
    <w:rsid w:val="002B17E1"/>
    <w:rsid w:val="002B1B27"/>
    <w:rsid w:val="002B684F"/>
    <w:rsid w:val="002B7E0B"/>
    <w:rsid w:val="002C0C34"/>
    <w:rsid w:val="002C0EA8"/>
    <w:rsid w:val="002D6C8A"/>
    <w:rsid w:val="002D6CCF"/>
    <w:rsid w:val="002F2C3B"/>
    <w:rsid w:val="002F3166"/>
    <w:rsid w:val="002F638E"/>
    <w:rsid w:val="002F64B4"/>
    <w:rsid w:val="00303741"/>
    <w:rsid w:val="00305903"/>
    <w:rsid w:val="0031002D"/>
    <w:rsid w:val="0031326C"/>
    <w:rsid w:val="00317655"/>
    <w:rsid w:val="0032007D"/>
    <w:rsid w:val="00327575"/>
    <w:rsid w:val="00333AED"/>
    <w:rsid w:val="003375C5"/>
    <w:rsid w:val="003475FA"/>
    <w:rsid w:val="003509CE"/>
    <w:rsid w:val="003512B0"/>
    <w:rsid w:val="0035156F"/>
    <w:rsid w:val="00354A84"/>
    <w:rsid w:val="00361470"/>
    <w:rsid w:val="003647AC"/>
    <w:rsid w:val="00366E36"/>
    <w:rsid w:val="0037326A"/>
    <w:rsid w:val="00377686"/>
    <w:rsid w:val="0038020F"/>
    <w:rsid w:val="00383879"/>
    <w:rsid w:val="003A055B"/>
    <w:rsid w:val="003A2611"/>
    <w:rsid w:val="003A4097"/>
    <w:rsid w:val="003A756C"/>
    <w:rsid w:val="003B1258"/>
    <w:rsid w:val="003B3F27"/>
    <w:rsid w:val="003B44F0"/>
    <w:rsid w:val="003B65ED"/>
    <w:rsid w:val="003C28EC"/>
    <w:rsid w:val="003C2BDB"/>
    <w:rsid w:val="003C613D"/>
    <w:rsid w:val="003D2C09"/>
    <w:rsid w:val="003E29BE"/>
    <w:rsid w:val="003E4A5E"/>
    <w:rsid w:val="003E7134"/>
    <w:rsid w:val="003F1451"/>
    <w:rsid w:val="003F46EA"/>
    <w:rsid w:val="003F4A15"/>
    <w:rsid w:val="00400344"/>
    <w:rsid w:val="00400B4E"/>
    <w:rsid w:val="00405801"/>
    <w:rsid w:val="004060BA"/>
    <w:rsid w:val="0040635A"/>
    <w:rsid w:val="0041752F"/>
    <w:rsid w:val="00417FA0"/>
    <w:rsid w:val="00421CD4"/>
    <w:rsid w:val="0042603C"/>
    <w:rsid w:val="00426E03"/>
    <w:rsid w:val="004313D4"/>
    <w:rsid w:val="00435B6A"/>
    <w:rsid w:val="0044490A"/>
    <w:rsid w:val="00447229"/>
    <w:rsid w:val="00447E32"/>
    <w:rsid w:val="004532A1"/>
    <w:rsid w:val="004546A9"/>
    <w:rsid w:val="0045601D"/>
    <w:rsid w:val="004622E3"/>
    <w:rsid w:val="00462D92"/>
    <w:rsid w:val="00462E81"/>
    <w:rsid w:val="00467060"/>
    <w:rsid w:val="00470D4A"/>
    <w:rsid w:val="00471AFD"/>
    <w:rsid w:val="00472170"/>
    <w:rsid w:val="00472188"/>
    <w:rsid w:val="00475762"/>
    <w:rsid w:val="00476301"/>
    <w:rsid w:val="004823CE"/>
    <w:rsid w:val="00482E00"/>
    <w:rsid w:val="0048329A"/>
    <w:rsid w:val="00496BA3"/>
    <w:rsid w:val="004971E4"/>
    <w:rsid w:val="004A6D37"/>
    <w:rsid w:val="004B61F6"/>
    <w:rsid w:val="004C60DE"/>
    <w:rsid w:val="004D7236"/>
    <w:rsid w:val="004D73C7"/>
    <w:rsid w:val="004E2016"/>
    <w:rsid w:val="004F6838"/>
    <w:rsid w:val="005072BD"/>
    <w:rsid w:val="0051104C"/>
    <w:rsid w:val="005162DA"/>
    <w:rsid w:val="005227F4"/>
    <w:rsid w:val="005267BB"/>
    <w:rsid w:val="00527848"/>
    <w:rsid w:val="0053023F"/>
    <w:rsid w:val="005328AB"/>
    <w:rsid w:val="005332E9"/>
    <w:rsid w:val="00534634"/>
    <w:rsid w:val="0054110A"/>
    <w:rsid w:val="005629E4"/>
    <w:rsid w:val="00564044"/>
    <w:rsid w:val="00571672"/>
    <w:rsid w:val="005750DA"/>
    <w:rsid w:val="00577CD0"/>
    <w:rsid w:val="00584389"/>
    <w:rsid w:val="005849BE"/>
    <w:rsid w:val="00587670"/>
    <w:rsid w:val="005908F5"/>
    <w:rsid w:val="00592D1E"/>
    <w:rsid w:val="005949A0"/>
    <w:rsid w:val="00597FF6"/>
    <w:rsid w:val="005A1DA1"/>
    <w:rsid w:val="005A34F8"/>
    <w:rsid w:val="005A5576"/>
    <w:rsid w:val="005B3E4F"/>
    <w:rsid w:val="005B66D2"/>
    <w:rsid w:val="005C3985"/>
    <w:rsid w:val="005D0118"/>
    <w:rsid w:val="005D2550"/>
    <w:rsid w:val="005D484F"/>
    <w:rsid w:val="005D5149"/>
    <w:rsid w:val="005D53AA"/>
    <w:rsid w:val="005D699A"/>
    <w:rsid w:val="005E3FE0"/>
    <w:rsid w:val="005E504C"/>
    <w:rsid w:val="005F0F07"/>
    <w:rsid w:val="005F1CAE"/>
    <w:rsid w:val="005F45F9"/>
    <w:rsid w:val="00607F55"/>
    <w:rsid w:val="006164A6"/>
    <w:rsid w:val="00617E0A"/>
    <w:rsid w:val="0062079A"/>
    <w:rsid w:val="00621135"/>
    <w:rsid w:val="00634325"/>
    <w:rsid w:val="00634D01"/>
    <w:rsid w:val="006350C0"/>
    <w:rsid w:val="00646750"/>
    <w:rsid w:val="00654B09"/>
    <w:rsid w:val="00660F79"/>
    <w:rsid w:val="006625E4"/>
    <w:rsid w:val="0066377E"/>
    <w:rsid w:val="006703DF"/>
    <w:rsid w:val="0068217E"/>
    <w:rsid w:val="00684B1D"/>
    <w:rsid w:val="0069292A"/>
    <w:rsid w:val="006A10EF"/>
    <w:rsid w:val="006A22FE"/>
    <w:rsid w:val="006A46A2"/>
    <w:rsid w:val="006B068E"/>
    <w:rsid w:val="006B325B"/>
    <w:rsid w:val="006B3737"/>
    <w:rsid w:val="006C2502"/>
    <w:rsid w:val="006C27D2"/>
    <w:rsid w:val="006C4862"/>
    <w:rsid w:val="006C5421"/>
    <w:rsid w:val="006C6674"/>
    <w:rsid w:val="006C7C9C"/>
    <w:rsid w:val="006C7CAE"/>
    <w:rsid w:val="006D1DA2"/>
    <w:rsid w:val="006D4E42"/>
    <w:rsid w:val="006E0EF2"/>
    <w:rsid w:val="006E2AEB"/>
    <w:rsid w:val="006E2DD8"/>
    <w:rsid w:val="006E2DE5"/>
    <w:rsid w:val="006E6FDA"/>
    <w:rsid w:val="006F11AD"/>
    <w:rsid w:val="006F605A"/>
    <w:rsid w:val="00703AAF"/>
    <w:rsid w:val="00705159"/>
    <w:rsid w:val="00705345"/>
    <w:rsid w:val="00705C4E"/>
    <w:rsid w:val="0070605F"/>
    <w:rsid w:val="007071E2"/>
    <w:rsid w:val="00717FFB"/>
    <w:rsid w:val="007201EB"/>
    <w:rsid w:val="00723FE6"/>
    <w:rsid w:val="00725BD7"/>
    <w:rsid w:val="00731DAD"/>
    <w:rsid w:val="007327B2"/>
    <w:rsid w:val="007338AC"/>
    <w:rsid w:val="0073720B"/>
    <w:rsid w:val="00744719"/>
    <w:rsid w:val="00752649"/>
    <w:rsid w:val="0075532D"/>
    <w:rsid w:val="00761D47"/>
    <w:rsid w:val="00764B9B"/>
    <w:rsid w:val="00770C4D"/>
    <w:rsid w:val="00770E02"/>
    <w:rsid w:val="00770ED9"/>
    <w:rsid w:val="00771908"/>
    <w:rsid w:val="007733AE"/>
    <w:rsid w:val="00773E7A"/>
    <w:rsid w:val="007774F9"/>
    <w:rsid w:val="00791506"/>
    <w:rsid w:val="007938BD"/>
    <w:rsid w:val="00795744"/>
    <w:rsid w:val="00796FCB"/>
    <w:rsid w:val="007A06F7"/>
    <w:rsid w:val="007D280D"/>
    <w:rsid w:val="007E1C37"/>
    <w:rsid w:val="007E2F85"/>
    <w:rsid w:val="007E424F"/>
    <w:rsid w:val="007E56BE"/>
    <w:rsid w:val="00801C87"/>
    <w:rsid w:val="0080626B"/>
    <w:rsid w:val="00815F49"/>
    <w:rsid w:val="00815FE9"/>
    <w:rsid w:val="0082275F"/>
    <w:rsid w:val="00823267"/>
    <w:rsid w:val="00824B52"/>
    <w:rsid w:val="00825F35"/>
    <w:rsid w:val="008308F2"/>
    <w:rsid w:val="008310F5"/>
    <w:rsid w:val="00843E7D"/>
    <w:rsid w:val="00846732"/>
    <w:rsid w:val="00851272"/>
    <w:rsid w:val="00852172"/>
    <w:rsid w:val="00862312"/>
    <w:rsid w:val="0087085E"/>
    <w:rsid w:val="008739A2"/>
    <w:rsid w:val="0087743E"/>
    <w:rsid w:val="00877610"/>
    <w:rsid w:val="00877BD7"/>
    <w:rsid w:val="00882AF9"/>
    <w:rsid w:val="008860F6"/>
    <w:rsid w:val="0088627C"/>
    <w:rsid w:val="00893987"/>
    <w:rsid w:val="008A2585"/>
    <w:rsid w:val="008A2DE9"/>
    <w:rsid w:val="008A3496"/>
    <w:rsid w:val="008B0850"/>
    <w:rsid w:val="008B28CE"/>
    <w:rsid w:val="008B45EF"/>
    <w:rsid w:val="008C190F"/>
    <w:rsid w:val="008C2ED4"/>
    <w:rsid w:val="008C4053"/>
    <w:rsid w:val="008C4BFA"/>
    <w:rsid w:val="008C7756"/>
    <w:rsid w:val="008E2544"/>
    <w:rsid w:val="008E3CB0"/>
    <w:rsid w:val="008E4705"/>
    <w:rsid w:val="008F1920"/>
    <w:rsid w:val="00901C60"/>
    <w:rsid w:val="0090467C"/>
    <w:rsid w:val="0090495F"/>
    <w:rsid w:val="00905D8F"/>
    <w:rsid w:val="009077C4"/>
    <w:rsid w:val="00911702"/>
    <w:rsid w:val="00915F99"/>
    <w:rsid w:val="00916798"/>
    <w:rsid w:val="009218A3"/>
    <w:rsid w:val="009249CF"/>
    <w:rsid w:val="00931470"/>
    <w:rsid w:val="009368C9"/>
    <w:rsid w:val="00942410"/>
    <w:rsid w:val="009425F0"/>
    <w:rsid w:val="0094717F"/>
    <w:rsid w:val="00947BBA"/>
    <w:rsid w:val="00951A49"/>
    <w:rsid w:val="0095495B"/>
    <w:rsid w:val="00957869"/>
    <w:rsid w:val="00957B5D"/>
    <w:rsid w:val="00965BD6"/>
    <w:rsid w:val="0097271F"/>
    <w:rsid w:val="00981BE8"/>
    <w:rsid w:val="0098669D"/>
    <w:rsid w:val="009877E6"/>
    <w:rsid w:val="00992F6D"/>
    <w:rsid w:val="009A677E"/>
    <w:rsid w:val="009B08DF"/>
    <w:rsid w:val="009D7994"/>
    <w:rsid w:val="009E19CB"/>
    <w:rsid w:val="009E38A3"/>
    <w:rsid w:val="009E3A2D"/>
    <w:rsid w:val="009E66C2"/>
    <w:rsid w:val="009E7918"/>
    <w:rsid w:val="009F0274"/>
    <w:rsid w:val="009F1FF0"/>
    <w:rsid w:val="00A042CC"/>
    <w:rsid w:val="00A067A2"/>
    <w:rsid w:val="00A079A2"/>
    <w:rsid w:val="00A24F6D"/>
    <w:rsid w:val="00A33031"/>
    <w:rsid w:val="00A340DD"/>
    <w:rsid w:val="00A370C8"/>
    <w:rsid w:val="00A412AC"/>
    <w:rsid w:val="00A45BE8"/>
    <w:rsid w:val="00A473CD"/>
    <w:rsid w:val="00A47C9E"/>
    <w:rsid w:val="00A5219F"/>
    <w:rsid w:val="00A53BB2"/>
    <w:rsid w:val="00A61413"/>
    <w:rsid w:val="00A64BA4"/>
    <w:rsid w:val="00A6712D"/>
    <w:rsid w:val="00A672DF"/>
    <w:rsid w:val="00A70FAC"/>
    <w:rsid w:val="00A730E3"/>
    <w:rsid w:val="00A731A8"/>
    <w:rsid w:val="00A73DF5"/>
    <w:rsid w:val="00A76A0E"/>
    <w:rsid w:val="00A80F13"/>
    <w:rsid w:val="00A8324C"/>
    <w:rsid w:val="00A84C8B"/>
    <w:rsid w:val="00A84FBD"/>
    <w:rsid w:val="00A904BF"/>
    <w:rsid w:val="00A9210C"/>
    <w:rsid w:val="00A95475"/>
    <w:rsid w:val="00A9559F"/>
    <w:rsid w:val="00A95616"/>
    <w:rsid w:val="00A95FDB"/>
    <w:rsid w:val="00A96296"/>
    <w:rsid w:val="00A978CE"/>
    <w:rsid w:val="00AA03F6"/>
    <w:rsid w:val="00AA466E"/>
    <w:rsid w:val="00AB00FB"/>
    <w:rsid w:val="00AB3BCD"/>
    <w:rsid w:val="00AB460A"/>
    <w:rsid w:val="00AC1072"/>
    <w:rsid w:val="00AC2C24"/>
    <w:rsid w:val="00AC5720"/>
    <w:rsid w:val="00AD1DBA"/>
    <w:rsid w:val="00AD6C31"/>
    <w:rsid w:val="00AE1776"/>
    <w:rsid w:val="00AE20C6"/>
    <w:rsid w:val="00AF2F49"/>
    <w:rsid w:val="00B02D5E"/>
    <w:rsid w:val="00B02E3D"/>
    <w:rsid w:val="00B05348"/>
    <w:rsid w:val="00B072D4"/>
    <w:rsid w:val="00B116D3"/>
    <w:rsid w:val="00B11AB1"/>
    <w:rsid w:val="00B13E71"/>
    <w:rsid w:val="00B20A6C"/>
    <w:rsid w:val="00B260E5"/>
    <w:rsid w:val="00B3159F"/>
    <w:rsid w:val="00B322C3"/>
    <w:rsid w:val="00B379CE"/>
    <w:rsid w:val="00B43BB5"/>
    <w:rsid w:val="00B440E3"/>
    <w:rsid w:val="00B44A9A"/>
    <w:rsid w:val="00B47294"/>
    <w:rsid w:val="00B51FAD"/>
    <w:rsid w:val="00B5625A"/>
    <w:rsid w:val="00B57BA7"/>
    <w:rsid w:val="00B62475"/>
    <w:rsid w:val="00B658D4"/>
    <w:rsid w:val="00B65BB3"/>
    <w:rsid w:val="00B7121B"/>
    <w:rsid w:val="00B74B83"/>
    <w:rsid w:val="00B84A68"/>
    <w:rsid w:val="00B85DC8"/>
    <w:rsid w:val="00B8632C"/>
    <w:rsid w:val="00B87557"/>
    <w:rsid w:val="00B940DB"/>
    <w:rsid w:val="00B967DC"/>
    <w:rsid w:val="00BD03FA"/>
    <w:rsid w:val="00BD3D44"/>
    <w:rsid w:val="00BD7674"/>
    <w:rsid w:val="00BE0189"/>
    <w:rsid w:val="00BE093B"/>
    <w:rsid w:val="00BF038B"/>
    <w:rsid w:val="00BF291D"/>
    <w:rsid w:val="00C07AF3"/>
    <w:rsid w:val="00C117AC"/>
    <w:rsid w:val="00C16261"/>
    <w:rsid w:val="00C21C83"/>
    <w:rsid w:val="00C2362A"/>
    <w:rsid w:val="00C24A2E"/>
    <w:rsid w:val="00C25A6F"/>
    <w:rsid w:val="00C35FFB"/>
    <w:rsid w:val="00C40B70"/>
    <w:rsid w:val="00C53064"/>
    <w:rsid w:val="00C57CF7"/>
    <w:rsid w:val="00C63B76"/>
    <w:rsid w:val="00C67F6C"/>
    <w:rsid w:val="00C72032"/>
    <w:rsid w:val="00C7231C"/>
    <w:rsid w:val="00C72659"/>
    <w:rsid w:val="00C72729"/>
    <w:rsid w:val="00C763DC"/>
    <w:rsid w:val="00C8089E"/>
    <w:rsid w:val="00C848CD"/>
    <w:rsid w:val="00C94F10"/>
    <w:rsid w:val="00CA1FC0"/>
    <w:rsid w:val="00CA6A77"/>
    <w:rsid w:val="00CB7E85"/>
    <w:rsid w:val="00CC0129"/>
    <w:rsid w:val="00CC0D49"/>
    <w:rsid w:val="00CC1692"/>
    <w:rsid w:val="00CC3BEC"/>
    <w:rsid w:val="00CC703A"/>
    <w:rsid w:val="00CD02B5"/>
    <w:rsid w:val="00CD2D2C"/>
    <w:rsid w:val="00CD475E"/>
    <w:rsid w:val="00CD54CC"/>
    <w:rsid w:val="00CD6CC8"/>
    <w:rsid w:val="00CE37D6"/>
    <w:rsid w:val="00CF1726"/>
    <w:rsid w:val="00CF3A14"/>
    <w:rsid w:val="00CF3D2F"/>
    <w:rsid w:val="00CF405E"/>
    <w:rsid w:val="00CF5A27"/>
    <w:rsid w:val="00D02A8A"/>
    <w:rsid w:val="00D03024"/>
    <w:rsid w:val="00D030EC"/>
    <w:rsid w:val="00D06D27"/>
    <w:rsid w:val="00D07F3E"/>
    <w:rsid w:val="00D13417"/>
    <w:rsid w:val="00D20B1F"/>
    <w:rsid w:val="00D23A87"/>
    <w:rsid w:val="00D344F5"/>
    <w:rsid w:val="00D41765"/>
    <w:rsid w:val="00D44131"/>
    <w:rsid w:val="00D4704A"/>
    <w:rsid w:val="00D50BAC"/>
    <w:rsid w:val="00D55EAB"/>
    <w:rsid w:val="00D661A6"/>
    <w:rsid w:val="00D66E43"/>
    <w:rsid w:val="00D757BF"/>
    <w:rsid w:val="00D817FF"/>
    <w:rsid w:val="00D81F2A"/>
    <w:rsid w:val="00D841BE"/>
    <w:rsid w:val="00D9181A"/>
    <w:rsid w:val="00DA1BA1"/>
    <w:rsid w:val="00DB10AA"/>
    <w:rsid w:val="00DB6F59"/>
    <w:rsid w:val="00DC3D0B"/>
    <w:rsid w:val="00DC477D"/>
    <w:rsid w:val="00DC7DD5"/>
    <w:rsid w:val="00DD0266"/>
    <w:rsid w:val="00DD3265"/>
    <w:rsid w:val="00DE13C7"/>
    <w:rsid w:val="00DE33E2"/>
    <w:rsid w:val="00DE57FB"/>
    <w:rsid w:val="00DF2594"/>
    <w:rsid w:val="00DF52F0"/>
    <w:rsid w:val="00DF609E"/>
    <w:rsid w:val="00DF76D9"/>
    <w:rsid w:val="00E0025E"/>
    <w:rsid w:val="00E00DD6"/>
    <w:rsid w:val="00E0465C"/>
    <w:rsid w:val="00E07516"/>
    <w:rsid w:val="00E077B3"/>
    <w:rsid w:val="00E100C4"/>
    <w:rsid w:val="00E122ED"/>
    <w:rsid w:val="00E12E63"/>
    <w:rsid w:val="00E14A87"/>
    <w:rsid w:val="00E1616E"/>
    <w:rsid w:val="00E27909"/>
    <w:rsid w:val="00E40782"/>
    <w:rsid w:val="00E524D9"/>
    <w:rsid w:val="00E6030B"/>
    <w:rsid w:val="00E64BD8"/>
    <w:rsid w:val="00E72B8E"/>
    <w:rsid w:val="00E85596"/>
    <w:rsid w:val="00E8669E"/>
    <w:rsid w:val="00E8698C"/>
    <w:rsid w:val="00E91FE2"/>
    <w:rsid w:val="00E92429"/>
    <w:rsid w:val="00E9663A"/>
    <w:rsid w:val="00E966F8"/>
    <w:rsid w:val="00EA591A"/>
    <w:rsid w:val="00EB07AF"/>
    <w:rsid w:val="00EC3B17"/>
    <w:rsid w:val="00EC520D"/>
    <w:rsid w:val="00EC7A3E"/>
    <w:rsid w:val="00ED4F3A"/>
    <w:rsid w:val="00EE3F06"/>
    <w:rsid w:val="00EE7CF7"/>
    <w:rsid w:val="00EF1726"/>
    <w:rsid w:val="00EF58CA"/>
    <w:rsid w:val="00F0405E"/>
    <w:rsid w:val="00F05871"/>
    <w:rsid w:val="00F071EC"/>
    <w:rsid w:val="00F11171"/>
    <w:rsid w:val="00F12CE4"/>
    <w:rsid w:val="00F13E68"/>
    <w:rsid w:val="00F16CB9"/>
    <w:rsid w:val="00F238A0"/>
    <w:rsid w:val="00F3481D"/>
    <w:rsid w:val="00F42930"/>
    <w:rsid w:val="00F55C81"/>
    <w:rsid w:val="00F57988"/>
    <w:rsid w:val="00F611F0"/>
    <w:rsid w:val="00F64A54"/>
    <w:rsid w:val="00F72A19"/>
    <w:rsid w:val="00F72FD7"/>
    <w:rsid w:val="00F84E14"/>
    <w:rsid w:val="00F90778"/>
    <w:rsid w:val="00F94319"/>
    <w:rsid w:val="00F94B92"/>
    <w:rsid w:val="00FA63E0"/>
    <w:rsid w:val="00FA6D9D"/>
    <w:rsid w:val="00FB0759"/>
    <w:rsid w:val="00FB0CD6"/>
    <w:rsid w:val="00FB44E7"/>
    <w:rsid w:val="00FB464B"/>
    <w:rsid w:val="00FB6815"/>
    <w:rsid w:val="00FC2A59"/>
    <w:rsid w:val="00FC47B1"/>
    <w:rsid w:val="00FC4EDB"/>
    <w:rsid w:val="00FC5CB7"/>
    <w:rsid w:val="00FE00C5"/>
    <w:rsid w:val="00FF352A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A9A0B"/>
  <w15:docId w15:val="{321D5BB4-7A88-48C6-ABD2-22EE783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5ED"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rsid w:val="003B65ED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rsid w:val="003B65ED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rsid w:val="003B65ED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rsid w:val="003B65ED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5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5E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5ED"/>
  </w:style>
  <w:style w:type="paragraph" w:styleId="BodyText">
    <w:name w:val="Body Text"/>
    <w:basedOn w:val="Normal"/>
    <w:rsid w:val="003B65ED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rsid w:val="003B65ED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rsid w:val="003B65ED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rsid w:val="003B65ED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rsid w:val="003B65ED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fontstyle01">
    <w:name w:val="fontstyle01"/>
    <w:basedOn w:val="DefaultParagraphFont"/>
    <w:rsid w:val="005D5149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D5149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C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5DF5D3-7B8E-4098-A6E0-5D2B3EDA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2496</TotalTime>
  <Pages>13</Pages>
  <Words>1264</Words>
  <Characters>7208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153</cp:revision>
  <cp:lastPrinted>2018-10-18T20:38:00Z</cp:lastPrinted>
  <dcterms:created xsi:type="dcterms:W3CDTF">2016-09-25T11:38:00Z</dcterms:created>
  <dcterms:modified xsi:type="dcterms:W3CDTF">2019-05-10T08:00:00Z</dcterms:modified>
</cp:coreProperties>
</file>
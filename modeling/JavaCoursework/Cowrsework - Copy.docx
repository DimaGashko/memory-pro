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0E26" w14:textId="77777777" w:rsidR="00A042CC" w:rsidRPr="00DC703C" w:rsidRDefault="00A042CC" w:rsidP="00BF74F5">
      <w:pPr>
        <w:spacing w:line="360" w:lineRule="auto"/>
        <w:ind w:firstLine="0"/>
        <w:rPr>
          <w:sz w:val="28"/>
          <w:szCs w:val="28"/>
          <w:lang w:val="uk-UA"/>
        </w:rPr>
        <w:sectPr w:rsidR="00A042CC" w:rsidRPr="00DC703C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667998E" w14:textId="77777777" w:rsidR="00BF74F5" w:rsidRPr="00DC703C" w:rsidRDefault="00BF74F5" w:rsidP="00BF74F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14:paraId="6F7A9694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4CEF9C3C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1F497600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6040AD6C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2C49F6C1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2C8C20E2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16D63E9E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342CF5F0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3BE3B70E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29F256C6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50F7B6BB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4A2A04BE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4904BA93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5576732A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3C2D0353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25E564AA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6C539B9B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5E857EF2" w14:textId="77777777" w:rsidR="00BF74F5" w:rsidRPr="00DC703C" w:rsidRDefault="00BF74F5" w:rsidP="00BF74F5">
      <w:pPr>
        <w:spacing w:line="360" w:lineRule="auto"/>
        <w:ind w:firstLine="0"/>
        <w:rPr>
          <w:sz w:val="28"/>
          <w:szCs w:val="28"/>
          <w:lang w:val="uk-UA"/>
        </w:rPr>
      </w:pPr>
    </w:p>
    <w:p w14:paraId="4263EAA6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0E2DA8E4" w14:textId="77777777" w:rsidR="00BF74F5" w:rsidRPr="00DC703C" w:rsidRDefault="00BF74F5" w:rsidP="00BF74F5">
      <w:pPr>
        <w:spacing w:line="360" w:lineRule="auto"/>
        <w:rPr>
          <w:sz w:val="28"/>
          <w:szCs w:val="28"/>
          <w:lang w:val="uk-UA"/>
        </w:rPr>
      </w:pPr>
    </w:p>
    <w:p w14:paraId="08B4EA5B" w14:textId="77777777" w:rsidR="00BF74F5" w:rsidRPr="00DC703C" w:rsidRDefault="00BF74F5" w:rsidP="00BF74F5">
      <w:pPr>
        <w:spacing w:line="360" w:lineRule="auto"/>
        <w:ind w:firstLine="0"/>
        <w:rPr>
          <w:sz w:val="28"/>
          <w:szCs w:val="28"/>
          <w:lang w:val="uk-UA"/>
        </w:rPr>
        <w:sectPr w:rsidR="00BF74F5" w:rsidRPr="00DC703C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521B8" w14:textId="2875248E" w:rsidR="00BF74F5" w:rsidRDefault="00BF74F5" w:rsidP="00924031">
      <w:pPr>
        <w:spacing w:line="360" w:lineRule="auto"/>
        <w:ind w:firstLine="0"/>
        <w:rPr>
          <w:b/>
          <w:sz w:val="28"/>
          <w:szCs w:val="28"/>
        </w:rPr>
      </w:pPr>
      <w:r w:rsidRPr="00DC703C">
        <w:rPr>
          <w:sz w:val="28"/>
          <w:szCs w:val="28"/>
          <w:lang w:val="uk-UA"/>
        </w:rPr>
        <w:br w:type="page"/>
      </w:r>
      <w:proofErr w:type="spellStart"/>
      <w:r w:rsidR="00924031" w:rsidRPr="00924031">
        <w:rPr>
          <w:b/>
          <w:sz w:val="28"/>
          <w:szCs w:val="28"/>
        </w:rPr>
        <w:lastRenderedPageBreak/>
        <w:t>Висновок</w:t>
      </w:r>
      <w:proofErr w:type="spellEnd"/>
    </w:p>
    <w:p w14:paraId="2F6A57B3" w14:textId="30173537" w:rsidR="00924031" w:rsidRDefault="00924031" w:rsidP="00924031">
      <w:pPr>
        <w:spacing w:line="360" w:lineRule="auto"/>
        <w:ind w:firstLine="630"/>
        <w:rPr>
          <w:sz w:val="28"/>
          <w:szCs w:val="28"/>
        </w:rPr>
      </w:pPr>
      <w:r>
        <w:rPr>
          <w:sz w:val="28"/>
          <w:szCs w:val="28"/>
          <w:lang w:val="uk-UA"/>
        </w:rPr>
        <w:t>При виконанні курсової роботи був розроблений сервіс для тренування пам’яті «</w:t>
      </w:r>
      <w:r>
        <w:rPr>
          <w:sz w:val="28"/>
          <w:szCs w:val="28"/>
          <w:lang w:val="en-US"/>
        </w:rPr>
        <w:t>Memory</w:t>
      </w:r>
      <w:r w:rsidRPr="00924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</w:t>
      </w:r>
      <w:r w:rsidRPr="00924031">
        <w:rPr>
          <w:sz w:val="28"/>
          <w:szCs w:val="28"/>
        </w:rPr>
        <w:t>.</w:t>
      </w:r>
    </w:p>
    <w:p w14:paraId="05613A8D" w14:textId="0460764B" w:rsidR="00924031" w:rsidRDefault="00924031" w:rsidP="00924031">
      <w:pPr>
        <w:spacing w:line="360" w:lineRule="auto"/>
        <w:ind w:firstLine="630"/>
        <w:rPr>
          <w:sz w:val="28"/>
          <w:szCs w:val="28"/>
          <w:lang w:val="uk-UA"/>
        </w:rPr>
      </w:pPr>
      <w:r>
        <w:rPr>
          <w:sz w:val="28"/>
          <w:szCs w:val="28"/>
        </w:rPr>
        <w:t>Були реал</w:t>
      </w:r>
      <w:proofErr w:type="spellStart"/>
      <w:r>
        <w:rPr>
          <w:sz w:val="28"/>
          <w:szCs w:val="28"/>
          <w:lang w:val="uk-UA"/>
        </w:rPr>
        <w:t>ізовані</w:t>
      </w:r>
      <w:proofErr w:type="spellEnd"/>
      <w:r>
        <w:rPr>
          <w:sz w:val="28"/>
          <w:szCs w:val="28"/>
          <w:lang w:val="uk-UA"/>
        </w:rPr>
        <w:t xml:space="preserve"> такі типи тренувань:</w:t>
      </w:r>
    </w:p>
    <w:p w14:paraId="03A6DF83" w14:textId="0092FC52" w:rsidR="00924031" w:rsidRDefault="00924031" w:rsidP="00924031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Запам’ятовування двозначних чисел</w:t>
      </w:r>
    </w:p>
    <w:p w14:paraId="62E74217" w14:textId="21E675C9" w:rsidR="00924031" w:rsidRDefault="00924031" w:rsidP="00924031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Запам’ятовув</w:t>
      </w:r>
      <w:bookmarkStart w:id="0" w:name="_GoBack"/>
      <w:bookmarkEnd w:id="0"/>
      <w:r>
        <w:rPr>
          <w:sz w:val="28"/>
          <w:szCs w:val="28"/>
          <w:lang w:val="uk-UA"/>
        </w:rPr>
        <w:t>ання слів</w:t>
      </w:r>
    </w:p>
    <w:p w14:paraId="21416901" w14:textId="55BDE4D8" w:rsidR="00924031" w:rsidRDefault="00924031" w:rsidP="0092403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Був реалізований особистий кабінет користувача, а також система авторизації основана на механізмі хешування.</w:t>
      </w:r>
    </w:p>
    <w:p w14:paraId="7101111A" w14:textId="53E8F894" w:rsidR="00924031" w:rsidRPr="003D5E42" w:rsidRDefault="00924031" w:rsidP="0092403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Усі данні користувачів зберігаються в базі даних. Була використана </w:t>
      </w:r>
      <w:r w:rsidR="003D5E42">
        <w:rPr>
          <w:sz w:val="28"/>
          <w:szCs w:val="28"/>
          <w:lang w:val="uk-UA"/>
        </w:rPr>
        <w:t>СУБД</w:t>
      </w:r>
      <w:r w:rsidR="003D5E42">
        <w:rPr>
          <w:sz w:val="28"/>
          <w:szCs w:val="28"/>
          <w:lang w:val="en-US"/>
        </w:rPr>
        <w:t xml:space="preserve"> MYSQL.</w:t>
      </w:r>
    </w:p>
    <w:p w14:paraId="1A6D5D34" w14:textId="258141AA" w:rsidR="003D5E42" w:rsidRDefault="003D5E42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C0DCAA" w14:textId="47D09160" w:rsidR="00924031" w:rsidRPr="003D5E42" w:rsidRDefault="003D5E42" w:rsidP="00924031">
      <w:pPr>
        <w:spacing w:line="360" w:lineRule="auto"/>
        <w:ind w:firstLine="0"/>
        <w:rPr>
          <w:b/>
          <w:sz w:val="28"/>
          <w:szCs w:val="28"/>
          <w:lang w:val="uk-UA"/>
        </w:rPr>
      </w:pPr>
      <w:r w:rsidRPr="003D5E42">
        <w:rPr>
          <w:b/>
          <w:sz w:val="28"/>
          <w:szCs w:val="28"/>
        </w:rPr>
        <w:lastRenderedPageBreak/>
        <w:t xml:space="preserve">Список </w:t>
      </w:r>
      <w:r w:rsidRPr="003D5E42">
        <w:rPr>
          <w:b/>
          <w:sz w:val="28"/>
          <w:szCs w:val="28"/>
          <w:lang w:val="uk-UA"/>
        </w:rPr>
        <w:t>використаної літератури:</w:t>
      </w:r>
    </w:p>
    <w:p w14:paraId="2765EBAA" w14:textId="0C0E9FCB" w:rsidR="003D5E42" w:rsidRDefault="003D5E42" w:rsidP="00924031">
      <w:pPr>
        <w:spacing w:line="360" w:lineRule="auto"/>
        <w:ind w:firstLine="0"/>
        <w:rPr>
          <w:sz w:val="28"/>
          <w:szCs w:val="28"/>
          <w:lang w:val="uk-UA"/>
        </w:rPr>
      </w:pPr>
    </w:p>
    <w:p w14:paraId="2814E9B7" w14:textId="47E7FE45" w:rsidR="003D5E42" w:rsidRPr="003D5E42" w:rsidRDefault="003D5E42" w:rsidP="003D5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4" w:history="1">
        <w:r>
          <w:rPr>
            <w:rStyle w:val="Hyperlink"/>
          </w:rPr>
          <w:t>https</w:t>
        </w:r>
        <w:r w:rsidRPr="003D5E42">
          <w:rPr>
            <w:rStyle w:val="Hyperlink"/>
            <w:lang w:val="uk-UA"/>
          </w:rPr>
          <w:t>://</w:t>
        </w:r>
        <w:r>
          <w:rPr>
            <w:rStyle w:val="Hyperlink"/>
          </w:rPr>
          <w:t>dev</w:t>
        </w:r>
        <w:r w:rsidRPr="003D5E42">
          <w:rPr>
            <w:rStyle w:val="Hyperlink"/>
            <w:lang w:val="uk-UA"/>
          </w:rPr>
          <w:t>.</w:t>
        </w:r>
        <w:r>
          <w:rPr>
            <w:rStyle w:val="Hyperlink"/>
          </w:rPr>
          <w:t>to</w:t>
        </w:r>
        <w:r w:rsidRPr="003D5E42">
          <w:rPr>
            <w:rStyle w:val="Hyperlink"/>
            <w:lang w:val="uk-UA"/>
          </w:rPr>
          <w:t>/</w:t>
        </w:r>
        <w:r>
          <w:rPr>
            <w:rStyle w:val="Hyperlink"/>
          </w:rPr>
          <w:t>awwsmm</w:t>
        </w:r>
        <w:r w:rsidRPr="003D5E42">
          <w:rPr>
            <w:rStyle w:val="Hyperlink"/>
            <w:lang w:val="uk-UA"/>
          </w:rPr>
          <w:t>/</w:t>
        </w:r>
        <w:r>
          <w:rPr>
            <w:rStyle w:val="Hyperlink"/>
          </w:rPr>
          <w:t>how</w:t>
        </w:r>
        <w:r w:rsidRPr="003D5E42">
          <w:rPr>
            <w:rStyle w:val="Hyperlink"/>
            <w:lang w:val="uk-UA"/>
          </w:rPr>
          <w:t>-</w:t>
        </w:r>
        <w:r>
          <w:rPr>
            <w:rStyle w:val="Hyperlink"/>
          </w:rPr>
          <w:t>to</w:t>
        </w:r>
        <w:r w:rsidRPr="003D5E42">
          <w:rPr>
            <w:rStyle w:val="Hyperlink"/>
            <w:lang w:val="uk-UA"/>
          </w:rPr>
          <w:t>-</w:t>
        </w:r>
        <w:r>
          <w:rPr>
            <w:rStyle w:val="Hyperlink"/>
          </w:rPr>
          <w:t>encrypt</w:t>
        </w:r>
        <w:r w:rsidRPr="003D5E42">
          <w:rPr>
            <w:rStyle w:val="Hyperlink"/>
            <w:lang w:val="uk-UA"/>
          </w:rPr>
          <w:t>-</w:t>
        </w:r>
        <w:r>
          <w:rPr>
            <w:rStyle w:val="Hyperlink"/>
          </w:rPr>
          <w:t>a</w:t>
        </w:r>
        <w:r w:rsidRPr="003D5E42">
          <w:rPr>
            <w:rStyle w:val="Hyperlink"/>
            <w:lang w:val="uk-UA"/>
          </w:rPr>
          <w:t>-</w:t>
        </w:r>
        <w:r>
          <w:rPr>
            <w:rStyle w:val="Hyperlink"/>
          </w:rPr>
          <w:t>password</w:t>
        </w:r>
        <w:r w:rsidRPr="003D5E42">
          <w:rPr>
            <w:rStyle w:val="Hyperlink"/>
            <w:lang w:val="uk-UA"/>
          </w:rPr>
          <w:t>-</w:t>
        </w:r>
        <w:r>
          <w:rPr>
            <w:rStyle w:val="Hyperlink"/>
          </w:rPr>
          <w:t>in</w:t>
        </w:r>
        <w:r w:rsidRPr="003D5E42">
          <w:rPr>
            <w:rStyle w:val="Hyperlink"/>
            <w:lang w:val="uk-UA"/>
          </w:rPr>
          <w:t>-</w:t>
        </w:r>
        <w:r>
          <w:rPr>
            <w:rStyle w:val="Hyperlink"/>
          </w:rPr>
          <w:t>java</w:t>
        </w:r>
        <w:r w:rsidRPr="003D5E42">
          <w:rPr>
            <w:rStyle w:val="Hyperlink"/>
            <w:lang w:val="uk-UA"/>
          </w:rPr>
          <w:t>-42</w:t>
        </w:r>
        <w:r>
          <w:rPr>
            <w:rStyle w:val="Hyperlink"/>
          </w:rPr>
          <w:t>dh</w:t>
        </w:r>
      </w:hyperlink>
    </w:p>
    <w:p w14:paraId="2A1285E5" w14:textId="7242BA37" w:rsidR="003D5E42" w:rsidRPr="003D5E42" w:rsidRDefault="003D5E42" w:rsidP="003D5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5" w:history="1">
        <w:r>
          <w:rPr>
            <w:rStyle w:val="Hyperlink"/>
          </w:rPr>
          <w:t>https://stackoverflow.com/questions/47086681/</w:t>
        </w:r>
      </w:hyperlink>
    </w:p>
    <w:p w14:paraId="04EEB1EA" w14:textId="0CA074F5" w:rsidR="003D5E42" w:rsidRPr="003D5E42" w:rsidRDefault="003D5E42" w:rsidP="003D5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6" w:history="1">
        <w:r w:rsidRPr="00A42902">
          <w:rPr>
            <w:rStyle w:val="Hyperlink"/>
          </w:rPr>
          <w:t>https://stackoverflow.com/questions/</w:t>
        </w:r>
        <w:r w:rsidRPr="00A42902">
          <w:rPr>
            <w:rStyle w:val="Hyperlink"/>
            <w:lang w:val="en-US"/>
          </w:rPr>
          <w:t>452454521</w:t>
        </w:r>
        <w:r w:rsidRPr="00A42902">
          <w:rPr>
            <w:rStyle w:val="Hyperlink"/>
          </w:rPr>
          <w:t>/</w:t>
        </w:r>
      </w:hyperlink>
    </w:p>
    <w:p w14:paraId="2B33C6EE" w14:textId="30BB3F76" w:rsidR="003D5E42" w:rsidRPr="003D5E42" w:rsidRDefault="003D5E42" w:rsidP="003D5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7" w:history="1">
        <w:r w:rsidRPr="00A42902">
          <w:rPr>
            <w:rStyle w:val="Hyperlink"/>
          </w:rPr>
          <w:t>https://stackoverflow.com/questions/</w:t>
        </w:r>
        <w:r w:rsidRPr="00A42902">
          <w:rPr>
            <w:rStyle w:val="Hyperlink"/>
            <w:lang w:val="en-US"/>
          </w:rPr>
          <w:t>87888915</w:t>
        </w:r>
        <w:r w:rsidRPr="00A42902">
          <w:rPr>
            <w:rStyle w:val="Hyperlink"/>
          </w:rPr>
          <w:t>/</w:t>
        </w:r>
      </w:hyperlink>
    </w:p>
    <w:p w14:paraId="7EDCF196" w14:textId="77777777" w:rsidR="003D5E42" w:rsidRPr="003D5E42" w:rsidRDefault="003D5E42" w:rsidP="003D5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8" w:history="1">
        <w:r>
          <w:rPr>
            <w:rStyle w:val="Hyperlink"/>
          </w:rPr>
          <w:t>http</w:t>
        </w:r>
        <w:r w:rsidRPr="003D5E42">
          <w:rPr>
            <w:rStyle w:val="Hyperlink"/>
            <w:lang w:val="uk-UA"/>
          </w:rPr>
          <w:t>://</w:t>
        </w:r>
        <w:r>
          <w:rPr>
            <w:rStyle w:val="Hyperlink"/>
          </w:rPr>
          <w:t>www</w:t>
        </w:r>
        <w:r w:rsidRPr="003D5E42">
          <w:rPr>
            <w:rStyle w:val="Hyperlink"/>
            <w:lang w:val="uk-UA"/>
          </w:rPr>
          <w:t>.</w:t>
        </w:r>
        <w:r>
          <w:rPr>
            <w:rStyle w:val="Hyperlink"/>
          </w:rPr>
          <w:t>jfoenix</w:t>
        </w:r>
        <w:r w:rsidRPr="003D5E42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3D5E42">
          <w:rPr>
            <w:rStyle w:val="Hyperlink"/>
            <w:lang w:val="uk-UA"/>
          </w:rPr>
          <w:t>/</w:t>
        </w:r>
        <w:r>
          <w:rPr>
            <w:rStyle w:val="Hyperlink"/>
          </w:rPr>
          <w:t>documentation</w:t>
        </w:r>
        <w:r w:rsidRPr="003D5E42">
          <w:rPr>
            <w:rStyle w:val="Hyperlink"/>
            <w:lang w:val="uk-UA"/>
          </w:rPr>
          <w:t>.</w:t>
        </w:r>
        <w:r>
          <w:rPr>
            <w:rStyle w:val="Hyperlink"/>
          </w:rPr>
          <w:t>html</w:t>
        </w:r>
      </w:hyperlink>
    </w:p>
    <w:p w14:paraId="1A7E6B09" w14:textId="77777777" w:rsidR="003D5E42" w:rsidRPr="003D5E42" w:rsidRDefault="003D5E42" w:rsidP="003D5E42">
      <w:pPr>
        <w:spacing w:line="360" w:lineRule="auto"/>
        <w:rPr>
          <w:sz w:val="28"/>
          <w:szCs w:val="28"/>
          <w:lang w:val="uk-UA"/>
        </w:rPr>
      </w:pPr>
    </w:p>
    <w:sectPr w:rsidR="003D5E42" w:rsidRPr="003D5E42" w:rsidSect="00924031">
      <w:headerReference w:type="default" r:id="rId19"/>
      <w:footerReference w:type="default" r:id="rId20"/>
      <w:type w:val="continuous"/>
      <w:pgSz w:w="11906" w:h="16838"/>
      <w:pgMar w:top="624" w:right="624" w:bottom="851" w:left="1418" w:header="720" w:footer="125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07CA" w14:textId="77777777" w:rsidR="000B4D60" w:rsidRDefault="000B4D60">
      <w:r>
        <w:separator/>
      </w:r>
    </w:p>
  </w:endnote>
  <w:endnote w:type="continuationSeparator" w:id="0">
    <w:p w14:paraId="7CDD0ACB" w14:textId="77777777" w:rsidR="000B4D60" w:rsidRDefault="000B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FC5AD2" w14:paraId="1F2850B9" w14:textId="77777777">
      <w:trPr>
        <w:cantSplit/>
        <w:trHeight w:val="305"/>
      </w:trPr>
      <w:tc>
        <w:tcPr>
          <w:tcW w:w="340" w:type="dxa"/>
        </w:tcPr>
        <w:p w14:paraId="23E0CC62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11" w:type="dxa"/>
        </w:tcPr>
        <w:p w14:paraId="020D96FC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1134" w:type="dxa"/>
        </w:tcPr>
        <w:p w14:paraId="5E65EAAE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878" w:type="dxa"/>
        </w:tcPr>
        <w:p w14:paraId="06E90AB4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474" w:type="dxa"/>
        </w:tcPr>
        <w:p w14:paraId="354C5EAD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4DD8F108" w14:textId="77777777" w:rsidR="00FC5AD2" w:rsidRDefault="00FC5AD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16A3A61C" w14:textId="77777777" w:rsidR="00FC5AD2" w:rsidRDefault="00FC5AD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FC5AD2" w14:paraId="6D699961" w14:textId="77777777">
      <w:trPr>
        <w:cantSplit/>
        <w:trHeight w:val="305"/>
      </w:trPr>
      <w:tc>
        <w:tcPr>
          <w:tcW w:w="340" w:type="dxa"/>
        </w:tcPr>
        <w:p w14:paraId="68AD86CC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11" w:type="dxa"/>
        </w:tcPr>
        <w:p w14:paraId="641925C9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1134" w:type="dxa"/>
        </w:tcPr>
        <w:p w14:paraId="33CB7C84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878" w:type="dxa"/>
        </w:tcPr>
        <w:p w14:paraId="2074AE65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474" w:type="dxa"/>
        </w:tcPr>
        <w:p w14:paraId="37531562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09682F64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7CEEBA2F" w14:textId="77777777" w:rsidR="00FC5AD2" w:rsidRDefault="00FC5AD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FC5AD2" w14:paraId="74223589" w14:textId="77777777">
      <w:trPr>
        <w:cantSplit/>
        <w:trHeight w:val="305"/>
      </w:trPr>
      <w:tc>
        <w:tcPr>
          <w:tcW w:w="340" w:type="dxa"/>
          <w:vAlign w:val="center"/>
        </w:tcPr>
        <w:p w14:paraId="072E0545" w14:textId="77777777" w:rsidR="00FC5AD2" w:rsidRDefault="00FC5AD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0B8CD241" w14:textId="77777777" w:rsidR="00FC5AD2" w:rsidRDefault="00FC5AD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346AC535" w14:textId="77777777" w:rsidR="00FC5AD2" w:rsidRDefault="00FC5AD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7F1C4191" w14:textId="77777777" w:rsidR="00FC5AD2" w:rsidRDefault="00FC5AD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7A0C442B" w14:textId="77777777" w:rsidR="00FC5AD2" w:rsidRDefault="00FC5AD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A0266C" w14:textId="77777777" w:rsidR="00FC5AD2" w:rsidRDefault="00FC5AD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1EEE05D" w14:textId="77777777" w:rsidR="00FC5AD2" w:rsidRDefault="00FC5AD2">
          <w:pPr>
            <w:pStyle w:val="Footer"/>
            <w:ind w:right="-1474" w:firstLine="0"/>
            <w:jc w:val="left"/>
          </w:pPr>
        </w:p>
      </w:tc>
    </w:tr>
  </w:tbl>
  <w:p w14:paraId="5F6CBC62" w14:textId="77777777" w:rsidR="00FC5AD2" w:rsidRDefault="00FC5AD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FC5AD2" w14:paraId="03382E09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3328F9F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5BC784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A5F8B32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E6BE59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C5499D1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149DC26B" w14:textId="77777777" w:rsidR="00FC5AD2" w:rsidRPr="00BF74F5" w:rsidRDefault="00FC5AD2" w:rsidP="009630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121.2151.05</w:t>
          </w:r>
          <w:r>
            <w:rPr>
              <w:sz w:val="40"/>
            </w:rPr>
            <w:t>.КР</w:t>
          </w:r>
        </w:p>
      </w:tc>
    </w:tr>
    <w:tr w:rsidR="00FC5AD2" w14:paraId="4AE86586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4AB45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5F603E4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A0023D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26B92B2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3E79B39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673A840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FC5AD2" w14:paraId="6B0EB3CC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508BA31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17FD7CC9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72A8D80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52754AEE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78C86EF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3C56DAA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FC5AD2" w14:paraId="0F710ED3" w14:textId="77777777" w:rsidTr="00CC4D6D">
      <w:trPr>
        <w:cantSplit/>
        <w:trHeight w:val="62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E147A5E" w14:textId="77777777" w:rsidR="00FC5AD2" w:rsidRDefault="00FC5AD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2A7394B" w14:textId="77777777" w:rsidR="00FC5AD2" w:rsidRPr="0024722F" w:rsidRDefault="00FC5AD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44DE79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7BBA2A33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2FF1D606" w14:textId="77777777" w:rsidR="00FC5AD2" w:rsidRPr="00A016C2" w:rsidRDefault="00FC5AD2" w:rsidP="00A016C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6BAC6271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4F498714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52CFF82F" w14:textId="77777777" w:rsidR="00FC5AD2" w:rsidRPr="00F57988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FC5AD2" w14:paraId="33E47DBA" w14:textId="77777777" w:rsidTr="00CC4D6D">
      <w:trPr>
        <w:cantSplit/>
        <w:trHeight w:val="276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7F526FC4" w14:textId="77777777" w:rsidR="00FC5AD2" w:rsidRPr="0024722F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1896BE79" w14:textId="77777777" w:rsidR="00FC5AD2" w:rsidRPr="002D061A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 А.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6A15DCA1" w14:textId="77777777" w:rsidR="00FC5AD2" w:rsidRPr="00B658D4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63BE00E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0B36684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414B4003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7EE3933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7B93CD44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7036A8B4" w14:textId="77777777" w:rsidR="00FC5AD2" w:rsidRPr="00F94B9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7BF2FD18" w14:textId="74DBE5AC" w:rsidR="00FC5AD2" w:rsidRPr="00A564E7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FC5AD2" w14:paraId="14290218" w14:textId="77777777" w:rsidTr="00CC4D6D">
      <w:trPr>
        <w:cantSplit/>
        <w:trHeight w:hRule="exact" w:val="44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B813B9" w14:textId="77777777" w:rsidR="00FC5AD2" w:rsidRPr="00317655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3D9812A" w14:textId="77777777" w:rsidR="00FC5AD2" w:rsidRPr="0024722F" w:rsidRDefault="00FC5AD2" w:rsidP="0015320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Беркунський</w:t>
          </w:r>
          <w:proofErr w:type="spellEnd"/>
          <w:r>
            <w:rPr>
              <w:sz w:val="16"/>
              <w:lang w:val="uk-UA"/>
            </w:rPr>
            <w:t xml:space="preserve"> Є. Ю.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A3D03BF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C587E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21FBC119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522BB28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716D9639" w14:textId="77777777" w:rsidR="00FC5AD2" w:rsidRPr="000B4897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FC5AD2" w14:paraId="4547A7B8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21017" w14:textId="77777777" w:rsidR="00FC5AD2" w:rsidRPr="0024722F" w:rsidRDefault="00FC5AD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6FECC3" w14:textId="77777777" w:rsidR="00FC5AD2" w:rsidRPr="0024722F" w:rsidRDefault="00FC5AD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1DAEDB3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6DDC56B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24EB6819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760552D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FC5AD2" w14:paraId="0930972B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68FA1EE0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5E7F59D4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56A60DC7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3B6B7D7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25B9D0FF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64937D0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23F862" w14:textId="77777777" w:rsidR="00FC5AD2" w:rsidRDefault="00FC5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FC5AD2" w14:paraId="62EBAA49" w14:textId="77777777">
      <w:trPr>
        <w:cantSplit/>
        <w:trHeight w:val="305"/>
      </w:trPr>
      <w:tc>
        <w:tcPr>
          <w:tcW w:w="340" w:type="dxa"/>
        </w:tcPr>
        <w:p w14:paraId="1EABCB1B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11" w:type="dxa"/>
        </w:tcPr>
        <w:p w14:paraId="3F9B7CC9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1134" w:type="dxa"/>
        </w:tcPr>
        <w:p w14:paraId="4B0F0AC7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878" w:type="dxa"/>
        </w:tcPr>
        <w:p w14:paraId="1B1D5361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474" w:type="dxa"/>
        </w:tcPr>
        <w:p w14:paraId="4F1476F8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5F24F3EA" w14:textId="77777777" w:rsidR="00FC5AD2" w:rsidRDefault="00FC5AD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27AE4076" w14:textId="77777777" w:rsidR="00FC5AD2" w:rsidRDefault="00FC5AD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FC5AD2" w14:paraId="3186F314" w14:textId="77777777">
      <w:trPr>
        <w:cantSplit/>
        <w:trHeight w:val="305"/>
      </w:trPr>
      <w:tc>
        <w:tcPr>
          <w:tcW w:w="340" w:type="dxa"/>
        </w:tcPr>
        <w:p w14:paraId="05F08DF0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11" w:type="dxa"/>
        </w:tcPr>
        <w:p w14:paraId="7881D460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1134" w:type="dxa"/>
        </w:tcPr>
        <w:p w14:paraId="27BD5CD0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878" w:type="dxa"/>
        </w:tcPr>
        <w:p w14:paraId="269E6DCF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474" w:type="dxa"/>
        </w:tcPr>
        <w:p w14:paraId="26E7544D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1399C6FF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0D73E0E2" w14:textId="77777777" w:rsidR="00FC5AD2" w:rsidRDefault="00FC5AD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FC5AD2" w14:paraId="3F738676" w14:textId="77777777">
      <w:trPr>
        <w:cantSplit/>
        <w:trHeight w:val="305"/>
      </w:trPr>
      <w:tc>
        <w:tcPr>
          <w:tcW w:w="340" w:type="dxa"/>
          <w:vAlign w:val="center"/>
        </w:tcPr>
        <w:p w14:paraId="212809DA" w14:textId="77777777" w:rsidR="00FC5AD2" w:rsidRDefault="00FC5AD2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180EC3E5" w14:textId="77777777" w:rsidR="00FC5AD2" w:rsidRDefault="00FC5AD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097DD78D" w14:textId="77777777" w:rsidR="00FC5AD2" w:rsidRDefault="00FC5AD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3BC2E7E8" w14:textId="77777777" w:rsidR="00FC5AD2" w:rsidRDefault="00FC5AD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3F478526" w14:textId="77777777" w:rsidR="00FC5AD2" w:rsidRDefault="00FC5AD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35CBE2CA" w14:textId="77777777" w:rsidR="00FC5AD2" w:rsidRDefault="00FC5AD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69C82D02" w14:textId="77777777" w:rsidR="00FC5AD2" w:rsidRDefault="00FC5AD2">
          <w:pPr>
            <w:pStyle w:val="Footer"/>
            <w:ind w:right="-1474" w:firstLine="0"/>
            <w:jc w:val="left"/>
          </w:pPr>
        </w:p>
      </w:tc>
    </w:tr>
  </w:tbl>
  <w:p w14:paraId="4DFA2373" w14:textId="77777777" w:rsidR="00FC5AD2" w:rsidRDefault="00FC5AD2">
    <w:pPr>
      <w:pStyle w:val="Footer"/>
      <w:ind w:right="-1474" w:firstLine="0"/>
    </w:pPr>
    <w:r>
      <w:rPr>
        <w:snapToGrid w:val="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FC5AD2" w14:paraId="7467DD5D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F07D416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A603107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74595B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38D3B7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C2FF24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766DFBF5" w14:textId="77777777" w:rsidR="00FC5AD2" w:rsidRPr="006C6674" w:rsidRDefault="00FC5AD2" w:rsidP="002D061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121.2151.12.КР</w:t>
          </w:r>
        </w:p>
      </w:tc>
    </w:tr>
    <w:tr w:rsidR="00FC5AD2" w14:paraId="268822C8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FA42043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6767E5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AD9747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3560785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66B50C3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5E05FB57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FC5AD2" w14:paraId="6DBCC066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4FAB14E4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714D5E8B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4030F40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310EA25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197779E4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178BEAD6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FC5AD2" w14:paraId="7EB6FF28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7D2DECC8" w14:textId="77777777" w:rsidR="00FC5AD2" w:rsidRDefault="00FC5AD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5E1ABDD" w14:textId="77777777" w:rsidR="00FC5AD2" w:rsidRPr="0024722F" w:rsidRDefault="00FC5AD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D8B3D31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01B7369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6CB67574" w14:textId="77777777" w:rsidR="00FC5AD2" w:rsidRPr="00DF609E" w:rsidRDefault="00FC5AD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2EC4D63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505B865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623DFA44" w14:textId="77777777" w:rsidR="00FC5AD2" w:rsidRPr="00F57988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FC5AD2" w14:paraId="47009505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4D67966B" w14:textId="77777777" w:rsidR="00FC5AD2" w:rsidRPr="0024722F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1A026E80" w14:textId="77777777" w:rsidR="00FC5AD2" w:rsidRPr="0024722F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Кольцов А.В.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6A55DFFE" w14:textId="77777777" w:rsidR="00FC5AD2" w:rsidRPr="00B658D4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7B7EF5A7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50A2F477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689492F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BC93C49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621A7670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2C3E9030" w14:textId="77777777" w:rsidR="00FC5AD2" w:rsidRPr="00F94B9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772E51AF" w14:textId="77777777" w:rsidR="00FC5AD2" w:rsidRPr="00592D1E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86</w:t>
          </w:r>
        </w:p>
      </w:tc>
    </w:tr>
    <w:tr w:rsidR="00FC5AD2" w14:paraId="4F45B127" w14:textId="77777777" w:rsidTr="002D061A">
      <w:trPr>
        <w:cantSplit/>
        <w:trHeight w:hRule="exact" w:val="407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C61B0C3" w14:textId="77777777" w:rsidR="00FC5AD2" w:rsidRPr="00317655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C721C6" w14:textId="77777777" w:rsidR="00FC5AD2" w:rsidRPr="00C3067B" w:rsidRDefault="00FC5AD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Беркунський</w:t>
          </w:r>
          <w:proofErr w:type="spellEnd"/>
          <w:r>
            <w:rPr>
              <w:sz w:val="16"/>
              <w:lang w:val="uk-UA"/>
            </w:rPr>
            <w:t xml:space="preserve"> Є.Ю.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467895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30D85D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58D510ED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0F7434C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28DD5D01" w14:textId="77777777" w:rsidR="00FC5AD2" w:rsidRPr="000B4897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FC5AD2" w14:paraId="27898FB9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FA9F694" w14:textId="77777777" w:rsidR="00FC5AD2" w:rsidRPr="0024722F" w:rsidRDefault="00FC5AD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655FFB" w14:textId="77777777" w:rsidR="00FC5AD2" w:rsidRPr="0024722F" w:rsidRDefault="00FC5AD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2026AE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E78BCD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68F1B04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1B04F076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FC5AD2" w14:paraId="0D3DB252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635B702A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45EAF1CB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614AE038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1088BEA1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6905EABF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230B8D6F" w14:textId="77777777" w:rsidR="00FC5AD2" w:rsidRDefault="00FC5AD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12EEA2D9" w14:textId="77777777" w:rsidR="00FC5AD2" w:rsidRDefault="00FC5AD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FC5AD2" w14:paraId="685B2D7B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B115B82" w14:textId="77777777" w:rsidR="00FC5AD2" w:rsidRPr="00957869" w:rsidRDefault="00FC5AD2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3F07778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B24305A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65FCCFA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4477C66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57C05E8" w14:textId="77777777" w:rsidR="00FC5AD2" w:rsidRPr="00F94B92" w:rsidRDefault="00FC5AD2" w:rsidP="008F35AC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121.2151.12.КР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1FB7F9B" w14:textId="77777777" w:rsidR="00FC5AD2" w:rsidRDefault="00FC5AD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FC5AD2" w14:paraId="0BF78EC6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CECAF2A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F088BD0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5E89530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6B01832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1C9D1420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5119E0EC" w14:textId="77777777" w:rsidR="00FC5AD2" w:rsidRDefault="00FC5AD2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8D69AA5" w14:textId="437412E9" w:rsidR="00FC5AD2" w:rsidRPr="00957869" w:rsidRDefault="00FC5AD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FC5AD2" w14:paraId="503732BA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32D0BCF" w14:textId="77777777" w:rsidR="00FC5AD2" w:rsidRDefault="00FC5AD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22AE1C8" w14:textId="77777777" w:rsidR="00FC5AD2" w:rsidRDefault="00FC5AD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224B0D7" w14:textId="77777777" w:rsidR="00FC5AD2" w:rsidRDefault="00FC5AD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A0F341" w14:textId="77777777" w:rsidR="00FC5AD2" w:rsidRDefault="00FC5AD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DA10BEF" w14:textId="77777777" w:rsidR="00FC5AD2" w:rsidRDefault="00FC5AD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0653AB77" w14:textId="77777777" w:rsidR="00FC5AD2" w:rsidRDefault="00FC5AD2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2E5AD53" w14:textId="77777777" w:rsidR="00FC5AD2" w:rsidRDefault="00FC5AD2">
          <w:pPr>
            <w:pStyle w:val="Footer"/>
            <w:ind w:right="-1474" w:firstLine="0"/>
            <w:jc w:val="left"/>
          </w:pPr>
        </w:p>
      </w:tc>
    </w:tr>
  </w:tbl>
  <w:p w14:paraId="70A1E0C9" w14:textId="77777777" w:rsidR="00FC5AD2" w:rsidRDefault="00FC5AD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6007" w14:textId="77777777" w:rsidR="000B4D60" w:rsidRDefault="000B4D60">
      <w:r>
        <w:separator/>
      </w:r>
    </w:p>
  </w:footnote>
  <w:footnote w:type="continuationSeparator" w:id="0">
    <w:p w14:paraId="2C7A5A78" w14:textId="77777777" w:rsidR="000B4D60" w:rsidRDefault="000B4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2DCE6" w14:textId="77777777" w:rsidR="00FC5AD2" w:rsidRDefault="00FC5AD2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D7AC4" w14:textId="77777777" w:rsidR="00FC5AD2" w:rsidRDefault="00FC5AD2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DC7C7" w14:textId="77777777" w:rsidR="00FC5AD2" w:rsidRDefault="00FC5AD2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75F"/>
    <w:multiLevelType w:val="hybridMultilevel"/>
    <w:tmpl w:val="15BE616A"/>
    <w:lvl w:ilvl="0" w:tplc="AC20EDF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A597A"/>
    <w:multiLevelType w:val="multilevel"/>
    <w:tmpl w:val="CBB431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3193B84"/>
    <w:multiLevelType w:val="multilevel"/>
    <w:tmpl w:val="CC7C52C8"/>
    <w:lvl w:ilvl="0">
      <w:start w:val="2"/>
      <w:numFmt w:val="decimal"/>
      <w:lvlText w:val="%1.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48" w:hanging="1008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4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3" w15:restartNumberingAfterBreak="0">
    <w:nsid w:val="28296303"/>
    <w:multiLevelType w:val="hybridMultilevel"/>
    <w:tmpl w:val="D29A0060"/>
    <w:lvl w:ilvl="0" w:tplc="E384E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B3826"/>
    <w:multiLevelType w:val="hybridMultilevel"/>
    <w:tmpl w:val="014ABA6E"/>
    <w:lvl w:ilvl="0" w:tplc="DD5475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0A6CB3"/>
    <w:multiLevelType w:val="multilevel"/>
    <w:tmpl w:val="AAE0091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BF51795"/>
    <w:multiLevelType w:val="hybridMultilevel"/>
    <w:tmpl w:val="D046BAC6"/>
    <w:lvl w:ilvl="0" w:tplc="738AF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35267"/>
    <w:multiLevelType w:val="hybridMultilevel"/>
    <w:tmpl w:val="912A781E"/>
    <w:lvl w:ilvl="0" w:tplc="FC8E7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49483C"/>
    <w:multiLevelType w:val="hybridMultilevel"/>
    <w:tmpl w:val="1A241770"/>
    <w:lvl w:ilvl="0" w:tplc="F72C06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67B27"/>
    <w:multiLevelType w:val="hybridMultilevel"/>
    <w:tmpl w:val="1DBC3498"/>
    <w:lvl w:ilvl="0" w:tplc="5964B8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52632A8"/>
    <w:multiLevelType w:val="hybridMultilevel"/>
    <w:tmpl w:val="031A3D06"/>
    <w:lvl w:ilvl="0" w:tplc="84DEC6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6191D9C"/>
    <w:multiLevelType w:val="multilevel"/>
    <w:tmpl w:val="76ECA5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364A6B71"/>
    <w:multiLevelType w:val="hybridMultilevel"/>
    <w:tmpl w:val="9E605B90"/>
    <w:lvl w:ilvl="0" w:tplc="776C0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F80BD3"/>
    <w:multiLevelType w:val="hybridMultilevel"/>
    <w:tmpl w:val="E8129318"/>
    <w:lvl w:ilvl="0" w:tplc="5C8AA26C"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F957980"/>
    <w:multiLevelType w:val="hybridMultilevel"/>
    <w:tmpl w:val="8AC401E6"/>
    <w:lvl w:ilvl="0" w:tplc="F6746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B058A3"/>
    <w:multiLevelType w:val="hybridMultilevel"/>
    <w:tmpl w:val="DE94516C"/>
    <w:lvl w:ilvl="0" w:tplc="D27EE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083D42"/>
    <w:multiLevelType w:val="multilevel"/>
    <w:tmpl w:val="95BA92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CC35DE"/>
    <w:multiLevelType w:val="hybridMultilevel"/>
    <w:tmpl w:val="B05E8CA4"/>
    <w:lvl w:ilvl="0" w:tplc="4ACCF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86E07"/>
    <w:multiLevelType w:val="multilevel"/>
    <w:tmpl w:val="5B8472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20" w15:restartNumberingAfterBreak="0">
    <w:nsid w:val="488D0EC2"/>
    <w:multiLevelType w:val="hybridMultilevel"/>
    <w:tmpl w:val="94D2B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C11B74"/>
    <w:multiLevelType w:val="hybridMultilevel"/>
    <w:tmpl w:val="2294D718"/>
    <w:lvl w:ilvl="0" w:tplc="FAAA025E">
      <w:start w:val="1"/>
      <w:numFmt w:val="decimal"/>
      <w:pStyle w:val="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2D6F3C"/>
    <w:multiLevelType w:val="hybridMultilevel"/>
    <w:tmpl w:val="3A82019A"/>
    <w:lvl w:ilvl="0" w:tplc="5CEC5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2850FC"/>
    <w:multiLevelType w:val="multilevel"/>
    <w:tmpl w:val="CBB431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4" w15:restartNumberingAfterBreak="0">
    <w:nsid w:val="610E1865"/>
    <w:multiLevelType w:val="hybridMultilevel"/>
    <w:tmpl w:val="DB9CA11E"/>
    <w:lvl w:ilvl="0" w:tplc="A8880A0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6AE64196"/>
    <w:multiLevelType w:val="hybridMultilevel"/>
    <w:tmpl w:val="88F0C07E"/>
    <w:lvl w:ilvl="0" w:tplc="DBC0D2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0E12C1"/>
    <w:multiLevelType w:val="hybridMultilevel"/>
    <w:tmpl w:val="6FD6F65C"/>
    <w:lvl w:ilvl="0" w:tplc="CF16F824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23"/>
  </w:num>
  <w:num w:numId="5">
    <w:abstractNumId w:val="26"/>
  </w:num>
  <w:num w:numId="6">
    <w:abstractNumId w:val="4"/>
  </w:num>
  <w:num w:numId="7">
    <w:abstractNumId w:val="17"/>
  </w:num>
  <w:num w:numId="8">
    <w:abstractNumId w:val="7"/>
  </w:num>
  <w:num w:numId="9">
    <w:abstractNumId w:val="25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22"/>
  </w:num>
  <w:num w:numId="15">
    <w:abstractNumId w:val="19"/>
  </w:num>
  <w:num w:numId="16">
    <w:abstractNumId w:val="5"/>
  </w:num>
  <w:num w:numId="17">
    <w:abstractNumId w:val="2"/>
  </w:num>
  <w:num w:numId="18">
    <w:abstractNumId w:val="24"/>
  </w:num>
  <w:num w:numId="19">
    <w:abstractNumId w:val="20"/>
  </w:num>
  <w:num w:numId="20">
    <w:abstractNumId w:val="11"/>
  </w:num>
  <w:num w:numId="21">
    <w:abstractNumId w:val="13"/>
  </w:num>
  <w:num w:numId="22">
    <w:abstractNumId w:val="6"/>
  </w:num>
  <w:num w:numId="23">
    <w:abstractNumId w:val="18"/>
  </w:num>
  <w:num w:numId="24">
    <w:abstractNumId w:val="9"/>
  </w:num>
  <w:num w:numId="25">
    <w:abstractNumId w:val="1"/>
  </w:num>
  <w:num w:numId="26">
    <w:abstractNumId w:val="3"/>
  </w:num>
  <w:num w:numId="27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0E77"/>
    <w:rsid w:val="00001B8C"/>
    <w:rsid w:val="00002055"/>
    <w:rsid w:val="0001036B"/>
    <w:rsid w:val="00011265"/>
    <w:rsid w:val="0001169B"/>
    <w:rsid w:val="000118AB"/>
    <w:rsid w:val="000265AA"/>
    <w:rsid w:val="00031BCA"/>
    <w:rsid w:val="00036E22"/>
    <w:rsid w:val="000532C8"/>
    <w:rsid w:val="000543FF"/>
    <w:rsid w:val="000566F1"/>
    <w:rsid w:val="00060A30"/>
    <w:rsid w:val="00061CCE"/>
    <w:rsid w:val="00066FDC"/>
    <w:rsid w:val="000815CD"/>
    <w:rsid w:val="00082ABC"/>
    <w:rsid w:val="00083D60"/>
    <w:rsid w:val="00084859"/>
    <w:rsid w:val="000852DC"/>
    <w:rsid w:val="00093B1D"/>
    <w:rsid w:val="000961FE"/>
    <w:rsid w:val="000A3C7D"/>
    <w:rsid w:val="000A5404"/>
    <w:rsid w:val="000A75E5"/>
    <w:rsid w:val="000B01D1"/>
    <w:rsid w:val="000B2716"/>
    <w:rsid w:val="000B27E6"/>
    <w:rsid w:val="000B3CD4"/>
    <w:rsid w:val="000B4897"/>
    <w:rsid w:val="000B4D60"/>
    <w:rsid w:val="000B629E"/>
    <w:rsid w:val="000B788B"/>
    <w:rsid w:val="000C01C2"/>
    <w:rsid w:val="000C33FB"/>
    <w:rsid w:val="000D17F9"/>
    <w:rsid w:val="000E16B9"/>
    <w:rsid w:val="000E53A9"/>
    <w:rsid w:val="000F1636"/>
    <w:rsid w:val="000F6E90"/>
    <w:rsid w:val="00104EC1"/>
    <w:rsid w:val="00117641"/>
    <w:rsid w:val="0012179C"/>
    <w:rsid w:val="001241B1"/>
    <w:rsid w:val="0012558F"/>
    <w:rsid w:val="00135E2D"/>
    <w:rsid w:val="0013611E"/>
    <w:rsid w:val="0014148D"/>
    <w:rsid w:val="00141A5A"/>
    <w:rsid w:val="00141DAA"/>
    <w:rsid w:val="001464B3"/>
    <w:rsid w:val="00147853"/>
    <w:rsid w:val="00150E4A"/>
    <w:rsid w:val="00152285"/>
    <w:rsid w:val="0015320D"/>
    <w:rsid w:val="001621C3"/>
    <w:rsid w:val="00164195"/>
    <w:rsid w:val="00164FB5"/>
    <w:rsid w:val="001671AA"/>
    <w:rsid w:val="001708F0"/>
    <w:rsid w:val="00171A97"/>
    <w:rsid w:val="001732F6"/>
    <w:rsid w:val="001861A6"/>
    <w:rsid w:val="00187DCE"/>
    <w:rsid w:val="00190D80"/>
    <w:rsid w:val="00192B54"/>
    <w:rsid w:val="0019601D"/>
    <w:rsid w:val="001A380E"/>
    <w:rsid w:val="001A64B5"/>
    <w:rsid w:val="001B2BFC"/>
    <w:rsid w:val="001C3940"/>
    <w:rsid w:val="001C3F2D"/>
    <w:rsid w:val="001D20CE"/>
    <w:rsid w:val="001D6711"/>
    <w:rsid w:val="001E1F5E"/>
    <w:rsid w:val="001F2408"/>
    <w:rsid w:val="00200529"/>
    <w:rsid w:val="00215A06"/>
    <w:rsid w:val="0022002A"/>
    <w:rsid w:val="00220379"/>
    <w:rsid w:val="002267FA"/>
    <w:rsid w:val="002325DF"/>
    <w:rsid w:val="00241BF6"/>
    <w:rsid w:val="00242472"/>
    <w:rsid w:val="00243E86"/>
    <w:rsid w:val="00244DA5"/>
    <w:rsid w:val="0024722F"/>
    <w:rsid w:val="00250830"/>
    <w:rsid w:val="00251EF1"/>
    <w:rsid w:val="00257F31"/>
    <w:rsid w:val="0026012C"/>
    <w:rsid w:val="00263C00"/>
    <w:rsid w:val="00264D3F"/>
    <w:rsid w:val="00265F30"/>
    <w:rsid w:val="00266E70"/>
    <w:rsid w:val="00272CB8"/>
    <w:rsid w:val="002750E7"/>
    <w:rsid w:val="00284DD3"/>
    <w:rsid w:val="002878E3"/>
    <w:rsid w:val="002906CB"/>
    <w:rsid w:val="002A05DB"/>
    <w:rsid w:val="002B17E1"/>
    <w:rsid w:val="002B6F4A"/>
    <w:rsid w:val="002B7E0B"/>
    <w:rsid w:val="002C0C34"/>
    <w:rsid w:val="002C0EA8"/>
    <w:rsid w:val="002D061A"/>
    <w:rsid w:val="002D179F"/>
    <w:rsid w:val="002D6BF9"/>
    <w:rsid w:val="002D6C8A"/>
    <w:rsid w:val="002F2C3B"/>
    <w:rsid w:val="002F3166"/>
    <w:rsid w:val="002F638E"/>
    <w:rsid w:val="002F64B4"/>
    <w:rsid w:val="00303741"/>
    <w:rsid w:val="00305903"/>
    <w:rsid w:val="00306D64"/>
    <w:rsid w:val="0031002D"/>
    <w:rsid w:val="0031326C"/>
    <w:rsid w:val="003154DA"/>
    <w:rsid w:val="00317655"/>
    <w:rsid w:val="00327575"/>
    <w:rsid w:val="00333AED"/>
    <w:rsid w:val="0033479F"/>
    <w:rsid w:val="00337FAA"/>
    <w:rsid w:val="003475FA"/>
    <w:rsid w:val="003512B0"/>
    <w:rsid w:val="0035156F"/>
    <w:rsid w:val="003576CD"/>
    <w:rsid w:val="00377686"/>
    <w:rsid w:val="0038020F"/>
    <w:rsid w:val="003A055B"/>
    <w:rsid w:val="003A4097"/>
    <w:rsid w:val="003A6E6B"/>
    <w:rsid w:val="003B3F27"/>
    <w:rsid w:val="003B65ED"/>
    <w:rsid w:val="003C28EC"/>
    <w:rsid w:val="003C2BDB"/>
    <w:rsid w:val="003C613D"/>
    <w:rsid w:val="003D5E42"/>
    <w:rsid w:val="003E62F2"/>
    <w:rsid w:val="003F03D4"/>
    <w:rsid w:val="003F1451"/>
    <w:rsid w:val="003F258C"/>
    <w:rsid w:val="003F46EA"/>
    <w:rsid w:val="00400B4E"/>
    <w:rsid w:val="0040635A"/>
    <w:rsid w:val="0041752F"/>
    <w:rsid w:val="00417FA0"/>
    <w:rsid w:val="0042603C"/>
    <w:rsid w:val="00426E03"/>
    <w:rsid w:val="00427F47"/>
    <w:rsid w:val="004313D4"/>
    <w:rsid w:val="00435B6A"/>
    <w:rsid w:val="0044490E"/>
    <w:rsid w:val="00447229"/>
    <w:rsid w:val="00447E32"/>
    <w:rsid w:val="004532A1"/>
    <w:rsid w:val="004546A9"/>
    <w:rsid w:val="0045601D"/>
    <w:rsid w:val="00456475"/>
    <w:rsid w:val="004622E3"/>
    <w:rsid w:val="00462D92"/>
    <w:rsid w:val="00472188"/>
    <w:rsid w:val="004745EA"/>
    <w:rsid w:val="00475762"/>
    <w:rsid w:val="00476301"/>
    <w:rsid w:val="004808B5"/>
    <w:rsid w:val="00482E00"/>
    <w:rsid w:val="00484296"/>
    <w:rsid w:val="0049641C"/>
    <w:rsid w:val="004971E4"/>
    <w:rsid w:val="004B2E8C"/>
    <w:rsid w:val="004C60DE"/>
    <w:rsid w:val="004D2A17"/>
    <w:rsid w:val="004D7236"/>
    <w:rsid w:val="004D73C7"/>
    <w:rsid w:val="004E72F2"/>
    <w:rsid w:val="004F5402"/>
    <w:rsid w:val="004F6838"/>
    <w:rsid w:val="005014CB"/>
    <w:rsid w:val="00502DFB"/>
    <w:rsid w:val="005072BD"/>
    <w:rsid w:val="005162DA"/>
    <w:rsid w:val="005227F4"/>
    <w:rsid w:val="00527848"/>
    <w:rsid w:val="0053023F"/>
    <w:rsid w:val="005327A9"/>
    <w:rsid w:val="00532F12"/>
    <w:rsid w:val="005332E9"/>
    <w:rsid w:val="00534634"/>
    <w:rsid w:val="005629E4"/>
    <w:rsid w:val="00566A01"/>
    <w:rsid w:val="00571672"/>
    <w:rsid w:val="005750DA"/>
    <w:rsid w:val="00577CD0"/>
    <w:rsid w:val="005849BE"/>
    <w:rsid w:val="005908F5"/>
    <w:rsid w:val="005949A0"/>
    <w:rsid w:val="00597FF6"/>
    <w:rsid w:val="005A1DA1"/>
    <w:rsid w:val="005B3E4F"/>
    <w:rsid w:val="005C3985"/>
    <w:rsid w:val="005D484F"/>
    <w:rsid w:val="005D699A"/>
    <w:rsid w:val="005E3FE0"/>
    <w:rsid w:val="005E4959"/>
    <w:rsid w:val="005E504C"/>
    <w:rsid w:val="005F45F9"/>
    <w:rsid w:val="006044E5"/>
    <w:rsid w:val="00607F55"/>
    <w:rsid w:val="006164A6"/>
    <w:rsid w:val="00617E0A"/>
    <w:rsid w:val="0062079A"/>
    <w:rsid w:val="00621135"/>
    <w:rsid w:val="00634325"/>
    <w:rsid w:val="006454E0"/>
    <w:rsid w:val="00646750"/>
    <w:rsid w:val="006533ED"/>
    <w:rsid w:val="00654B09"/>
    <w:rsid w:val="00660F79"/>
    <w:rsid w:val="006625E4"/>
    <w:rsid w:val="00664391"/>
    <w:rsid w:val="006703DF"/>
    <w:rsid w:val="0067090D"/>
    <w:rsid w:val="00671A22"/>
    <w:rsid w:val="0068217E"/>
    <w:rsid w:val="00684B1D"/>
    <w:rsid w:val="0069292A"/>
    <w:rsid w:val="00692FA5"/>
    <w:rsid w:val="006B325B"/>
    <w:rsid w:val="006B3737"/>
    <w:rsid w:val="006B65C4"/>
    <w:rsid w:val="006C27D2"/>
    <w:rsid w:val="006C4256"/>
    <w:rsid w:val="006C5421"/>
    <w:rsid w:val="006C60B8"/>
    <w:rsid w:val="006C76BC"/>
    <w:rsid w:val="006D1DA2"/>
    <w:rsid w:val="006D4E42"/>
    <w:rsid w:val="006D7726"/>
    <w:rsid w:val="006E2DD8"/>
    <w:rsid w:val="006E2DE5"/>
    <w:rsid w:val="006E6FDA"/>
    <w:rsid w:val="006F03CB"/>
    <w:rsid w:val="006F11AD"/>
    <w:rsid w:val="006F7184"/>
    <w:rsid w:val="00700777"/>
    <w:rsid w:val="00703AAF"/>
    <w:rsid w:val="00705159"/>
    <w:rsid w:val="00717C9B"/>
    <w:rsid w:val="00720B94"/>
    <w:rsid w:val="00725BD7"/>
    <w:rsid w:val="00731631"/>
    <w:rsid w:val="00731DAD"/>
    <w:rsid w:val="007327B2"/>
    <w:rsid w:val="00736228"/>
    <w:rsid w:val="00747136"/>
    <w:rsid w:val="00751782"/>
    <w:rsid w:val="00752649"/>
    <w:rsid w:val="0075532D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7D4348"/>
    <w:rsid w:val="007D65C4"/>
    <w:rsid w:val="00801C87"/>
    <w:rsid w:val="00815F49"/>
    <w:rsid w:val="0082275F"/>
    <w:rsid w:val="00823267"/>
    <w:rsid w:val="00846732"/>
    <w:rsid w:val="00851272"/>
    <w:rsid w:val="00852172"/>
    <w:rsid w:val="008739A2"/>
    <w:rsid w:val="00877610"/>
    <w:rsid w:val="00882AF9"/>
    <w:rsid w:val="008860F6"/>
    <w:rsid w:val="00893987"/>
    <w:rsid w:val="008A2DE9"/>
    <w:rsid w:val="008A3496"/>
    <w:rsid w:val="008A7BF1"/>
    <w:rsid w:val="008B45EF"/>
    <w:rsid w:val="008C2ED4"/>
    <w:rsid w:val="008C4053"/>
    <w:rsid w:val="008C4BFA"/>
    <w:rsid w:val="008C7756"/>
    <w:rsid w:val="008D3950"/>
    <w:rsid w:val="008E2544"/>
    <w:rsid w:val="008E3CB0"/>
    <w:rsid w:val="008E4705"/>
    <w:rsid w:val="008F1241"/>
    <w:rsid w:val="008F35AC"/>
    <w:rsid w:val="008F5CEA"/>
    <w:rsid w:val="00901C60"/>
    <w:rsid w:val="0090495F"/>
    <w:rsid w:val="00905D8F"/>
    <w:rsid w:val="0090639E"/>
    <w:rsid w:val="009070FC"/>
    <w:rsid w:val="009077C4"/>
    <w:rsid w:val="00911702"/>
    <w:rsid w:val="00916798"/>
    <w:rsid w:val="009218A3"/>
    <w:rsid w:val="00924031"/>
    <w:rsid w:val="009249CF"/>
    <w:rsid w:val="009368C9"/>
    <w:rsid w:val="00941EC0"/>
    <w:rsid w:val="00942410"/>
    <w:rsid w:val="009425F0"/>
    <w:rsid w:val="0095495B"/>
    <w:rsid w:val="00957869"/>
    <w:rsid w:val="00957F74"/>
    <w:rsid w:val="009630AA"/>
    <w:rsid w:val="00965BD6"/>
    <w:rsid w:val="0097271F"/>
    <w:rsid w:val="00980FE0"/>
    <w:rsid w:val="00981BE8"/>
    <w:rsid w:val="0098669D"/>
    <w:rsid w:val="00992F6D"/>
    <w:rsid w:val="009B08DF"/>
    <w:rsid w:val="009B0B7F"/>
    <w:rsid w:val="009D7994"/>
    <w:rsid w:val="009E19CB"/>
    <w:rsid w:val="009E3A2D"/>
    <w:rsid w:val="009E66C2"/>
    <w:rsid w:val="009E7918"/>
    <w:rsid w:val="009F1FF0"/>
    <w:rsid w:val="009F7396"/>
    <w:rsid w:val="00A016C2"/>
    <w:rsid w:val="00A042CC"/>
    <w:rsid w:val="00A079A2"/>
    <w:rsid w:val="00A24F6D"/>
    <w:rsid w:val="00A337EC"/>
    <w:rsid w:val="00A340DD"/>
    <w:rsid w:val="00A404C3"/>
    <w:rsid w:val="00A420CB"/>
    <w:rsid w:val="00A45BE8"/>
    <w:rsid w:val="00A473CD"/>
    <w:rsid w:val="00A47C9E"/>
    <w:rsid w:val="00A47DDC"/>
    <w:rsid w:val="00A514CB"/>
    <w:rsid w:val="00A564E7"/>
    <w:rsid w:val="00A61413"/>
    <w:rsid w:val="00A6303D"/>
    <w:rsid w:val="00A64BA4"/>
    <w:rsid w:val="00A66EAE"/>
    <w:rsid w:val="00A6712D"/>
    <w:rsid w:val="00A672DF"/>
    <w:rsid w:val="00A70FAC"/>
    <w:rsid w:val="00A730E3"/>
    <w:rsid w:val="00A731A8"/>
    <w:rsid w:val="00A76A0E"/>
    <w:rsid w:val="00A8324C"/>
    <w:rsid w:val="00A84471"/>
    <w:rsid w:val="00A84C8B"/>
    <w:rsid w:val="00A904BF"/>
    <w:rsid w:val="00A9210C"/>
    <w:rsid w:val="00A95475"/>
    <w:rsid w:val="00A9559F"/>
    <w:rsid w:val="00A95616"/>
    <w:rsid w:val="00A978CE"/>
    <w:rsid w:val="00AB00FB"/>
    <w:rsid w:val="00AB1DE7"/>
    <w:rsid w:val="00AB2D20"/>
    <w:rsid w:val="00AB460A"/>
    <w:rsid w:val="00AC1072"/>
    <w:rsid w:val="00AC5720"/>
    <w:rsid w:val="00AD6C31"/>
    <w:rsid w:val="00AE1393"/>
    <w:rsid w:val="00AE20C6"/>
    <w:rsid w:val="00AE73F8"/>
    <w:rsid w:val="00B02E3D"/>
    <w:rsid w:val="00B04D6A"/>
    <w:rsid w:val="00B072D4"/>
    <w:rsid w:val="00B116D3"/>
    <w:rsid w:val="00B13E71"/>
    <w:rsid w:val="00B271A3"/>
    <w:rsid w:val="00B320F7"/>
    <w:rsid w:val="00B47294"/>
    <w:rsid w:val="00B5625A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50DB"/>
    <w:rsid w:val="00B967DC"/>
    <w:rsid w:val="00BC064A"/>
    <w:rsid w:val="00BC54B1"/>
    <w:rsid w:val="00BD7674"/>
    <w:rsid w:val="00BE0189"/>
    <w:rsid w:val="00BE14F5"/>
    <w:rsid w:val="00BF291D"/>
    <w:rsid w:val="00BF74F5"/>
    <w:rsid w:val="00C117AC"/>
    <w:rsid w:val="00C16261"/>
    <w:rsid w:val="00C21C83"/>
    <w:rsid w:val="00C2362A"/>
    <w:rsid w:val="00C35037"/>
    <w:rsid w:val="00C40B70"/>
    <w:rsid w:val="00C45A5B"/>
    <w:rsid w:val="00C46FF4"/>
    <w:rsid w:val="00C53064"/>
    <w:rsid w:val="00C5747F"/>
    <w:rsid w:val="00C57CF7"/>
    <w:rsid w:val="00C63B0F"/>
    <w:rsid w:val="00C67F6C"/>
    <w:rsid w:val="00C70A38"/>
    <w:rsid w:val="00C72032"/>
    <w:rsid w:val="00C72659"/>
    <w:rsid w:val="00C763DC"/>
    <w:rsid w:val="00C8089E"/>
    <w:rsid w:val="00C94F10"/>
    <w:rsid w:val="00CA1FC0"/>
    <w:rsid w:val="00CA6A77"/>
    <w:rsid w:val="00CC0129"/>
    <w:rsid w:val="00CC1692"/>
    <w:rsid w:val="00CC3243"/>
    <w:rsid w:val="00CC3BEC"/>
    <w:rsid w:val="00CC4D6D"/>
    <w:rsid w:val="00CC6627"/>
    <w:rsid w:val="00CC703A"/>
    <w:rsid w:val="00CD02B5"/>
    <w:rsid w:val="00CD2AFB"/>
    <w:rsid w:val="00CD6CC8"/>
    <w:rsid w:val="00CD7900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2DAC"/>
    <w:rsid w:val="00D33B65"/>
    <w:rsid w:val="00D344F5"/>
    <w:rsid w:val="00D350DE"/>
    <w:rsid w:val="00D41765"/>
    <w:rsid w:val="00D44131"/>
    <w:rsid w:val="00D4704A"/>
    <w:rsid w:val="00D50BAC"/>
    <w:rsid w:val="00D559B6"/>
    <w:rsid w:val="00D56205"/>
    <w:rsid w:val="00D572FE"/>
    <w:rsid w:val="00D60611"/>
    <w:rsid w:val="00D60EDC"/>
    <w:rsid w:val="00D6382F"/>
    <w:rsid w:val="00D661A6"/>
    <w:rsid w:val="00D757BF"/>
    <w:rsid w:val="00D81F2A"/>
    <w:rsid w:val="00D8207C"/>
    <w:rsid w:val="00D82F52"/>
    <w:rsid w:val="00D85609"/>
    <w:rsid w:val="00D90BDE"/>
    <w:rsid w:val="00D9181A"/>
    <w:rsid w:val="00DA1BA1"/>
    <w:rsid w:val="00DB2EAE"/>
    <w:rsid w:val="00DB4D88"/>
    <w:rsid w:val="00DC703C"/>
    <w:rsid w:val="00DD3265"/>
    <w:rsid w:val="00DD4082"/>
    <w:rsid w:val="00DE33E2"/>
    <w:rsid w:val="00DE57FB"/>
    <w:rsid w:val="00DE676C"/>
    <w:rsid w:val="00DF76D9"/>
    <w:rsid w:val="00E0025E"/>
    <w:rsid w:val="00E00DD6"/>
    <w:rsid w:val="00E01F80"/>
    <w:rsid w:val="00E05ADA"/>
    <w:rsid w:val="00E05C09"/>
    <w:rsid w:val="00E07516"/>
    <w:rsid w:val="00E122ED"/>
    <w:rsid w:val="00E127A6"/>
    <w:rsid w:val="00E12E63"/>
    <w:rsid w:val="00E14A87"/>
    <w:rsid w:val="00E1616E"/>
    <w:rsid w:val="00E33BCF"/>
    <w:rsid w:val="00E40782"/>
    <w:rsid w:val="00E43222"/>
    <w:rsid w:val="00E6030B"/>
    <w:rsid w:val="00E64BD8"/>
    <w:rsid w:val="00E66C3B"/>
    <w:rsid w:val="00E72B8E"/>
    <w:rsid w:val="00E8669E"/>
    <w:rsid w:val="00E91FE2"/>
    <w:rsid w:val="00E9663A"/>
    <w:rsid w:val="00EA591A"/>
    <w:rsid w:val="00EB07AF"/>
    <w:rsid w:val="00EB3CF9"/>
    <w:rsid w:val="00EC418E"/>
    <w:rsid w:val="00EC7A3E"/>
    <w:rsid w:val="00ED25FD"/>
    <w:rsid w:val="00ED4F3A"/>
    <w:rsid w:val="00ED6D4D"/>
    <w:rsid w:val="00EE3F06"/>
    <w:rsid w:val="00EE7CF7"/>
    <w:rsid w:val="00EF1726"/>
    <w:rsid w:val="00EF58CA"/>
    <w:rsid w:val="00F0405E"/>
    <w:rsid w:val="00F05871"/>
    <w:rsid w:val="00F071EC"/>
    <w:rsid w:val="00F07FD6"/>
    <w:rsid w:val="00F12CE4"/>
    <w:rsid w:val="00F13E68"/>
    <w:rsid w:val="00F16CB9"/>
    <w:rsid w:val="00F2066D"/>
    <w:rsid w:val="00F238A0"/>
    <w:rsid w:val="00F30201"/>
    <w:rsid w:val="00F42930"/>
    <w:rsid w:val="00F504A9"/>
    <w:rsid w:val="00F55C81"/>
    <w:rsid w:val="00F57988"/>
    <w:rsid w:val="00F64A54"/>
    <w:rsid w:val="00F72A19"/>
    <w:rsid w:val="00F73A78"/>
    <w:rsid w:val="00F90778"/>
    <w:rsid w:val="00F94319"/>
    <w:rsid w:val="00F94B92"/>
    <w:rsid w:val="00F95013"/>
    <w:rsid w:val="00FA63E0"/>
    <w:rsid w:val="00FB0CD6"/>
    <w:rsid w:val="00FB1460"/>
    <w:rsid w:val="00FB1764"/>
    <w:rsid w:val="00FB44E7"/>
    <w:rsid w:val="00FB464B"/>
    <w:rsid w:val="00FB6815"/>
    <w:rsid w:val="00FC47B1"/>
    <w:rsid w:val="00FC5AD2"/>
    <w:rsid w:val="00FD4F0E"/>
    <w:rsid w:val="00FE00C5"/>
    <w:rsid w:val="00FE630A"/>
    <w:rsid w:val="00FF240B"/>
    <w:rsid w:val="00FF352A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72E8C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shorttext">
    <w:name w:val="short_text"/>
    <w:basedOn w:val="DefaultParagraphFont"/>
    <w:rsid w:val="000961FE"/>
  </w:style>
  <w:style w:type="character" w:customStyle="1" w:styleId="alt-edited">
    <w:name w:val="alt-edited"/>
    <w:basedOn w:val="DefaultParagraphFont"/>
    <w:rsid w:val="000F6E90"/>
  </w:style>
  <w:style w:type="character" w:customStyle="1" w:styleId="mw-headline">
    <w:name w:val="mw-headline"/>
    <w:basedOn w:val="DefaultParagraphFont"/>
    <w:rsid w:val="001621C3"/>
  </w:style>
  <w:style w:type="character" w:styleId="Hyperlink">
    <w:name w:val="Hyperlink"/>
    <w:basedOn w:val="DefaultParagraphFont"/>
    <w:uiPriority w:val="99"/>
    <w:unhideWhenUsed/>
    <w:rsid w:val="00F2066D"/>
    <w:rPr>
      <w:color w:val="0000FF"/>
      <w:u w:val="single"/>
    </w:rPr>
  </w:style>
  <w:style w:type="character" w:customStyle="1" w:styleId="fontstyle01">
    <w:name w:val="fontstyle01"/>
    <w:basedOn w:val="DefaultParagraphFont"/>
    <w:rsid w:val="00BF74F5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F74F5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F5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BF74F5"/>
    <w:rPr>
      <w:kern w:val="24"/>
      <w:sz w:val="24"/>
      <w:lang w:val="ru-RU"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74F5"/>
    <w:rPr>
      <w:kern w:val="24"/>
      <w:sz w:val="24"/>
      <w:lang w:val="ru-RU" w:eastAsia="ru-RU"/>
    </w:rPr>
  </w:style>
  <w:style w:type="paragraph" w:customStyle="1" w:styleId="a">
    <w:name w:val="Курсовая"/>
    <w:basedOn w:val="ListParagraph"/>
    <w:link w:val="a0"/>
    <w:rsid w:val="00BF74F5"/>
    <w:pPr>
      <w:numPr>
        <w:numId w:val="3"/>
      </w:numPr>
      <w:spacing w:line="360" w:lineRule="auto"/>
    </w:pPr>
    <w:rPr>
      <w:b/>
      <w:color w:val="000000"/>
      <w:sz w:val="28"/>
      <w:szCs w:val="28"/>
    </w:rPr>
  </w:style>
  <w:style w:type="character" w:customStyle="1" w:styleId="a0">
    <w:name w:val="Курсовая Знак"/>
    <w:basedOn w:val="ListParagraphChar"/>
    <w:link w:val="a"/>
    <w:rsid w:val="00BF74F5"/>
    <w:rPr>
      <w:b/>
      <w:color w:val="000000"/>
      <w:kern w:val="24"/>
      <w:sz w:val="28"/>
      <w:szCs w:val="28"/>
      <w:lang w:val="ru-RU" w:eastAsia="ru-RU"/>
    </w:rPr>
  </w:style>
  <w:style w:type="paragraph" w:customStyle="1" w:styleId="a1">
    <w:name w:val="К"/>
    <w:basedOn w:val="Normal"/>
    <w:link w:val="a2"/>
    <w:rsid w:val="00BF74F5"/>
    <w:pPr>
      <w:spacing w:line="360" w:lineRule="auto"/>
    </w:pPr>
    <w:rPr>
      <w:color w:val="000000"/>
      <w:sz w:val="28"/>
      <w:szCs w:val="28"/>
      <w:lang w:val="uk-UA"/>
    </w:rPr>
  </w:style>
  <w:style w:type="character" w:customStyle="1" w:styleId="a2">
    <w:name w:val="К Знак"/>
    <w:basedOn w:val="DefaultParagraphFont"/>
    <w:link w:val="a1"/>
    <w:rsid w:val="00BF74F5"/>
    <w:rPr>
      <w:color w:val="000000"/>
      <w:kern w:val="24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F74F5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F74F5"/>
    <w:pPr>
      <w:tabs>
        <w:tab w:val="left" w:pos="880"/>
        <w:tab w:val="right" w:leader="dot" w:pos="9854"/>
      </w:tabs>
      <w:spacing w:after="100" w:line="259" w:lineRule="auto"/>
      <w:ind w:left="220" w:firstLine="0"/>
      <w:jc w:val="left"/>
    </w:pPr>
    <w:rPr>
      <w:rFonts w:asciiTheme="minorHAnsi" w:eastAsiaTheme="minorEastAsia" w:hAnsiTheme="minorHAnsi"/>
      <w:b/>
      <w:noProof/>
      <w:kern w:val="0"/>
      <w:sz w:val="22"/>
      <w:szCs w:val="2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BF74F5"/>
    <w:pPr>
      <w:tabs>
        <w:tab w:val="left" w:pos="440"/>
        <w:tab w:val="right" w:leader="dot" w:pos="9854"/>
      </w:tabs>
      <w:spacing w:after="100" w:line="259" w:lineRule="auto"/>
      <w:ind w:firstLine="0"/>
      <w:jc w:val="left"/>
    </w:pPr>
    <w:rPr>
      <w:rFonts w:asciiTheme="minorHAnsi" w:eastAsiaTheme="minorEastAsia" w:hAnsiTheme="minorHAnsi"/>
      <w:b/>
      <w:noProof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74F5"/>
    <w:pPr>
      <w:tabs>
        <w:tab w:val="left" w:pos="1320"/>
        <w:tab w:val="right" w:leader="dot" w:pos="9854"/>
      </w:tabs>
      <w:spacing w:after="100" w:line="259" w:lineRule="auto"/>
      <w:ind w:left="440" w:firstLine="0"/>
      <w:jc w:val="left"/>
    </w:pPr>
    <w:rPr>
      <w:rFonts w:asciiTheme="minorHAnsi" w:eastAsiaTheme="minorEastAsia" w:hAnsiTheme="minorHAnsi"/>
      <w:b/>
      <w:noProof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E05C09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D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jfoenix.com/documentat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stackoverflow.com/questions/8788891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52454521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7086681/" TargetMode="Externa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.to/awwsmm/how-to-encrypt-a-password-in-java-42d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C26A9-7947-4C87-92E6-38090FCB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1250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125</cp:revision>
  <cp:lastPrinted>2015-09-20T08:44:00Z</cp:lastPrinted>
  <dcterms:created xsi:type="dcterms:W3CDTF">2016-09-25T11:38:00Z</dcterms:created>
  <dcterms:modified xsi:type="dcterms:W3CDTF">2019-05-28T04:31:00Z</dcterms:modified>
</cp:coreProperties>
</file>